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803BE" w14:textId="4C75253F" w:rsidR="003371E1" w:rsidRPr="001635A7" w:rsidRDefault="0027085E" w:rsidP="003371E1">
      <w:pPr>
        <w:pStyle w:val="Title"/>
        <w:spacing w:after="0"/>
        <w:jc w:val="center"/>
        <w:rPr>
          <w:szCs w:val="56"/>
        </w:rPr>
      </w:pPr>
      <w:r w:rsidRPr="001635A7">
        <w:rPr>
          <w:szCs w:val="56"/>
        </w:rPr>
        <w:t>Haydn Keung</w:t>
      </w:r>
    </w:p>
    <w:p w14:paraId="21DD43AC" w14:textId="6D1866AE" w:rsidR="002D2377" w:rsidRDefault="00797399" w:rsidP="00287753">
      <w:pPr>
        <w:spacing w:after="0"/>
      </w:pPr>
      <w:r>
        <w:t xml:space="preserve"> </w:t>
      </w:r>
      <w:r w:rsidR="0027085E">
        <w:t>(778)-939-1585</w:t>
      </w:r>
      <w:r w:rsidR="00141A4C">
        <w:t> | </w:t>
      </w:r>
      <w:hyperlink r:id="rId8" w:history="1">
        <w:r w:rsidR="002D2377" w:rsidRPr="00A42CEF">
          <w:rPr>
            <w:rStyle w:val="Hyperlink"/>
          </w:rPr>
          <w:t>haydnkeung@gmail.com</w:t>
        </w:r>
      </w:hyperlink>
      <w:r w:rsidR="002C477E">
        <w:rPr>
          <w:rStyle w:val="Hyperlink"/>
        </w:rPr>
        <w:t xml:space="preserve"> </w:t>
      </w:r>
      <w:r>
        <w:t>|</w:t>
      </w:r>
      <w:r w:rsidR="001E11F4" w:rsidRPr="001E11F4">
        <w:t xml:space="preserve"> </w:t>
      </w:r>
      <w:hyperlink r:id="rId9" w:history="1">
        <w:r w:rsidR="00F37389" w:rsidRPr="00CA12A1">
          <w:rPr>
            <w:rStyle w:val="Hyperlink"/>
          </w:rPr>
          <w:t>https://github.com/haydnkeung</w:t>
        </w:r>
      </w:hyperlink>
      <w:r w:rsidR="00F37389">
        <w:t xml:space="preserve"> | Website: </w:t>
      </w:r>
      <w:r w:rsidR="00F37389">
        <w:rPr>
          <w:rStyle w:val="Hyperlink"/>
        </w:rPr>
        <w:t>haydnkeung.me</w:t>
      </w:r>
    </w:p>
    <w:p w14:paraId="64343D2C" w14:textId="7F6447B4" w:rsidR="00D90BB5" w:rsidRPr="001635A7" w:rsidRDefault="00691530" w:rsidP="00AE5C53">
      <w:pPr>
        <w:pStyle w:val="Heading1"/>
        <w:spacing w:before="20" w:after="0"/>
        <w:rPr>
          <w:szCs w:val="28"/>
        </w:rPr>
      </w:pPr>
      <w:r w:rsidRPr="001635A7">
        <w:rPr>
          <w:szCs w:val="28"/>
        </w:rPr>
        <w:t>S</w:t>
      </w:r>
      <w:r w:rsidR="00C862B3" w:rsidRPr="001635A7">
        <w:rPr>
          <w:szCs w:val="28"/>
        </w:rPr>
        <w:t>kills and Knowledge</w:t>
      </w:r>
    </w:p>
    <w:p w14:paraId="0EF50278" w14:textId="0C1C302D" w:rsidR="00D90BB5" w:rsidRPr="001635A7" w:rsidRDefault="00C502C1" w:rsidP="00AE5C53">
      <w:pPr>
        <w:pStyle w:val="ListBullet"/>
        <w:spacing w:before="20" w:after="0"/>
        <w:rPr>
          <w:sz w:val="21"/>
          <w:szCs w:val="21"/>
        </w:rPr>
      </w:pPr>
      <w:r w:rsidRPr="001635A7">
        <w:rPr>
          <w:sz w:val="21"/>
          <w:szCs w:val="21"/>
        </w:rPr>
        <w:t xml:space="preserve">Programming </w:t>
      </w:r>
      <w:r w:rsidR="000050A7" w:rsidRPr="001635A7">
        <w:rPr>
          <w:sz w:val="21"/>
          <w:szCs w:val="21"/>
        </w:rPr>
        <w:t xml:space="preserve">Languages: </w:t>
      </w:r>
      <w:r w:rsidR="000370B8" w:rsidRPr="001635A7">
        <w:rPr>
          <w:b/>
          <w:sz w:val="21"/>
          <w:szCs w:val="21"/>
        </w:rPr>
        <w:t xml:space="preserve">Java, </w:t>
      </w:r>
      <w:r w:rsidR="000050A7" w:rsidRPr="001635A7">
        <w:rPr>
          <w:b/>
          <w:sz w:val="21"/>
          <w:szCs w:val="21"/>
        </w:rPr>
        <w:t>C, C</w:t>
      </w:r>
      <w:r w:rsidR="00EF0C25" w:rsidRPr="001635A7">
        <w:rPr>
          <w:b/>
          <w:sz w:val="21"/>
          <w:szCs w:val="21"/>
        </w:rPr>
        <w:t>++,</w:t>
      </w:r>
      <w:r w:rsidRPr="001635A7">
        <w:rPr>
          <w:b/>
          <w:sz w:val="21"/>
          <w:szCs w:val="21"/>
        </w:rPr>
        <w:t xml:space="preserve"> </w:t>
      </w:r>
      <w:r w:rsidR="00EB684F" w:rsidRPr="001635A7">
        <w:rPr>
          <w:b/>
          <w:sz w:val="21"/>
          <w:szCs w:val="21"/>
        </w:rPr>
        <w:t>C#</w:t>
      </w:r>
      <w:r w:rsidR="00EB684F" w:rsidRPr="001635A7">
        <w:rPr>
          <w:sz w:val="21"/>
          <w:szCs w:val="21"/>
        </w:rPr>
        <w:t>,</w:t>
      </w:r>
      <w:r w:rsidR="00EF0C25" w:rsidRPr="001635A7">
        <w:rPr>
          <w:sz w:val="21"/>
          <w:szCs w:val="21"/>
        </w:rPr>
        <w:t xml:space="preserve"> Html, JavaScript,</w:t>
      </w:r>
      <w:r w:rsidR="000050A7" w:rsidRPr="001635A7">
        <w:rPr>
          <w:sz w:val="21"/>
          <w:szCs w:val="21"/>
        </w:rPr>
        <w:t xml:space="preserve"> SQL</w:t>
      </w:r>
    </w:p>
    <w:p w14:paraId="0E3D1DEA" w14:textId="603FB6A0" w:rsidR="000370B8" w:rsidRPr="001635A7" w:rsidRDefault="000370B8" w:rsidP="00AE5C53">
      <w:pPr>
        <w:pStyle w:val="ListBullet"/>
        <w:spacing w:before="20" w:after="0"/>
        <w:rPr>
          <w:sz w:val="21"/>
          <w:szCs w:val="21"/>
        </w:rPr>
      </w:pPr>
      <w:r w:rsidRPr="001635A7">
        <w:rPr>
          <w:sz w:val="21"/>
          <w:szCs w:val="21"/>
        </w:rPr>
        <w:t xml:space="preserve">Technology: Android Studio, </w:t>
      </w:r>
      <w:r w:rsidRPr="001635A7">
        <w:rPr>
          <w:b/>
          <w:sz w:val="21"/>
          <w:szCs w:val="21"/>
        </w:rPr>
        <w:t>Unity</w:t>
      </w:r>
      <w:r w:rsidR="00EB684F" w:rsidRPr="001635A7">
        <w:rPr>
          <w:b/>
          <w:sz w:val="21"/>
          <w:szCs w:val="21"/>
        </w:rPr>
        <w:t>3D</w:t>
      </w:r>
      <w:r w:rsidRPr="001635A7">
        <w:rPr>
          <w:sz w:val="21"/>
          <w:szCs w:val="21"/>
        </w:rPr>
        <w:t>,</w:t>
      </w:r>
      <w:r w:rsidR="00EB684F" w:rsidRPr="001635A7">
        <w:rPr>
          <w:sz w:val="21"/>
          <w:szCs w:val="21"/>
        </w:rPr>
        <w:t xml:space="preserve"> Foundations 6,</w:t>
      </w:r>
      <w:r w:rsidRPr="001635A7">
        <w:rPr>
          <w:sz w:val="21"/>
          <w:szCs w:val="21"/>
        </w:rPr>
        <w:t xml:space="preserve"> </w:t>
      </w:r>
      <w:r w:rsidR="00EB684F" w:rsidRPr="001635A7">
        <w:rPr>
          <w:sz w:val="21"/>
          <w:szCs w:val="21"/>
        </w:rPr>
        <w:t xml:space="preserve">Adobe Illustrator, </w:t>
      </w:r>
      <w:r w:rsidR="00EF0C25" w:rsidRPr="001635A7">
        <w:rPr>
          <w:sz w:val="21"/>
          <w:szCs w:val="21"/>
        </w:rPr>
        <w:t>Git</w:t>
      </w:r>
    </w:p>
    <w:p w14:paraId="763CFA99" w14:textId="0E4A62CC" w:rsidR="00D90BB5" w:rsidRPr="001635A7" w:rsidRDefault="000050A7" w:rsidP="00AE5C53">
      <w:pPr>
        <w:pStyle w:val="ListBullet"/>
        <w:spacing w:before="20" w:after="0"/>
        <w:rPr>
          <w:sz w:val="21"/>
          <w:szCs w:val="21"/>
        </w:rPr>
      </w:pPr>
      <w:r w:rsidRPr="001635A7">
        <w:rPr>
          <w:sz w:val="21"/>
          <w:szCs w:val="21"/>
        </w:rPr>
        <w:t>L</w:t>
      </w:r>
      <w:r w:rsidR="00D90BB5" w:rsidRPr="001635A7">
        <w:rPr>
          <w:sz w:val="21"/>
          <w:szCs w:val="21"/>
        </w:rPr>
        <w:t xml:space="preserve">eadership </w:t>
      </w:r>
      <w:r w:rsidR="00471D9C" w:rsidRPr="001635A7">
        <w:rPr>
          <w:sz w:val="21"/>
          <w:szCs w:val="21"/>
        </w:rPr>
        <w:t xml:space="preserve">experience </w:t>
      </w:r>
      <w:r w:rsidR="00F02AEE" w:rsidRPr="001635A7">
        <w:rPr>
          <w:sz w:val="21"/>
          <w:szCs w:val="21"/>
        </w:rPr>
        <w:t>gained</w:t>
      </w:r>
      <w:r w:rsidR="00D90BB5" w:rsidRPr="001635A7">
        <w:rPr>
          <w:sz w:val="21"/>
          <w:szCs w:val="21"/>
        </w:rPr>
        <w:t xml:space="preserve"> </w:t>
      </w:r>
      <w:r w:rsidR="00805864" w:rsidRPr="001635A7">
        <w:rPr>
          <w:sz w:val="21"/>
          <w:szCs w:val="21"/>
        </w:rPr>
        <w:t>through</w:t>
      </w:r>
      <w:r w:rsidR="00D90BB5" w:rsidRPr="001635A7">
        <w:rPr>
          <w:sz w:val="21"/>
          <w:szCs w:val="21"/>
        </w:rPr>
        <w:t xml:space="preserve"> starting a </w:t>
      </w:r>
      <w:r w:rsidR="00324296" w:rsidRPr="001635A7">
        <w:rPr>
          <w:sz w:val="21"/>
          <w:szCs w:val="21"/>
        </w:rPr>
        <w:t>coding</w:t>
      </w:r>
      <w:r w:rsidR="00D90BB5" w:rsidRPr="001635A7">
        <w:rPr>
          <w:sz w:val="21"/>
          <w:szCs w:val="21"/>
        </w:rPr>
        <w:t xml:space="preserve"> club</w:t>
      </w:r>
      <w:r w:rsidR="00222265" w:rsidRPr="001635A7">
        <w:rPr>
          <w:sz w:val="21"/>
          <w:szCs w:val="21"/>
        </w:rPr>
        <w:t xml:space="preserve"> to</w:t>
      </w:r>
      <w:r w:rsidR="00D90BB5" w:rsidRPr="001635A7">
        <w:rPr>
          <w:sz w:val="21"/>
          <w:szCs w:val="21"/>
        </w:rPr>
        <w:t xml:space="preserve"> prepare peers for competitive coding</w:t>
      </w:r>
      <w:r w:rsidR="00191768" w:rsidRPr="001635A7">
        <w:rPr>
          <w:sz w:val="21"/>
          <w:szCs w:val="21"/>
        </w:rPr>
        <w:t>, and co-VP of Junior Achievement club</w:t>
      </w:r>
      <w:r w:rsidR="00805864" w:rsidRPr="001635A7">
        <w:rPr>
          <w:sz w:val="21"/>
          <w:szCs w:val="21"/>
        </w:rPr>
        <w:t xml:space="preserve"> </w:t>
      </w:r>
      <w:r w:rsidR="00222265" w:rsidRPr="001635A7">
        <w:rPr>
          <w:sz w:val="21"/>
          <w:szCs w:val="21"/>
        </w:rPr>
        <w:t>in</w:t>
      </w:r>
      <w:r w:rsidR="00805864" w:rsidRPr="001635A7">
        <w:rPr>
          <w:sz w:val="21"/>
          <w:szCs w:val="21"/>
        </w:rPr>
        <w:t xml:space="preserve"> high school</w:t>
      </w:r>
      <w:r w:rsidRPr="001635A7">
        <w:rPr>
          <w:sz w:val="21"/>
          <w:szCs w:val="21"/>
        </w:rPr>
        <w:t>.</w:t>
      </w:r>
    </w:p>
    <w:p w14:paraId="7BE01F39" w14:textId="2225D45A" w:rsidR="006270A9" w:rsidRPr="001635A7" w:rsidRDefault="00993BC5" w:rsidP="00AE5C53">
      <w:pPr>
        <w:pStyle w:val="ListBullet"/>
        <w:spacing w:before="20" w:after="0"/>
        <w:rPr>
          <w:sz w:val="21"/>
          <w:szCs w:val="21"/>
        </w:rPr>
      </w:pPr>
      <w:r w:rsidRPr="001635A7">
        <w:rPr>
          <w:sz w:val="21"/>
          <w:szCs w:val="21"/>
        </w:rPr>
        <w:t>Solid communication developed through</w:t>
      </w:r>
      <w:r w:rsidR="00C502C1" w:rsidRPr="001635A7">
        <w:rPr>
          <w:sz w:val="21"/>
          <w:szCs w:val="21"/>
        </w:rPr>
        <w:t xml:space="preserve"> </w:t>
      </w:r>
      <w:r w:rsidR="00D21CFC" w:rsidRPr="001635A7">
        <w:rPr>
          <w:sz w:val="21"/>
          <w:szCs w:val="21"/>
        </w:rPr>
        <w:t xml:space="preserve">competing in the </w:t>
      </w:r>
      <w:r w:rsidR="00C502C1" w:rsidRPr="001635A7">
        <w:rPr>
          <w:sz w:val="21"/>
          <w:szCs w:val="21"/>
        </w:rPr>
        <w:t xml:space="preserve">national French public speaking </w:t>
      </w:r>
      <w:r w:rsidR="00BF602E" w:rsidRPr="001635A7">
        <w:rPr>
          <w:sz w:val="21"/>
          <w:szCs w:val="21"/>
        </w:rPr>
        <w:t>contest (</w:t>
      </w:r>
      <w:r w:rsidR="00D21CFC" w:rsidRPr="001635A7">
        <w:rPr>
          <w:sz w:val="21"/>
          <w:szCs w:val="21"/>
        </w:rPr>
        <w:t xml:space="preserve">concours d'art </w:t>
      </w:r>
      <w:proofErr w:type="spellStart"/>
      <w:r w:rsidR="00D21CFC" w:rsidRPr="001635A7">
        <w:rPr>
          <w:sz w:val="21"/>
          <w:szCs w:val="21"/>
        </w:rPr>
        <w:t>oratoire</w:t>
      </w:r>
      <w:proofErr w:type="spellEnd"/>
      <w:r w:rsidR="00D21CFC" w:rsidRPr="001635A7">
        <w:rPr>
          <w:sz w:val="21"/>
          <w:szCs w:val="21"/>
        </w:rPr>
        <w:t>)</w:t>
      </w:r>
      <w:r w:rsidR="00C502C1" w:rsidRPr="001635A7">
        <w:rPr>
          <w:sz w:val="21"/>
          <w:szCs w:val="21"/>
        </w:rPr>
        <w:t xml:space="preserve"> </w:t>
      </w:r>
      <w:r w:rsidR="00D21CFC" w:rsidRPr="001635A7">
        <w:rPr>
          <w:sz w:val="21"/>
          <w:szCs w:val="21"/>
        </w:rPr>
        <w:t>4 times.</w:t>
      </w:r>
    </w:p>
    <w:p w14:paraId="1D295ED2" w14:textId="7A1DFB20" w:rsidR="00AE5C53" w:rsidRPr="001635A7" w:rsidRDefault="00AE5C53" w:rsidP="003A043E">
      <w:pPr>
        <w:pStyle w:val="Heading1"/>
        <w:spacing w:before="0" w:after="0"/>
        <w:rPr>
          <w:szCs w:val="28"/>
        </w:rPr>
      </w:pPr>
      <w:r w:rsidRPr="001635A7">
        <w:rPr>
          <w:szCs w:val="28"/>
        </w:rPr>
        <w:t>Projects</w:t>
      </w:r>
    </w:p>
    <w:p w14:paraId="6B37F129" w14:textId="590AEF15" w:rsidR="00AE5C53" w:rsidRPr="001635A7" w:rsidRDefault="000720DE" w:rsidP="003A043E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Real-Time</w:t>
      </w:r>
      <w:r w:rsidR="00AE5C53" w:rsidRPr="001635A7">
        <w:rPr>
          <w:sz w:val="22"/>
          <w:szCs w:val="22"/>
        </w:rPr>
        <w:t xml:space="preserve"> MUltiplayer </w:t>
      </w:r>
      <w:r w:rsidRPr="001635A7">
        <w:rPr>
          <w:sz w:val="22"/>
          <w:szCs w:val="22"/>
        </w:rPr>
        <w:t xml:space="preserve">Space Shooter </w:t>
      </w:r>
      <w:r w:rsidR="00AE5C53" w:rsidRPr="001635A7">
        <w:rPr>
          <w:sz w:val="22"/>
          <w:szCs w:val="22"/>
        </w:rPr>
        <w:t>Game</w:t>
      </w:r>
      <w:r w:rsidRPr="001635A7">
        <w:rPr>
          <w:sz w:val="22"/>
          <w:szCs w:val="22"/>
        </w:rPr>
        <w:t xml:space="preserve"> (C#, Unity Engine, Photon FRAMEWORK)</w:t>
      </w:r>
    </w:p>
    <w:p w14:paraId="66644E73" w14:textId="54C54256" w:rsidR="00AE5C53" w:rsidRPr="000720DE" w:rsidRDefault="000720DE" w:rsidP="00D145E3">
      <w:pPr>
        <w:pStyle w:val="ListBullet"/>
        <w:spacing w:after="0"/>
        <w:rPr>
          <w:sz w:val="32"/>
        </w:rPr>
      </w:pPr>
      <w:r>
        <w:t>2D real time multiplayer space shooter game. Supports cross platforming.</w:t>
      </w:r>
    </w:p>
    <w:p w14:paraId="0B703ACB" w14:textId="1A37D8F3" w:rsidR="000720DE" w:rsidRPr="000720DE" w:rsidRDefault="000720DE" w:rsidP="00D145E3">
      <w:pPr>
        <w:pStyle w:val="ListBullet"/>
        <w:spacing w:after="0"/>
        <w:rPr>
          <w:sz w:val="32"/>
        </w:rPr>
      </w:pPr>
      <w:r>
        <w:t>Built with Unity Engine and Photon Networking framework in C#.</w:t>
      </w:r>
    </w:p>
    <w:p w14:paraId="3F2418D6" w14:textId="2143640E" w:rsidR="000720DE" w:rsidRPr="001635A7" w:rsidRDefault="000720DE" w:rsidP="003A043E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Tetris</w:t>
      </w:r>
      <w:r w:rsidRPr="001635A7">
        <w:rPr>
          <w:sz w:val="22"/>
          <w:szCs w:val="22"/>
        </w:rPr>
        <w:t xml:space="preserve"> (C#, Unity Engine)</w:t>
      </w:r>
    </w:p>
    <w:p w14:paraId="03C86D0E" w14:textId="46DDBEDD" w:rsidR="000720DE" w:rsidRPr="000720DE" w:rsidRDefault="000720DE" w:rsidP="003A043E">
      <w:pPr>
        <w:pStyle w:val="ListBullet"/>
        <w:spacing w:after="0"/>
        <w:rPr>
          <w:sz w:val="32"/>
        </w:rPr>
      </w:pPr>
      <w:r>
        <w:t>A re-make of the all-time classic game-Tetris.</w:t>
      </w:r>
    </w:p>
    <w:p w14:paraId="3B0C5321" w14:textId="62AFAE20" w:rsidR="000720DE" w:rsidRPr="000720DE" w:rsidRDefault="000720DE" w:rsidP="003A043E">
      <w:pPr>
        <w:pStyle w:val="ListBullet"/>
        <w:spacing w:after="0"/>
        <w:rPr>
          <w:sz w:val="32"/>
        </w:rPr>
      </w:pPr>
      <w:r>
        <w:t>Built with Unity Engine</w:t>
      </w:r>
      <w:r w:rsidR="003A043E">
        <w:t xml:space="preserve"> using C#</w:t>
      </w:r>
      <w:r>
        <w:t>.</w:t>
      </w:r>
    </w:p>
    <w:p w14:paraId="0D3AECCE" w14:textId="13EB2463" w:rsidR="000720DE" w:rsidRPr="001635A7" w:rsidRDefault="003A043E" w:rsidP="003A043E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 xml:space="preserve">GaMe Controller (C++, </w:t>
      </w:r>
      <w:r w:rsidR="000720DE" w:rsidRPr="001635A7">
        <w:rPr>
          <w:sz w:val="22"/>
          <w:szCs w:val="22"/>
        </w:rPr>
        <w:t>C#, Unity Engine</w:t>
      </w:r>
      <w:r w:rsidRPr="001635A7">
        <w:rPr>
          <w:sz w:val="22"/>
          <w:szCs w:val="22"/>
        </w:rPr>
        <w:t>, Arduino</w:t>
      </w:r>
      <w:r w:rsidR="000720DE" w:rsidRPr="001635A7">
        <w:rPr>
          <w:sz w:val="22"/>
          <w:szCs w:val="22"/>
        </w:rPr>
        <w:t>)</w:t>
      </w:r>
    </w:p>
    <w:p w14:paraId="66142C78" w14:textId="1B2DC9F0" w:rsidR="003A043E" w:rsidRPr="003A043E" w:rsidRDefault="003A043E" w:rsidP="003A043E">
      <w:pPr>
        <w:pStyle w:val="ListBullet"/>
        <w:spacing w:after="0"/>
        <w:rPr>
          <w:sz w:val="32"/>
        </w:rPr>
      </w:pPr>
      <w:r>
        <w:t>Physical</w:t>
      </w:r>
      <w:r>
        <w:t xml:space="preserve"> </w:t>
      </w:r>
      <w:r w:rsidR="00374ECC">
        <w:t>game controller to</w:t>
      </w:r>
      <w:r>
        <w:t xml:space="preserve"> interact with a car simulation made with Unity.</w:t>
      </w:r>
    </w:p>
    <w:p w14:paraId="10219E61" w14:textId="18470CB3" w:rsidR="003A043E" w:rsidRPr="003A043E" w:rsidRDefault="00AF6EAE" w:rsidP="003A043E">
      <w:pPr>
        <w:pStyle w:val="ListBullet"/>
        <w:spacing w:after="0"/>
        <w:rPr>
          <w:sz w:val="32"/>
        </w:rPr>
      </w:pPr>
      <w:r>
        <w:t>Controller made</w:t>
      </w:r>
      <w:r w:rsidR="003A043E">
        <w:t xml:space="preserve"> using Arduino </w:t>
      </w:r>
      <w:r>
        <w:t xml:space="preserve">and </w:t>
      </w:r>
      <w:bookmarkStart w:id="0" w:name="_GoBack"/>
      <w:bookmarkEnd w:id="0"/>
      <w:r w:rsidR="003A043E">
        <w:t>C++. Game Made using Unity3D (C#).</w:t>
      </w:r>
    </w:p>
    <w:p w14:paraId="4C023874" w14:textId="4E3FC28A" w:rsidR="003A043E" w:rsidRPr="001635A7" w:rsidRDefault="003A043E" w:rsidP="003A043E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RSA Encryption Algorithm</w:t>
      </w:r>
      <w:r w:rsidRPr="001635A7">
        <w:rPr>
          <w:sz w:val="22"/>
          <w:szCs w:val="22"/>
        </w:rPr>
        <w:t xml:space="preserve"> (</w:t>
      </w:r>
      <w:r w:rsidRPr="001635A7">
        <w:rPr>
          <w:sz w:val="22"/>
          <w:szCs w:val="22"/>
        </w:rPr>
        <w:t>C)</w:t>
      </w:r>
    </w:p>
    <w:p w14:paraId="6440E850" w14:textId="413940B9" w:rsidR="003A043E" w:rsidRPr="003A043E" w:rsidRDefault="003A043E" w:rsidP="003A043E">
      <w:pPr>
        <w:pStyle w:val="ListBullet"/>
        <w:spacing w:after="0"/>
        <w:rPr>
          <w:sz w:val="32"/>
        </w:rPr>
      </w:pPr>
      <w:r>
        <w:t>Implementation of RSA encryption using C.</w:t>
      </w:r>
    </w:p>
    <w:p w14:paraId="379AD300" w14:textId="14C8B732" w:rsidR="003A043E" w:rsidRPr="001635A7" w:rsidRDefault="003A043E" w:rsidP="003A043E">
      <w:pPr>
        <w:pStyle w:val="Heading2"/>
        <w:spacing w:before="0" w:after="0"/>
        <w:rPr>
          <w:sz w:val="22"/>
          <w:szCs w:val="22"/>
        </w:rPr>
      </w:pPr>
      <w:r w:rsidRPr="001635A7">
        <w:rPr>
          <w:sz w:val="22"/>
          <w:szCs w:val="22"/>
        </w:rPr>
        <w:t>Personal Website</w:t>
      </w:r>
      <w:r w:rsidRPr="001635A7">
        <w:rPr>
          <w:sz w:val="22"/>
          <w:szCs w:val="22"/>
        </w:rPr>
        <w:t xml:space="preserve"> (</w:t>
      </w:r>
      <w:r w:rsidRPr="001635A7">
        <w:rPr>
          <w:sz w:val="22"/>
          <w:szCs w:val="22"/>
        </w:rPr>
        <w:t>Foundation 6, Html, css, js</w:t>
      </w:r>
      <w:r w:rsidRPr="001635A7">
        <w:rPr>
          <w:sz w:val="22"/>
          <w:szCs w:val="22"/>
        </w:rPr>
        <w:t>)</w:t>
      </w:r>
    </w:p>
    <w:p w14:paraId="6B8A9933" w14:textId="1528A5BC" w:rsidR="000720DE" w:rsidRPr="003A043E" w:rsidRDefault="00CD0E96" w:rsidP="003A043E">
      <w:pPr>
        <w:pStyle w:val="ListBullet"/>
        <w:spacing w:after="0"/>
        <w:rPr>
          <w:sz w:val="32"/>
        </w:rPr>
      </w:pPr>
      <w:r>
        <w:t>W</w:t>
      </w:r>
      <w:r w:rsidR="003A043E">
        <w:t>ebsite to showcase my projects and introduce myself. Website: “haydnkeung.me”</w:t>
      </w:r>
    </w:p>
    <w:p w14:paraId="1DA3479F" w14:textId="1FE67006" w:rsidR="006270A9" w:rsidRPr="001635A7" w:rsidRDefault="005D2EC0" w:rsidP="00AE5C53">
      <w:pPr>
        <w:pStyle w:val="Heading1"/>
        <w:spacing w:before="20" w:after="0"/>
        <w:rPr>
          <w:szCs w:val="28"/>
        </w:rPr>
      </w:pPr>
      <w:r w:rsidRPr="001635A7">
        <w:rPr>
          <w:szCs w:val="28"/>
        </w:rPr>
        <w:t xml:space="preserve">Work </w:t>
      </w:r>
      <w:r w:rsidR="00A41271" w:rsidRPr="001635A7">
        <w:rPr>
          <w:szCs w:val="28"/>
        </w:rPr>
        <w:t>Experience</w:t>
      </w:r>
      <w:r w:rsidR="00E22F98" w:rsidRPr="001635A7">
        <w:rPr>
          <w:szCs w:val="28"/>
        </w:rPr>
        <w:t xml:space="preserve"> &amp; Volunteering</w:t>
      </w:r>
    </w:p>
    <w:p w14:paraId="2CF7405A" w14:textId="622C8D10" w:rsidR="006270A9" w:rsidRPr="001635A7" w:rsidRDefault="00A41271" w:rsidP="00AE5C53">
      <w:pPr>
        <w:pStyle w:val="Heading2"/>
        <w:spacing w:before="20" w:after="0"/>
        <w:rPr>
          <w:sz w:val="22"/>
          <w:szCs w:val="22"/>
        </w:rPr>
      </w:pPr>
      <w:r w:rsidRPr="001635A7">
        <w:rPr>
          <w:sz w:val="22"/>
          <w:szCs w:val="22"/>
        </w:rPr>
        <w:t>North Growth Management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 </w:t>
      </w:r>
      <w:r w:rsidR="00E14FC7">
        <w:rPr>
          <w:sz w:val="22"/>
          <w:szCs w:val="22"/>
        </w:rPr>
        <w:tab/>
      </w:r>
      <w:r w:rsidR="00DC403A" w:rsidRPr="001635A7">
        <w:rPr>
          <w:sz w:val="22"/>
          <w:szCs w:val="22"/>
        </w:rPr>
        <w:t>(Summer 2017, SUmmer 2018</w:t>
      </w:r>
      <w:r w:rsidR="008D1F93" w:rsidRPr="001635A7">
        <w:rPr>
          <w:sz w:val="22"/>
          <w:szCs w:val="22"/>
        </w:rPr>
        <w:t>)</w:t>
      </w:r>
    </w:p>
    <w:p w14:paraId="0EF53D02" w14:textId="4E54B443" w:rsidR="006B0CA5" w:rsidRDefault="006B0CA5" w:rsidP="00AE5C53">
      <w:pPr>
        <w:pStyle w:val="ListBullet"/>
        <w:spacing w:before="20" w:after="0"/>
      </w:pPr>
      <w:r>
        <w:t>Summer job as IT support at Vancouver based investment firm.</w:t>
      </w:r>
    </w:p>
    <w:p w14:paraId="073C3946" w14:textId="486CBF57" w:rsidR="000050A7" w:rsidRDefault="000050A7" w:rsidP="00AE5C53">
      <w:pPr>
        <w:pStyle w:val="ListBullet"/>
        <w:spacing w:before="20" w:after="0"/>
      </w:pPr>
      <w:r>
        <w:t xml:space="preserve">Responsible for software and hardware deployment, as well as troubleshooting </w:t>
      </w:r>
      <w:r w:rsidR="0021118C">
        <w:t>technical problems</w:t>
      </w:r>
      <w:r>
        <w:t>.</w:t>
      </w:r>
    </w:p>
    <w:p w14:paraId="485A9C32" w14:textId="41F4AA0D" w:rsidR="00E22F98" w:rsidRPr="001635A7" w:rsidRDefault="00E22F98" w:rsidP="00AE5C53">
      <w:pPr>
        <w:pStyle w:val="Heading2"/>
        <w:spacing w:before="20" w:after="0"/>
        <w:rPr>
          <w:sz w:val="22"/>
          <w:szCs w:val="22"/>
        </w:rPr>
      </w:pPr>
      <w:r w:rsidRPr="001635A7">
        <w:rPr>
          <w:sz w:val="22"/>
          <w:szCs w:val="22"/>
        </w:rPr>
        <w:t xml:space="preserve">Vancouver Park Board </w:t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ab/>
      </w:r>
      <w:r w:rsidR="00E14FC7">
        <w:rPr>
          <w:sz w:val="22"/>
          <w:szCs w:val="22"/>
        </w:rPr>
        <w:tab/>
      </w:r>
      <w:r w:rsidRPr="001635A7">
        <w:rPr>
          <w:sz w:val="22"/>
          <w:szCs w:val="22"/>
        </w:rPr>
        <w:t>(Oct 2013- 2017)</w:t>
      </w:r>
    </w:p>
    <w:p w14:paraId="22AC17B2" w14:textId="26A84186" w:rsidR="00AE5C53" w:rsidRPr="00AE5C53" w:rsidRDefault="00E22F98" w:rsidP="00AE5C53">
      <w:pPr>
        <w:pStyle w:val="ListBullet"/>
        <w:spacing w:before="20" w:after="0"/>
      </w:pPr>
      <w:r>
        <w:t>Event host for holiday events for five years.</w:t>
      </w:r>
    </w:p>
    <w:p w14:paraId="130EADCD" w14:textId="12E97EA4" w:rsidR="007B5589" w:rsidRPr="001635A7" w:rsidRDefault="008D1F93" w:rsidP="00AE5C53">
      <w:pPr>
        <w:pStyle w:val="Heading1"/>
        <w:spacing w:before="20" w:after="0"/>
        <w:rPr>
          <w:szCs w:val="28"/>
        </w:rPr>
      </w:pPr>
      <w:r w:rsidRPr="001635A7">
        <w:rPr>
          <w:szCs w:val="28"/>
        </w:rPr>
        <w:t>Academics</w:t>
      </w:r>
    </w:p>
    <w:p w14:paraId="6CAB3EDE" w14:textId="150C6885" w:rsidR="009C3EC8" w:rsidRPr="001635A7" w:rsidRDefault="009C3EC8" w:rsidP="00AE5C53">
      <w:pPr>
        <w:pStyle w:val="Heading2"/>
        <w:spacing w:before="20" w:after="0"/>
        <w:rPr>
          <w:sz w:val="22"/>
          <w:szCs w:val="22"/>
        </w:rPr>
      </w:pPr>
      <w:r w:rsidRPr="001635A7">
        <w:rPr>
          <w:sz w:val="22"/>
          <w:szCs w:val="22"/>
        </w:rPr>
        <w:t>Can</w:t>
      </w:r>
      <w:r w:rsidR="00C862B3" w:rsidRPr="001635A7">
        <w:rPr>
          <w:sz w:val="22"/>
          <w:szCs w:val="22"/>
        </w:rPr>
        <w:t>D</w:t>
      </w:r>
      <w:r w:rsidRPr="001635A7">
        <w:rPr>
          <w:sz w:val="22"/>
          <w:szCs w:val="22"/>
        </w:rPr>
        <w:t xml:space="preserve">idate </w:t>
      </w:r>
      <w:r w:rsidR="007E2EC3" w:rsidRPr="001635A7">
        <w:rPr>
          <w:sz w:val="22"/>
          <w:szCs w:val="22"/>
        </w:rPr>
        <w:t xml:space="preserve">FOR BACHELOR </w:t>
      </w:r>
      <w:r w:rsidR="009026BA" w:rsidRPr="001635A7">
        <w:rPr>
          <w:sz w:val="22"/>
          <w:szCs w:val="22"/>
        </w:rPr>
        <w:t xml:space="preserve">of </w:t>
      </w:r>
      <w:r w:rsidRPr="001635A7">
        <w:rPr>
          <w:sz w:val="22"/>
          <w:szCs w:val="22"/>
        </w:rPr>
        <w:t>Software Engienering</w:t>
      </w:r>
      <w:r w:rsidR="00786761" w:rsidRPr="001635A7">
        <w:rPr>
          <w:sz w:val="22"/>
          <w:szCs w:val="22"/>
        </w:rPr>
        <w:t xml:space="preserve"> 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 xml:space="preserve">     </w:t>
      </w:r>
      <w:proofErr w:type="gramStart"/>
      <w:r w:rsidR="00E14FC7">
        <w:rPr>
          <w:sz w:val="22"/>
          <w:szCs w:val="22"/>
        </w:rPr>
        <w:t xml:space="preserve">   </w:t>
      </w:r>
      <w:r w:rsidR="00786761" w:rsidRPr="001635A7">
        <w:rPr>
          <w:sz w:val="22"/>
          <w:szCs w:val="22"/>
        </w:rPr>
        <w:t>(</w:t>
      </w:r>
      <w:proofErr w:type="gramEnd"/>
      <w:r w:rsidR="00E866AC" w:rsidRPr="001635A7">
        <w:rPr>
          <w:sz w:val="22"/>
          <w:szCs w:val="22"/>
        </w:rPr>
        <w:t>Sep 2018-present)</w:t>
      </w:r>
    </w:p>
    <w:p w14:paraId="0097C1DD" w14:textId="6E94817C" w:rsidR="009C3EC8" w:rsidRDefault="009C3EC8" w:rsidP="00AE5C53">
      <w:pPr>
        <w:pStyle w:val="ListBullet"/>
        <w:spacing w:before="20" w:after="0"/>
      </w:pPr>
      <w:r>
        <w:t xml:space="preserve">University of Waterloo, Waterloo, Ontario, Canada </w:t>
      </w:r>
      <w:r>
        <w:tab/>
      </w:r>
      <w:r>
        <w:tab/>
      </w:r>
      <w:r>
        <w:tab/>
      </w:r>
      <w:r>
        <w:tab/>
      </w:r>
      <w:r>
        <w:tab/>
      </w:r>
    </w:p>
    <w:p w14:paraId="309400D3" w14:textId="40E20B28" w:rsidR="00C862B3" w:rsidRPr="001635A7" w:rsidRDefault="00C862B3" w:rsidP="00AE5C53">
      <w:pPr>
        <w:pStyle w:val="Heading2"/>
        <w:spacing w:before="20" w:after="0"/>
        <w:rPr>
          <w:sz w:val="22"/>
          <w:szCs w:val="22"/>
        </w:rPr>
      </w:pPr>
      <w:r w:rsidRPr="001635A7">
        <w:rPr>
          <w:sz w:val="22"/>
          <w:szCs w:val="22"/>
        </w:rPr>
        <w:t>Billingual Dogwood Diploma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14FC7">
        <w:rPr>
          <w:sz w:val="22"/>
          <w:szCs w:val="22"/>
        </w:rPr>
        <w:tab/>
        <w:t xml:space="preserve">   </w:t>
      </w:r>
      <w:proofErr w:type="gramStart"/>
      <w:r w:rsidR="00E14FC7">
        <w:rPr>
          <w:sz w:val="22"/>
          <w:szCs w:val="22"/>
        </w:rPr>
        <w:t xml:space="preserve">   </w:t>
      </w:r>
      <w:r w:rsidRPr="001635A7">
        <w:rPr>
          <w:sz w:val="22"/>
          <w:szCs w:val="22"/>
        </w:rPr>
        <w:t>(</w:t>
      </w:r>
      <w:proofErr w:type="gramEnd"/>
      <w:r w:rsidRPr="001635A7">
        <w:rPr>
          <w:sz w:val="22"/>
          <w:szCs w:val="22"/>
        </w:rPr>
        <w:t>Sep 2014 - Jun 2018)</w:t>
      </w:r>
    </w:p>
    <w:p w14:paraId="0C32208E" w14:textId="75F624A5" w:rsidR="00C862B3" w:rsidRDefault="00C862B3" w:rsidP="00AE5C53">
      <w:pPr>
        <w:pStyle w:val="ListBullet"/>
        <w:spacing w:before="20" w:after="0"/>
      </w:pPr>
      <w:r>
        <w:t>Graduated with an honors bilingual French/English diploma.</w:t>
      </w:r>
    </w:p>
    <w:p w14:paraId="57CA24E3" w14:textId="02407344" w:rsidR="0055141D" w:rsidRPr="001635A7" w:rsidRDefault="00C862B3" w:rsidP="00AE5C53">
      <w:pPr>
        <w:pStyle w:val="Heading1"/>
        <w:spacing w:before="20" w:after="0"/>
        <w:rPr>
          <w:szCs w:val="28"/>
        </w:rPr>
      </w:pPr>
      <w:r w:rsidRPr="001635A7">
        <w:rPr>
          <w:szCs w:val="28"/>
        </w:rPr>
        <w:t>Achievements</w:t>
      </w:r>
    </w:p>
    <w:p w14:paraId="1628509D" w14:textId="622C7E92" w:rsidR="0055141D" w:rsidRPr="001635A7" w:rsidRDefault="0055141D" w:rsidP="00AE5C53">
      <w:pPr>
        <w:pStyle w:val="Heading2"/>
        <w:spacing w:before="20" w:after="0"/>
        <w:rPr>
          <w:sz w:val="22"/>
          <w:szCs w:val="22"/>
        </w:rPr>
      </w:pPr>
      <w:r w:rsidRPr="001635A7">
        <w:rPr>
          <w:sz w:val="22"/>
          <w:szCs w:val="22"/>
        </w:rPr>
        <w:t>Scholarship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</w:t>
      </w:r>
      <w:r w:rsidR="00E14FC7">
        <w:rPr>
          <w:sz w:val="22"/>
          <w:szCs w:val="22"/>
        </w:rPr>
        <w:tab/>
      </w:r>
      <w:r w:rsidRPr="001635A7">
        <w:rPr>
          <w:sz w:val="22"/>
          <w:szCs w:val="22"/>
        </w:rPr>
        <w:t>(Jun 2018)</w:t>
      </w:r>
    </w:p>
    <w:p w14:paraId="23A94E42" w14:textId="0E030B24" w:rsidR="0055141D" w:rsidRDefault="0055141D" w:rsidP="00AE5C53">
      <w:pPr>
        <w:pStyle w:val="ListBullet"/>
        <w:spacing w:before="20" w:after="0"/>
      </w:pPr>
      <w:r>
        <w:t>Recipient of University of Waterloo entrance scholarship (President’s Scholarship with Distinction).</w:t>
      </w:r>
    </w:p>
    <w:p w14:paraId="78C77033" w14:textId="7F631CE1" w:rsidR="0055141D" w:rsidRPr="0055141D" w:rsidRDefault="0055141D" w:rsidP="00AE5C53">
      <w:pPr>
        <w:pStyle w:val="ListBullet"/>
        <w:spacing w:before="20" w:after="0"/>
      </w:pPr>
      <w:r>
        <w:t>Recipient of BC District Authority Scholarship.</w:t>
      </w:r>
    </w:p>
    <w:p w14:paraId="34C2DA99" w14:textId="6B77FB29" w:rsidR="005D2EC0" w:rsidRPr="001635A7" w:rsidRDefault="005D2EC0" w:rsidP="00AE5C53">
      <w:pPr>
        <w:pStyle w:val="Heading2"/>
        <w:spacing w:before="20" w:after="0"/>
        <w:rPr>
          <w:sz w:val="22"/>
          <w:szCs w:val="22"/>
        </w:rPr>
      </w:pPr>
      <w:r w:rsidRPr="001635A7">
        <w:rPr>
          <w:sz w:val="22"/>
          <w:szCs w:val="22"/>
        </w:rPr>
        <w:t>UBC Physics Olympics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</w:t>
      </w:r>
      <w:r w:rsidR="00E14FC7">
        <w:rPr>
          <w:sz w:val="22"/>
          <w:szCs w:val="22"/>
        </w:rPr>
        <w:t xml:space="preserve">     </w:t>
      </w:r>
      <w:proofErr w:type="gramStart"/>
      <w:r w:rsidR="00E14FC7">
        <w:rPr>
          <w:sz w:val="22"/>
          <w:szCs w:val="22"/>
        </w:rPr>
        <w:t xml:space="preserve">   </w:t>
      </w:r>
      <w:r w:rsidRPr="001635A7">
        <w:rPr>
          <w:sz w:val="22"/>
          <w:szCs w:val="22"/>
        </w:rPr>
        <w:t>(</w:t>
      </w:r>
      <w:proofErr w:type="gramEnd"/>
      <w:r w:rsidRPr="001635A7">
        <w:rPr>
          <w:sz w:val="22"/>
          <w:szCs w:val="22"/>
        </w:rPr>
        <w:t>Mar 2018)</w:t>
      </w:r>
    </w:p>
    <w:p w14:paraId="7E524235" w14:textId="3AF40EE7" w:rsidR="005D2EC0" w:rsidRDefault="00753F67" w:rsidP="00AE5C53">
      <w:pPr>
        <w:pStyle w:val="ListBullet"/>
        <w:spacing w:before="20" w:after="0"/>
      </w:pPr>
      <w:r>
        <w:t>Third place in</w:t>
      </w:r>
      <w:r w:rsidR="005D2EC0">
        <w:t xml:space="preserve"> UBC’s annual physics O</w:t>
      </w:r>
      <w:r>
        <w:t>lympics lab event. Open to all students in BC.</w:t>
      </w:r>
      <w:r w:rsidR="005D2EC0">
        <w:t xml:space="preserve"> </w:t>
      </w:r>
    </w:p>
    <w:p w14:paraId="352E59EE" w14:textId="0F26405C" w:rsidR="006270A9" w:rsidRPr="001635A7" w:rsidRDefault="008D1F93" w:rsidP="00AE5C53">
      <w:pPr>
        <w:pStyle w:val="Heading2"/>
        <w:spacing w:before="20" w:after="0"/>
        <w:rPr>
          <w:sz w:val="22"/>
          <w:szCs w:val="22"/>
        </w:rPr>
      </w:pPr>
      <w:r w:rsidRPr="001635A7">
        <w:rPr>
          <w:sz w:val="22"/>
          <w:szCs w:val="22"/>
        </w:rPr>
        <w:t>Canadian Com</w:t>
      </w:r>
      <w:r w:rsidR="002C477E" w:rsidRPr="001635A7">
        <w:rPr>
          <w:sz w:val="22"/>
          <w:szCs w:val="22"/>
        </w:rPr>
        <w:t>p</w:t>
      </w:r>
      <w:r w:rsidRPr="001635A7">
        <w:rPr>
          <w:sz w:val="22"/>
          <w:szCs w:val="22"/>
        </w:rPr>
        <w:t>uting Competition</w:t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786761" w:rsidRPr="001635A7">
        <w:rPr>
          <w:sz w:val="22"/>
          <w:szCs w:val="22"/>
        </w:rPr>
        <w:tab/>
      </w:r>
      <w:r w:rsidR="00E974E1" w:rsidRPr="001635A7">
        <w:rPr>
          <w:sz w:val="22"/>
          <w:szCs w:val="22"/>
        </w:rPr>
        <w:t xml:space="preserve">      </w:t>
      </w:r>
      <w:r w:rsidR="00E14FC7">
        <w:rPr>
          <w:sz w:val="22"/>
          <w:szCs w:val="22"/>
        </w:rPr>
        <w:tab/>
      </w:r>
      <w:r w:rsidR="00E866AC" w:rsidRPr="001635A7">
        <w:rPr>
          <w:sz w:val="22"/>
          <w:szCs w:val="22"/>
        </w:rPr>
        <w:t>(Feb 2018)</w:t>
      </w:r>
    </w:p>
    <w:p w14:paraId="19EFA9B7" w14:textId="77777777" w:rsidR="0055141D" w:rsidRDefault="008D1F93" w:rsidP="00AE5C53">
      <w:pPr>
        <w:pStyle w:val="ListBullet"/>
        <w:spacing w:before="20" w:after="0"/>
      </w:pPr>
      <w:r>
        <w:t xml:space="preserve">Distinction in </w:t>
      </w:r>
      <w:r w:rsidR="00D74456">
        <w:t>Canadian Computing c</w:t>
      </w:r>
      <w:r>
        <w:t xml:space="preserve">ontest </w:t>
      </w:r>
      <w:r w:rsidR="002C477E">
        <w:t>(Senior division</w:t>
      </w:r>
      <w:r w:rsidR="00D23145">
        <w:t>, formerly Canadian Computing Olympiad stage 1</w:t>
      </w:r>
      <w:r w:rsidR="002C477E">
        <w:t xml:space="preserve">) </w:t>
      </w:r>
    </w:p>
    <w:p w14:paraId="37AC8595" w14:textId="1B6DE2DF" w:rsidR="00C862B3" w:rsidRPr="001B29CF" w:rsidRDefault="00D23145" w:rsidP="00AE5C53">
      <w:pPr>
        <w:pStyle w:val="ListBullet"/>
        <w:numPr>
          <w:ilvl w:val="0"/>
          <w:numId w:val="0"/>
        </w:numPr>
        <w:spacing w:after="0"/>
        <w:ind w:left="216"/>
      </w:pPr>
      <w:r>
        <w:tab/>
      </w:r>
      <w:r>
        <w:tab/>
      </w:r>
      <w:r>
        <w:tab/>
      </w:r>
      <w:r>
        <w:tab/>
      </w:r>
    </w:p>
    <w:sectPr w:rsidR="00C862B3" w:rsidRPr="001B29CF" w:rsidSect="001635A7">
      <w:footerReference w:type="default" r:id="rId10"/>
      <w:headerReference w:type="first" r:id="rId11"/>
      <w:pgSz w:w="12240" w:h="15840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5CEA1" w14:textId="77777777" w:rsidR="00F13D27" w:rsidRDefault="00F13D27">
      <w:pPr>
        <w:spacing w:after="0"/>
      </w:pPr>
      <w:r>
        <w:separator/>
      </w:r>
    </w:p>
  </w:endnote>
  <w:endnote w:type="continuationSeparator" w:id="0">
    <w:p w14:paraId="7A290EE4" w14:textId="77777777" w:rsidR="00F13D27" w:rsidRDefault="00F13D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pitch w:val="fixed"/>
    <w:sig w:usb0="80000281" w:usb1="28C76CF8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53FD0" w14:textId="77777777" w:rsidR="00F13D27" w:rsidRDefault="00F13D27">
      <w:pPr>
        <w:spacing w:after="0"/>
      </w:pPr>
      <w:r>
        <w:separator/>
      </w:r>
    </w:p>
  </w:footnote>
  <w:footnote w:type="continuationSeparator" w:id="0">
    <w:p w14:paraId="2EE7E872" w14:textId="77777777" w:rsidR="00F13D27" w:rsidRDefault="00F13D2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0A88DE7F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50A7"/>
    <w:rsid w:val="000370B8"/>
    <w:rsid w:val="000720DE"/>
    <w:rsid w:val="00075AC8"/>
    <w:rsid w:val="000A4F59"/>
    <w:rsid w:val="000A7A9E"/>
    <w:rsid w:val="000E7BA6"/>
    <w:rsid w:val="00141A4C"/>
    <w:rsid w:val="001635A7"/>
    <w:rsid w:val="00191768"/>
    <w:rsid w:val="001B29CF"/>
    <w:rsid w:val="001B6665"/>
    <w:rsid w:val="001E11F4"/>
    <w:rsid w:val="002103D6"/>
    <w:rsid w:val="0021118C"/>
    <w:rsid w:val="00222265"/>
    <w:rsid w:val="002401C9"/>
    <w:rsid w:val="0027085E"/>
    <w:rsid w:val="0028220F"/>
    <w:rsid w:val="00287753"/>
    <w:rsid w:val="002C477E"/>
    <w:rsid w:val="002D2377"/>
    <w:rsid w:val="00306E6E"/>
    <w:rsid w:val="00324296"/>
    <w:rsid w:val="003371E1"/>
    <w:rsid w:val="00345CE5"/>
    <w:rsid w:val="00356C14"/>
    <w:rsid w:val="00371163"/>
    <w:rsid w:val="00374ECC"/>
    <w:rsid w:val="003A043E"/>
    <w:rsid w:val="004109E6"/>
    <w:rsid w:val="00421F7F"/>
    <w:rsid w:val="00471D9C"/>
    <w:rsid w:val="0054187C"/>
    <w:rsid w:val="0055141D"/>
    <w:rsid w:val="005D2EC0"/>
    <w:rsid w:val="00617B26"/>
    <w:rsid w:val="00621AA4"/>
    <w:rsid w:val="006270A9"/>
    <w:rsid w:val="00675956"/>
    <w:rsid w:val="00681034"/>
    <w:rsid w:val="0068319A"/>
    <w:rsid w:val="00691530"/>
    <w:rsid w:val="006B0CA5"/>
    <w:rsid w:val="006C499B"/>
    <w:rsid w:val="00753F67"/>
    <w:rsid w:val="00765B92"/>
    <w:rsid w:val="00786761"/>
    <w:rsid w:val="00797399"/>
    <w:rsid w:val="007B5589"/>
    <w:rsid w:val="007E2EC3"/>
    <w:rsid w:val="00805864"/>
    <w:rsid w:val="00816216"/>
    <w:rsid w:val="00816A42"/>
    <w:rsid w:val="00825D0A"/>
    <w:rsid w:val="0087734B"/>
    <w:rsid w:val="008A5F8D"/>
    <w:rsid w:val="008D1F93"/>
    <w:rsid w:val="009026BA"/>
    <w:rsid w:val="00971A7D"/>
    <w:rsid w:val="00993BC5"/>
    <w:rsid w:val="009C3EC8"/>
    <w:rsid w:val="009D5933"/>
    <w:rsid w:val="00A05A8C"/>
    <w:rsid w:val="00A41271"/>
    <w:rsid w:val="00AA36AA"/>
    <w:rsid w:val="00AE5C53"/>
    <w:rsid w:val="00AF6EAE"/>
    <w:rsid w:val="00B053D9"/>
    <w:rsid w:val="00B36184"/>
    <w:rsid w:val="00B610A5"/>
    <w:rsid w:val="00BA5CAC"/>
    <w:rsid w:val="00BC11C0"/>
    <w:rsid w:val="00BC1D04"/>
    <w:rsid w:val="00BD768D"/>
    <w:rsid w:val="00BF602E"/>
    <w:rsid w:val="00C502C1"/>
    <w:rsid w:val="00C61F8E"/>
    <w:rsid w:val="00C623BB"/>
    <w:rsid w:val="00C862B3"/>
    <w:rsid w:val="00C93829"/>
    <w:rsid w:val="00CB4AB7"/>
    <w:rsid w:val="00CB4E09"/>
    <w:rsid w:val="00CD0E96"/>
    <w:rsid w:val="00D145E3"/>
    <w:rsid w:val="00D20C8C"/>
    <w:rsid w:val="00D21CFC"/>
    <w:rsid w:val="00D23145"/>
    <w:rsid w:val="00D419A3"/>
    <w:rsid w:val="00D4287F"/>
    <w:rsid w:val="00D6050E"/>
    <w:rsid w:val="00D74456"/>
    <w:rsid w:val="00D90BB5"/>
    <w:rsid w:val="00D91412"/>
    <w:rsid w:val="00DC403A"/>
    <w:rsid w:val="00DE48E4"/>
    <w:rsid w:val="00E13793"/>
    <w:rsid w:val="00E14FC7"/>
    <w:rsid w:val="00E22F98"/>
    <w:rsid w:val="00E26816"/>
    <w:rsid w:val="00E52DBD"/>
    <w:rsid w:val="00E83E4B"/>
    <w:rsid w:val="00E866AC"/>
    <w:rsid w:val="00E974E1"/>
    <w:rsid w:val="00EA78ED"/>
    <w:rsid w:val="00EB684F"/>
    <w:rsid w:val="00EF0C25"/>
    <w:rsid w:val="00F02AEE"/>
    <w:rsid w:val="00F13D27"/>
    <w:rsid w:val="00F37389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ydnkeung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aydnkeu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F2C21-7AB4-4868-A38E-78F664DC6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HaydnK</cp:lastModifiedBy>
  <cp:revision>5</cp:revision>
  <cp:lastPrinted>2019-01-05T08:47:00Z</cp:lastPrinted>
  <dcterms:created xsi:type="dcterms:W3CDTF">2019-01-05T08:47:00Z</dcterms:created>
  <dcterms:modified xsi:type="dcterms:W3CDTF">2019-01-05T08:49:00Z</dcterms:modified>
  <cp:version/>
</cp:coreProperties>
</file>