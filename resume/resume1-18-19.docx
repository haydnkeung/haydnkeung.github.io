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3402"/>
        <w:gridCol w:w="2836"/>
      </w:tblGrid>
      <w:tr w:rsidR="005655FB" w:rsidRPr="008A1295" w14:paraId="27FA9FDF" w14:textId="77777777" w:rsidTr="000258A1">
        <w:trPr>
          <w:trHeight w:val="780"/>
          <w:jc w:val="center"/>
        </w:trPr>
        <w:tc>
          <w:tcPr>
            <w:tcW w:w="4395" w:type="dxa"/>
            <w:vMerge w:val="restart"/>
            <w:vAlign w:val="bottom"/>
          </w:tcPr>
          <w:p w14:paraId="062F7B61" w14:textId="4D675A09" w:rsidR="005655FB" w:rsidRPr="00CB3DCF" w:rsidRDefault="005655FB" w:rsidP="000258A1">
            <w:pPr>
              <w:pStyle w:val="Title"/>
              <w:pBdr>
                <w:bottom w:val="none" w:sz="0" w:space="0" w:color="auto"/>
              </w:pBdr>
              <w:spacing w:after="0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</w:t>
            </w:r>
            <w:r w:rsidR="00B8374F">
              <w:rPr>
                <w:rFonts w:ascii="Roboto" w:hAnsi="Roboto"/>
                <w:sz w:val="68"/>
                <w:szCs w:val="68"/>
              </w:rPr>
              <w:t xml:space="preserve"> </w:t>
            </w:r>
            <w:r w:rsidRPr="00CB3DCF">
              <w:rPr>
                <w:rFonts w:ascii="Roboto" w:hAnsi="Roboto"/>
                <w:sz w:val="68"/>
                <w:szCs w:val="68"/>
              </w:rPr>
              <w:t>Keung</w:t>
            </w:r>
          </w:p>
        </w:tc>
        <w:tc>
          <w:tcPr>
            <w:tcW w:w="3402" w:type="dxa"/>
            <w:vAlign w:val="bottom"/>
          </w:tcPr>
          <w:p w14:paraId="3410CFCC" w14:textId="0D7CAD7B" w:rsidR="005655FB" w:rsidRPr="005655FB" w:rsidRDefault="000258A1" w:rsidP="005655FB">
            <w:pPr>
              <w:jc w:val="center"/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noProof/>
                <w:sz w:val="18"/>
                <w:szCs w:val="18"/>
              </w:rPr>
              <w:t xml:space="preserve">        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D4EE713" wp14:editId="6BF99585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noProof/>
                <w:sz w:val="18"/>
                <w:szCs w:val="18"/>
              </w:rPr>
              <w:t>https://github.com/haydnkeung</w:t>
            </w:r>
          </w:p>
        </w:tc>
        <w:tc>
          <w:tcPr>
            <w:tcW w:w="2836" w:type="dxa"/>
            <w:vAlign w:val="bottom"/>
          </w:tcPr>
          <w:p w14:paraId="35CB174D" w14:textId="77777777" w:rsidR="005655FB" w:rsidRDefault="005655FB" w:rsidP="005655FB">
            <w:pPr>
              <w:jc w:val="center"/>
              <w:rPr>
                <w:rFonts w:ascii="Roboto" w:hAnsi="Roboto"/>
                <w:noProof/>
              </w:rPr>
            </w:pPr>
          </w:p>
          <w:p w14:paraId="68FF5F5F" w14:textId="5A6A5EFA" w:rsidR="005655FB" w:rsidRPr="00E06C51" w:rsidRDefault="000258A1" w:rsidP="000258A1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E09D0E5" wp14:editId="093BD408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hkeung@uwaterloo.ca</w:t>
            </w:r>
          </w:p>
        </w:tc>
      </w:tr>
      <w:tr w:rsidR="005655FB" w:rsidRPr="008A1295" w14:paraId="38484736" w14:textId="77777777" w:rsidTr="000258A1">
        <w:trPr>
          <w:trHeight w:val="366"/>
          <w:jc w:val="center"/>
        </w:trPr>
        <w:tc>
          <w:tcPr>
            <w:tcW w:w="4395" w:type="dxa"/>
            <w:vMerge/>
            <w:vAlign w:val="bottom"/>
          </w:tcPr>
          <w:p w14:paraId="7699D243" w14:textId="77777777" w:rsidR="005655FB" w:rsidRPr="00CB3DCF" w:rsidRDefault="005655FB" w:rsidP="005655FB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</w:p>
        </w:tc>
        <w:tc>
          <w:tcPr>
            <w:tcW w:w="3402" w:type="dxa"/>
            <w:vAlign w:val="bottom"/>
          </w:tcPr>
          <w:p w14:paraId="5FB2DE87" w14:textId="07456D3F" w:rsidR="005655FB" w:rsidRPr="005655FB" w:rsidRDefault="000258A1" w:rsidP="000258A1">
            <w:pPr>
              <w:rPr>
                <w:rFonts w:ascii="Roboto" w:hAnsi="Roboto"/>
                <w:noProof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     </w:t>
            </w:r>
            <w:r w:rsidR="00590955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4B11040F" wp14:editId="38D4C590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5655FB">
              <w:rPr>
                <w:rFonts w:ascii="Roboto" w:hAnsi="Roboto"/>
                <w:sz w:val="18"/>
                <w:szCs w:val="18"/>
              </w:rPr>
              <w:t>http://haydnkeung.me</w:t>
            </w:r>
          </w:p>
        </w:tc>
        <w:tc>
          <w:tcPr>
            <w:tcW w:w="2836" w:type="dxa"/>
            <w:vAlign w:val="bottom"/>
          </w:tcPr>
          <w:p w14:paraId="062443C3" w14:textId="0BC05B48" w:rsidR="005655FB" w:rsidRDefault="000258A1" w:rsidP="000258A1">
            <w:pPr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 </w:t>
            </w:r>
            <w:r w:rsidR="005655FB">
              <w:rPr>
                <w:rFonts w:ascii="Roboto" w:hAnsi="Roboto"/>
                <w:noProof/>
                <w:sz w:val="18"/>
                <w:szCs w:val="18"/>
              </w:rPr>
              <w:drawing>
                <wp:inline distT="0" distB="0" distL="0" distR="0" wp14:anchorId="0B16CB42" wp14:editId="7AF0A6A1">
                  <wp:extent cx="132715" cy="132715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hon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6" cy="1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55FB">
              <w:rPr>
                <w:rFonts w:ascii="Roboto" w:hAnsi="Roboto"/>
                <w:sz w:val="18"/>
                <w:szCs w:val="18"/>
              </w:rPr>
              <w:t xml:space="preserve"> </w:t>
            </w:r>
            <w:r w:rsidR="005655FB" w:rsidRPr="008A1295">
              <w:rPr>
                <w:rFonts w:ascii="Roboto" w:hAnsi="Roboto"/>
                <w:sz w:val="18"/>
                <w:szCs w:val="18"/>
              </w:rPr>
              <w:t>(778)-939-1585</w:t>
            </w:r>
          </w:p>
        </w:tc>
      </w:tr>
    </w:tbl>
    <w:p w14:paraId="483B98C4" w14:textId="77777777" w:rsidR="000258A1" w:rsidRDefault="000258A1" w:rsidP="008E6CA0">
      <w:pPr>
        <w:spacing w:after="120"/>
        <w:rPr>
          <w:rFonts w:ascii="Roboto" w:hAnsi="Roboto"/>
          <w:b/>
        </w:rPr>
      </w:pPr>
    </w:p>
    <w:p w14:paraId="06C30A97" w14:textId="479F603B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6F6967">
        <w:rPr>
          <w:rFonts w:ascii="Roboto" w:hAnsi="Roboto"/>
        </w:rPr>
        <w:t>C#,</w:t>
      </w:r>
      <w:r w:rsidRPr="001565B7">
        <w:rPr>
          <w:rFonts w:ascii="Roboto" w:hAnsi="Roboto"/>
        </w:rPr>
        <w:t xml:space="preserve"> Java, C/C++, H</w:t>
      </w:r>
      <w:r w:rsidR="001E0885">
        <w:rPr>
          <w:rFonts w:ascii="Roboto" w:hAnsi="Roboto"/>
        </w:rPr>
        <w:t>TML</w:t>
      </w:r>
      <w:r w:rsidR="001D5992">
        <w:rPr>
          <w:rFonts w:ascii="Roboto" w:hAnsi="Roboto"/>
        </w:rPr>
        <w:t>, CSS</w:t>
      </w:r>
    </w:p>
    <w:p w14:paraId="495BAAF0" w14:textId="2F52EB5C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</w:t>
      </w:r>
      <w:r w:rsidR="006F6967" w:rsidRPr="006F6967">
        <w:rPr>
          <w:rFonts w:ascii="Roboto" w:hAnsi="Roboto"/>
        </w:rPr>
        <w:t>Unity3D</w:t>
      </w:r>
      <w:r w:rsidR="006F6967">
        <w:rPr>
          <w:rFonts w:ascii="Roboto" w:hAnsi="Roboto"/>
        </w:rPr>
        <w:t xml:space="preserve">, </w:t>
      </w:r>
      <w:r w:rsidRPr="001565B7">
        <w:rPr>
          <w:rFonts w:ascii="Roboto" w:hAnsi="Roboto"/>
        </w:rPr>
        <w:t xml:space="preserve">Android </w:t>
      </w:r>
      <w:r w:rsidR="006F6967" w:rsidRPr="001565B7">
        <w:rPr>
          <w:rFonts w:ascii="Roboto" w:hAnsi="Roboto"/>
        </w:rPr>
        <w:t>Studio,</w:t>
      </w:r>
      <w:r w:rsidRPr="001565B7">
        <w:rPr>
          <w:rFonts w:ascii="Roboto" w:hAnsi="Roboto"/>
        </w:rPr>
        <w:t xml:space="preserve"> Foundations 6, Adobe Illustrator,</w:t>
      </w:r>
      <w:r w:rsidR="0088599C">
        <w:rPr>
          <w:rFonts w:ascii="Roboto" w:hAnsi="Roboto"/>
        </w:rPr>
        <w:t xml:space="preserve"> Arduino,</w:t>
      </w:r>
      <w:r w:rsidRPr="001565B7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1E0885">
        <w:rPr>
          <w:rFonts w:ascii="Roboto" w:hAnsi="Roboto"/>
        </w:rPr>
        <w:t xml:space="preserve"> 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</w:p>
    <w:p w14:paraId="6B37F129" w14:textId="5B038556" w:rsidR="00AE5C53" w:rsidRPr="004A4B74" w:rsidRDefault="00133C0D" w:rsidP="004F6E08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Online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="000720DE"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="000720DE"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0B703ACB" w14:textId="5F4ECDC4" w:rsidR="000720DE" w:rsidRDefault="00133C0D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Developed a 2D online multiplayer </w:t>
      </w:r>
      <w:r w:rsidR="009F7083">
        <w:rPr>
          <w:rFonts w:ascii="Roboto" w:hAnsi="Roboto"/>
          <w:sz w:val="21"/>
          <w:szCs w:val="21"/>
        </w:rPr>
        <w:t xml:space="preserve">space shooter </w:t>
      </w:r>
      <w:r>
        <w:rPr>
          <w:rFonts w:ascii="Roboto" w:hAnsi="Roboto"/>
          <w:sz w:val="21"/>
          <w:szCs w:val="21"/>
        </w:rPr>
        <w:t>game using Photon Networking API</w:t>
      </w:r>
      <w:r w:rsidR="009F7083">
        <w:rPr>
          <w:rFonts w:ascii="Roboto" w:hAnsi="Roboto"/>
          <w:sz w:val="21"/>
          <w:szCs w:val="21"/>
        </w:rPr>
        <w:t>, where the objective of the game is to shoot down the other player’s space ship, before they shoot yours down</w:t>
      </w:r>
      <w:r w:rsidR="00E7224D">
        <w:rPr>
          <w:rFonts w:ascii="Roboto" w:hAnsi="Roboto"/>
          <w:sz w:val="21"/>
          <w:szCs w:val="21"/>
        </w:rPr>
        <w:t>.</w:t>
      </w:r>
    </w:p>
    <w:p w14:paraId="1C795DA0" w14:textId="6D38CEBD" w:rsidR="009F7083" w:rsidRPr="009F7083" w:rsidRDefault="009F7083" w:rsidP="009F7083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Utilized Unity’s physics engine to lerp and predict movement of players to reduce lag due to network latency</w:t>
      </w:r>
      <w:r w:rsidR="00E7224D">
        <w:rPr>
          <w:rFonts w:ascii="Roboto" w:hAnsi="Roboto"/>
          <w:sz w:val="21"/>
          <w:szCs w:val="21"/>
        </w:rPr>
        <w:t>.</w:t>
      </w:r>
    </w:p>
    <w:p w14:paraId="0D5818E4" w14:textId="37601023" w:rsidR="00133C0D" w:rsidRDefault="00EB130C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Game is built using OOP to make code clean and easily maintainable</w:t>
      </w:r>
      <w:r w:rsidR="00E7224D">
        <w:rPr>
          <w:rFonts w:ascii="Roboto" w:hAnsi="Roboto"/>
          <w:sz w:val="21"/>
          <w:szCs w:val="21"/>
        </w:rPr>
        <w:t>.</w:t>
      </w:r>
    </w:p>
    <w:p w14:paraId="0D3AECCE" w14:textId="2665F77D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  <w:r w:rsidR="00310C2E">
        <w:rPr>
          <w:rFonts w:ascii="Arial" w:hAnsi="Arial" w:cs="Arial"/>
        </w:rPr>
        <w:t xml:space="preserve"> 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10219E61" w14:textId="7B57E2B5" w:rsidR="003A043E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Developed</w:t>
      </w:r>
      <w:r w:rsidR="00EB130C">
        <w:rPr>
          <w:rFonts w:ascii="Roboto" w:hAnsi="Roboto"/>
          <w:sz w:val="21"/>
          <w:szCs w:val="21"/>
        </w:rPr>
        <w:t xml:space="preserve"> an </w:t>
      </w:r>
      <w:r>
        <w:rPr>
          <w:rFonts w:ascii="Roboto" w:hAnsi="Roboto"/>
          <w:sz w:val="21"/>
          <w:szCs w:val="21"/>
        </w:rPr>
        <w:t xml:space="preserve">interactive </w:t>
      </w:r>
      <w:r w:rsidR="00EB130C">
        <w:rPr>
          <w:rFonts w:ascii="Roboto" w:hAnsi="Roboto"/>
          <w:sz w:val="21"/>
          <w:szCs w:val="21"/>
        </w:rPr>
        <w:t>Android app</w:t>
      </w:r>
      <w:r w:rsidR="009F7083">
        <w:rPr>
          <w:rFonts w:ascii="Roboto" w:hAnsi="Roboto"/>
          <w:sz w:val="21"/>
          <w:szCs w:val="21"/>
        </w:rPr>
        <w:t xml:space="preserve"> using Android Studio</w:t>
      </w:r>
      <w:r w:rsidR="00EB130C">
        <w:rPr>
          <w:rFonts w:ascii="Roboto" w:hAnsi="Roboto"/>
          <w:sz w:val="21"/>
          <w:szCs w:val="21"/>
        </w:rPr>
        <w:t xml:space="preserve"> </w:t>
      </w:r>
      <w:r w:rsidR="00706B27" w:rsidRPr="00E56A2A">
        <w:rPr>
          <w:rFonts w:ascii="Roboto" w:hAnsi="Roboto"/>
          <w:sz w:val="21"/>
          <w:szCs w:val="21"/>
        </w:rPr>
        <w:t>t</w:t>
      </w:r>
      <w:r w:rsidR="009F7083">
        <w:rPr>
          <w:rFonts w:ascii="Roboto" w:hAnsi="Roboto"/>
          <w:sz w:val="21"/>
          <w:szCs w:val="21"/>
        </w:rPr>
        <w:t>o</w:t>
      </w:r>
      <w:r w:rsidR="00706B27" w:rsidRPr="00E56A2A">
        <w:rPr>
          <w:rFonts w:ascii="Roboto" w:hAnsi="Roboto"/>
          <w:sz w:val="21"/>
          <w:szCs w:val="21"/>
        </w:rPr>
        <w:t xml:space="preserve"> keep track of </w:t>
      </w:r>
      <w:r w:rsidR="009F7083">
        <w:rPr>
          <w:rFonts w:ascii="Roboto" w:hAnsi="Roboto"/>
          <w:sz w:val="21"/>
          <w:szCs w:val="21"/>
        </w:rPr>
        <w:t>a</w:t>
      </w:r>
      <w:r w:rsidR="00706B27" w:rsidRPr="00E56A2A">
        <w:rPr>
          <w:rFonts w:ascii="Roboto" w:hAnsi="Roboto"/>
          <w:sz w:val="21"/>
          <w:szCs w:val="21"/>
        </w:rPr>
        <w:t xml:space="preserve"> </w:t>
      </w:r>
      <w:r w:rsidR="005921BB" w:rsidRPr="00E56A2A">
        <w:rPr>
          <w:rFonts w:ascii="Roboto" w:hAnsi="Roboto"/>
          <w:sz w:val="21"/>
          <w:szCs w:val="21"/>
        </w:rPr>
        <w:t>schedule and</w:t>
      </w:r>
      <w:r w:rsidR="00706B27" w:rsidRPr="00E56A2A">
        <w:rPr>
          <w:rFonts w:ascii="Roboto" w:hAnsi="Roboto"/>
          <w:sz w:val="21"/>
          <w:szCs w:val="21"/>
        </w:rPr>
        <w:t xml:space="preserve"> displays time till next </w:t>
      </w:r>
      <w:r w:rsidR="00EB130C">
        <w:rPr>
          <w:rFonts w:ascii="Roboto" w:hAnsi="Roboto"/>
          <w:sz w:val="21"/>
          <w:szCs w:val="21"/>
        </w:rPr>
        <w:t xml:space="preserve">scheduled </w:t>
      </w:r>
      <w:r w:rsidR="00994613" w:rsidRPr="00E56A2A">
        <w:rPr>
          <w:rFonts w:ascii="Roboto" w:hAnsi="Roboto"/>
          <w:sz w:val="21"/>
          <w:szCs w:val="21"/>
        </w:rPr>
        <w:t xml:space="preserve">event </w:t>
      </w:r>
      <w:r w:rsidR="00EB130C">
        <w:rPr>
          <w:rFonts w:ascii="Roboto" w:hAnsi="Roboto"/>
          <w:sz w:val="21"/>
          <w:szCs w:val="21"/>
        </w:rPr>
        <w:t>to help with time management</w:t>
      </w:r>
      <w:r w:rsidR="00E7224D">
        <w:rPr>
          <w:rFonts w:ascii="Roboto" w:hAnsi="Roboto"/>
          <w:sz w:val="21"/>
          <w:szCs w:val="21"/>
        </w:rPr>
        <w:t>.</w:t>
      </w:r>
    </w:p>
    <w:p w14:paraId="492892AD" w14:textId="75A12B58" w:rsidR="001F7411" w:rsidRDefault="001D5992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Incorporated functionalities such as sending notifications when scheduled event is approaching to accommodate for user’s needs and preferences</w:t>
      </w:r>
      <w:r w:rsidR="00E7224D">
        <w:rPr>
          <w:rFonts w:ascii="Roboto" w:hAnsi="Roboto"/>
          <w:sz w:val="21"/>
          <w:szCs w:val="21"/>
        </w:rPr>
        <w:t>.</w:t>
      </w:r>
    </w:p>
    <w:p w14:paraId="0053B75F" w14:textId="119A161B" w:rsidR="00EB130C" w:rsidRPr="00E56A2A" w:rsidRDefault="005F73AE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 all the UI with vector art using Adobe Illustrator and Google’s design guidelines</w:t>
      </w:r>
      <w:r w:rsidR="00E7224D">
        <w:rPr>
          <w:rFonts w:ascii="Roboto" w:hAnsi="Roboto"/>
          <w:sz w:val="21"/>
          <w:szCs w:val="21"/>
        </w:rPr>
        <w:t>.</w:t>
      </w:r>
    </w:p>
    <w:p w14:paraId="4C023874" w14:textId="20E7BA75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r w:rsidR="00310C2E">
        <w:rPr>
          <w:rFonts w:ascii="Arial" w:hAnsi="Arial" w:cs="Arial"/>
        </w:rPr>
        <w:tab/>
      </w:r>
      <w:proofErr w:type="gramStart"/>
      <w:r w:rsidR="00310C2E">
        <w:rPr>
          <w:rFonts w:ascii="Arial" w:hAnsi="Arial" w:cs="Arial"/>
        </w:rPr>
        <w:tab/>
      </w:r>
      <w:r w:rsidR="00CE5409">
        <w:rPr>
          <w:rFonts w:ascii="Arial" w:hAnsi="Arial" w:cs="Arial"/>
        </w:rPr>
        <w:t xml:space="preserve">  </w:t>
      </w:r>
      <w:r w:rsidR="00310C2E">
        <w:rPr>
          <w:rFonts w:ascii="Arial" w:hAnsi="Arial" w:cs="Arial"/>
        </w:rPr>
        <w:t>2018</w:t>
      </w:r>
      <w:proofErr w:type="gramEnd"/>
    </w:p>
    <w:p w14:paraId="5FCEE9DA" w14:textId="61D13A19" w:rsidR="001F7411" w:rsidRPr="001D5992" w:rsidRDefault="003A043E" w:rsidP="001D5992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Implementation of RSA encryption using C</w:t>
      </w:r>
      <w:r w:rsidR="001F7411">
        <w:rPr>
          <w:rFonts w:ascii="Roboto" w:hAnsi="Roboto"/>
          <w:sz w:val="21"/>
          <w:szCs w:val="21"/>
        </w:rPr>
        <w:t>, which can be used to encrypt message</w:t>
      </w:r>
      <w:r w:rsidR="00F41C39">
        <w:rPr>
          <w:rFonts w:ascii="Roboto" w:hAnsi="Roboto"/>
          <w:sz w:val="21"/>
          <w:szCs w:val="21"/>
        </w:rPr>
        <w:t>s</w:t>
      </w:r>
      <w:r w:rsidR="001F7411">
        <w:rPr>
          <w:rFonts w:ascii="Roboto" w:hAnsi="Roboto"/>
          <w:sz w:val="21"/>
          <w:szCs w:val="21"/>
        </w:rPr>
        <w:t xml:space="preserve"> using a distinct public and private key</w:t>
      </w:r>
      <w:r w:rsidR="00E7224D">
        <w:rPr>
          <w:rFonts w:ascii="Roboto" w:hAnsi="Roboto"/>
          <w:sz w:val="21"/>
          <w:szCs w:val="21"/>
        </w:rPr>
        <w:t>.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30E5B5EA" w:rsidR="006270A9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Support </w:t>
      </w:r>
      <w:r w:rsidRPr="00594303">
        <w:rPr>
          <w:color w:val="404040" w:themeColor="text1" w:themeTint="BF"/>
        </w:rPr>
        <w:t>– North Growth Management</w:t>
      </w:r>
      <w:r w:rsidR="004F6E08" w:rsidRPr="004A4B74">
        <w:rPr>
          <w:rFonts w:ascii="Arial" w:hAnsi="Arial" w:cs="Arial"/>
        </w:rPr>
        <w:tab/>
        <w:t>2017, 2018</w:t>
      </w:r>
    </w:p>
    <w:p w14:paraId="587C06B4" w14:textId="2DCD4943" w:rsidR="00310C2E" w:rsidRPr="00310C2E" w:rsidRDefault="00310C2E" w:rsidP="00310C2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Responsible for software and hardware deployment, as well as troubleshooting technical problems</w:t>
      </w:r>
      <w:r>
        <w:rPr>
          <w:rFonts w:ascii="Roboto" w:hAnsi="Roboto"/>
          <w:sz w:val="21"/>
          <w:szCs w:val="21"/>
        </w:rPr>
        <w:t>.</w:t>
      </w:r>
    </w:p>
    <w:p w14:paraId="68F3263C" w14:textId="19A48B2D" w:rsidR="002B12A6" w:rsidRPr="00E56A2A" w:rsidRDefault="002B12A6" w:rsidP="002B12A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Summer job as IT support at Vancouver based investment firm</w:t>
      </w:r>
      <w:r w:rsidR="00E7224D">
        <w:rPr>
          <w:rFonts w:ascii="Roboto" w:hAnsi="Roboto"/>
          <w:sz w:val="21"/>
          <w:szCs w:val="21"/>
        </w:rPr>
        <w:t>.</w:t>
      </w:r>
    </w:p>
    <w:p w14:paraId="7662942A" w14:textId="489F8E35" w:rsidR="00CB4BCC" w:rsidRPr="004A4B74" w:rsidRDefault="0059430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Teaching Assistant </w:t>
      </w:r>
      <w:r w:rsidRPr="00594303">
        <w:rPr>
          <w:color w:val="404040" w:themeColor="text1" w:themeTint="BF"/>
        </w:rPr>
        <w:t xml:space="preserve">– </w:t>
      </w:r>
      <w:r>
        <w:rPr>
          <w:color w:val="404040" w:themeColor="text1" w:themeTint="BF"/>
        </w:rPr>
        <w:t>Kitsilano Secondary</w:t>
      </w:r>
      <w:r w:rsidR="004F6E08" w:rsidRPr="004A4B74">
        <w:rPr>
          <w:rFonts w:ascii="Arial" w:hAnsi="Arial" w:cs="Arial"/>
        </w:rPr>
        <w:tab/>
        <w:t xml:space="preserve">2015 </w:t>
      </w:r>
      <w:r w:rsidR="00624561">
        <w:rPr>
          <w:rFonts w:ascii="Arial" w:hAnsi="Arial" w:cs="Arial"/>
        </w:rPr>
        <w:t>–</w:t>
      </w:r>
      <w:r w:rsidR="004F6E08" w:rsidRPr="004A4B74">
        <w:rPr>
          <w:rFonts w:ascii="Arial" w:hAnsi="Arial" w:cs="Arial"/>
        </w:rPr>
        <w:t xml:space="preserve"> 2017</w:t>
      </w:r>
      <w:r w:rsidR="004F6E08" w:rsidRPr="004A4B74">
        <w:rPr>
          <w:rFonts w:ascii="Arial" w:hAnsi="Arial" w:cs="Arial"/>
        </w:rPr>
        <w:tab/>
      </w:r>
      <w:r w:rsidR="00AB19D0" w:rsidRPr="004A4B74">
        <w:rPr>
          <w:rFonts w:ascii="Arial" w:hAnsi="Arial" w:cs="Arial"/>
        </w:rPr>
        <w:t xml:space="preserve">           </w:t>
      </w:r>
    </w:p>
    <w:p w14:paraId="20747DFF" w14:textId="5B735094" w:rsidR="002E5510" w:rsidRPr="002E5510" w:rsidRDefault="002E5510" w:rsidP="002E5510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Created</w:t>
      </w:r>
      <w:r w:rsidRPr="00E56A2A">
        <w:rPr>
          <w:rFonts w:ascii="Roboto" w:hAnsi="Roboto"/>
          <w:sz w:val="21"/>
          <w:szCs w:val="21"/>
        </w:rPr>
        <w:t xml:space="preserve"> solution keys and assist</w:t>
      </w:r>
      <w:r w:rsidR="00A00147">
        <w:rPr>
          <w:rFonts w:ascii="Roboto" w:hAnsi="Roboto"/>
          <w:sz w:val="21"/>
          <w:szCs w:val="21"/>
        </w:rPr>
        <w:t>ed</w:t>
      </w:r>
      <w:r w:rsidRPr="00E56A2A">
        <w:rPr>
          <w:rFonts w:ascii="Roboto" w:hAnsi="Roboto"/>
          <w:sz w:val="21"/>
          <w:szCs w:val="21"/>
        </w:rPr>
        <w:t xml:space="preserve"> students with assignments.</w:t>
      </w:r>
    </w:p>
    <w:p w14:paraId="1A456265" w14:textId="71E7185A" w:rsidR="002E5510" w:rsidRDefault="00FE7351" w:rsidP="00FE7351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Teaching assistant for the Java course, and C++ course</w:t>
      </w:r>
      <w:bookmarkStart w:id="0" w:name="_GoBack"/>
      <w:bookmarkEnd w:id="0"/>
      <w:r w:rsidRPr="00E56A2A">
        <w:rPr>
          <w:rFonts w:ascii="Roboto" w:hAnsi="Roboto"/>
          <w:sz w:val="21"/>
          <w:szCs w:val="21"/>
        </w:rPr>
        <w:t xml:space="preserve"> in high school.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16527685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2018</w:t>
      </w:r>
    </w:p>
    <w:p w14:paraId="23B055B1" w14:textId="4AA4B1E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3rd place out of 722 students in UBC’s annual physics Olympics lab event.</w:t>
      </w:r>
    </w:p>
    <w:p w14:paraId="352E59EE" w14:textId="2A864ECE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2018</w:t>
      </w:r>
    </w:p>
    <w:p w14:paraId="37AC8595" w14:textId="0988CDB0" w:rsidR="00C862B3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Distinction in Waterloo Canadian Computing contest (Senior division)</w:t>
      </w:r>
    </w:p>
    <w:p w14:paraId="77691477" w14:textId="68CEEB71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2017</w:t>
      </w:r>
      <w:r w:rsidR="007B66E1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2018</w:t>
      </w:r>
    </w:p>
    <w:p w14:paraId="11A71120" w14:textId="1AB6C87A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>Founder of coding club to prepare students for competitive coding and advocate STEM to younger students. As a result, more than 80% of members achieved distinction in the Waterloo computing contest.</w:t>
      </w:r>
    </w:p>
    <w:p w14:paraId="050FB392" w14:textId="11CAD0BB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2015</w:t>
      </w:r>
      <w:r w:rsidR="00310C2E">
        <w:rPr>
          <w:rFonts w:ascii="Arial" w:hAnsi="Arial" w:cs="Arial"/>
        </w:rPr>
        <w:t xml:space="preserve"> </w:t>
      </w:r>
      <w:r w:rsidR="00624561">
        <w:rPr>
          <w:rFonts w:ascii="Arial" w:hAnsi="Arial" w:cs="Arial"/>
        </w:rPr>
        <w:t>–</w:t>
      </w:r>
      <w:r w:rsidR="00310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2018</w:t>
      </w:r>
    </w:p>
    <w:p w14:paraId="75481660" w14:textId="11FB497E" w:rsidR="002E1479" w:rsidRPr="00E56A2A" w:rsidRDefault="002E1479" w:rsidP="002E1479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E56A2A">
        <w:rPr>
          <w:rFonts w:ascii="Roboto" w:hAnsi="Roboto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E56A2A">
        <w:rPr>
          <w:rFonts w:ascii="Roboto" w:hAnsi="Roboto"/>
          <w:sz w:val="21"/>
          <w:szCs w:val="21"/>
        </w:rPr>
        <w:t>oratoire</w:t>
      </w:r>
      <w:proofErr w:type="spellEnd"/>
      <w:r w:rsidRPr="00E56A2A">
        <w:rPr>
          <w:rFonts w:ascii="Roboto" w:hAnsi="Roboto"/>
          <w:sz w:val="21"/>
          <w:szCs w:val="21"/>
        </w:rPr>
        <w:t>) 4 times.</w:t>
      </w:r>
    </w:p>
    <w:p w14:paraId="42E41822" w14:textId="46BD83B2" w:rsidR="00E56A2A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>
        <w:rPr>
          <w:rFonts w:ascii="Roboto" w:hAnsi="Roboto"/>
          <w:szCs w:val="28"/>
        </w:rPr>
        <w:t>Education</w:t>
      </w:r>
    </w:p>
    <w:p w14:paraId="437EADCA" w14:textId="73F73F4A" w:rsidR="00E56A2A" w:rsidRDefault="00BB1D29" w:rsidP="00E56A2A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Candidate for Bachelor of Software Engineering</w:t>
      </w:r>
      <w:r w:rsidR="00E56A2A">
        <w:rPr>
          <w:rFonts w:ascii="Arial" w:hAnsi="Arial" w:cs="Arial"/>
        </w:rPr>
        <w:t xml:space="preserve"> </w:t>
      </w:r>
      <w:r w:rsidR="00E56A2A" w:rsidRPr="004A4B74">
        <w:rPr>
          <w:rFonts w:ascii="Arial" w:hAnsi="Arial" w:cs="Arial"/>
        </w:rPr>
        <w:tab/>
      </w:r>
      <w:r>
        <w:rPr>
          <w:rFonts w:ascii="Arial" w:hAnsi="Arial" w:cs="Arial"/>
        </w:rPr>
        <w:t>2018 – Present</w:t>
      </w:r>
    </w:p>
    <w:p w14:paraId="703F2E67" w14:textId="29669381" w:rsidR="00E56A2A" w:rsidRPr="001D5992" w:rsidRDefault="00BB1D29" w:rsidP="001D5992">
      <w:r>
        <w:t>University of Waterloo, Waterloo, Ontario, Canada</w:t>
      </w:r>
    </w:p>
    <w:p w14:paraId="1FB4C722" w14:textId="77777777" w:rsidR="002E1479" w:rsidRDefault="002E1479" w:rsidP="002E1479">
      <w:pPr>
        <w:pStyle w:val="ListBullet"/>
        <w:numPr>
          <w:ilvl w:val="0"/>
          <w:numId w:val="0"/>
        </w:numPr>
        <w:spacing w:before="60" w:after="60" w:line="276" w:lineRule="auto"/>
        <w:ind w:left="216" w:hanging="216"/>
        <w:rPr>
          <w:rFonts w:ascii="Roboto" w:hAnsi="Roboto"/>
          <w:sz w:val="21"/>
          <w:szCs w:val="21"/>
        </w:rPr>
      </w:pPr>
    </w:p>
    <w:sectPr w:rsidR="002E1479" w:rsidSect="001635A7">
      <w:footerReference w:type="default" r:id="rId13"/>
      <w:headerReference w:type="first" r:id="rId14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A2EBB" w14:textId="77777777" w:rsidR="00FA24EB" w:rsidRDefault="00FA24EB">
      <w:pPr>
        <w:spacing w:after="0"/>
      </w:pPr>
      <w:r>
        <w:separator/>
      </w:r>
    </w:p>
  </w:endnote>
  <w:endnote w:type="continuationSeparator" w:id="0">
    <w:p w14:paraId="073FC1E5" w14:textId="77777777" w:rsidR="00FA24EB" w:rsidRDefault="00FA24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11D3D" w14:textId="77777777" w:rsidR="00FA24EB" w:rsidRDefault="00FA24EB">
      <w:pPr>
        <w:spacing w:after="0"/>
      </w:pPr>
      <w:r>
        <w:separator/>
      </w:r>
    </w:p>
  </w:footnote>
  <w:footnote w:type="continuationSeparator" w:id="0">
    <w:p w14:paraId="2A18B7A2" w14:textId="77777777" w:rsidR="00FA24EB" w:rsidRDefault="00FA24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15D4B"/>
    <w:rsid w:val="000258A1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C5218"/>
    <w:rsid w:val="001D5992"/>
    <w:rsid w:val="001E0885"/>
    <w:rsid w:val="001E11F4"/>
    <w:rsid w:val="001F7411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53C56"/>
    <w:rsid w:val="00471D9C"/>
    <w:rsid w:val="0049561F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B5060"/>
    <w:rsid w:val="005C389E"/>
    <w:rsid w:val="005D2EC0"/>
    <w:rsid w:val="005F2741"/>
    <w:rsid w:val="005F73AE"/>
    <w:rsid w:val="00605186"/>
    <w:rsid w:val="00616814"/>
    <w:rsid w:val="00617B26"/>
    <w:rsid w:val="00621AA4"/>
    <w:rsid w:val="00624561"/>
    <w:rsid w:val="006270A9"/>
    <w:rsid w:val="00627D60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5B92"/>
    <w:rsid w:val="00786761"/>
    <w:rsid w:val="00797399"/>
    <w:rsid w:val="007B5589"/>
    <w:rsid w:val="007B66E1"/>
    <w:rsid w:val="007C6B76"/>
    <w:rsid w:val="007C7DE0"/>
    <w:rsid w:val="007E2EC3"/>
    <w:rsid w:val="007E6978"/>
    <w:rsid w:val="00805864"/>
    <w:rsid w:val="00816216"/>
    <w:rsid w:val="00816A42"/>
    <w:rsid w:val="00825D0A"/>
    <w:rsid w:val="00830FC9"/>
    <w:rsid w:val="00857793"/>
    <w:rsid w:val="0087734B"/>
    <w:rsid w:val="0088599C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6A8"/>
    <w:rsid w:val="009F7083"/>
    <w:rsid w:val="00A00147"/>
    <w:rsid w:val="00A05A8C"/>
    <w:rsid w:val="00A064AC"/>
    <w:rsid w:val="00A41271"/>
    <w:rsid w:val="00A50F85"/>
    <w:rsid w:val="00A83C8A"/>
    <w:rsid w:val="00A84402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775C"/>
    <w:rsid w:val="00B8374F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3E4B"/>
    <w:rsid w:val="00E866AC"/>
    <w:rsid w:val="00E974E1"/>
    <w:rsid w:val="00EA11DE"/>
    <w:rsid w:val="00EA78ED"/>
    <w:rsid w:val="00EB130C"/>
    <w:rsid w:val="00EB684F"/>
    <w:rsid w:val="00EC07D9"/>
    <w:rsid w:val="00EF0C25"/>
    <w:rsid w:val="00F02AEE"/>
    <w:rsid w:val="00F37389"/>
    <w:rsid w:val="00F41C39"/>
    <w:rsid w:val="00F46CC4"/>
    <w:rsid w:val="00FA09B5"/>
    <w:rsid w:val="00FA24EB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54554-643F-4C15-A7EB-3FDC0648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496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81</cp:revision>
  <cp:lastPrinted>2019-01-18T04:52:00Z</cp:lastPrinted>
  <dcterms:created xsi:type="dcterms:W3CDTF">2019-01-05T08:47:00Z</dcterms:created>
  <dcterms:modified xsi:type="dcterms:W3CDTF">2019-01-18T05:01:00Z</dcterms:modified>
  <cp:version/>
</cp:coreProperties>
</file>