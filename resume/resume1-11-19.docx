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996"/>
        <w:gridCol w:w="2743"/>
        <w:gridCol w:w="2743"/>
      </w:tblGrid>
      <w:tr w:rsidR="005B5060" w14:paraId="27FA9FDF" w14:textId="77777777" w:rsidTr="00263D05">
        <w:trPr>
          <w:trHeight w:val="565"/>
        </w:trPr>
        <w:tc>
          <w:tcPr>
            <w:tcW w:w="6208" w:type="dxa"/>
            <w:vMerge w:val="restart"/>
            <w:vAlign w:val="bottom"/>
          </w:tcPr>
          <w:p w14:paraId="062F7B61" w14:textId="39C0CF44" w:rsidR="005B5060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Cs w:val="56"/>
              </w:rPr>
            </w:pPr>
            <w:r w:rsidRPr="00616814">
              <w:rPr>
                <w:sz w:val="96"/>
                <w:szCs w:val="96"/>
              </w:rPr>
              <w:t>Haydn Keung</w:t>
            </w:r>
          </w:p>
        </w:tc>
        <w:tc>
          <w:tcPr>
            <w:tcW w:w="2835" w:type="dxa"/>
            <w:vAlign w:val="bottom"/>
          </w:tcPr>
          <w:p w14:paraId="0BF8A40A" w14:textId="77777777" w:rsidR="00263D05" w:rsidRDefault="00263D05" w:rsidP="00263D05">
            <w:pPr>
              <w:rPr>
                <w:noProof/>
              </w:rPr>
            </w:pPr>
            <w:r w:rsidRPr="009D0878">
              <w:rPr>
                <w:noProof/>
              </w:rPr>
              <w:t xml:space="preserve"> </w:t>
            </w: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52049" wp14:editId="390453E1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43269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9a5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3055D817" w14:textId="48CD6DC3" w:rsidR="005B5060" w:rsidRPr="00263D05" w:rsidRDefault="005B5060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(778)-939-158</w:t>
            </w:r>
          </w:p>
        </w:tc>
        <w:tc>
          <w:tcPr>
            <w:tcW w:w="2835" w:type="dxa"/>
            <w:vAlign w:val="bottom"/>
          </w:tcPr>
          <w:p w14:paraId="68FF5F5F" w14:textId="38BCB8C1" w:rsidR="005B5060" w:rsidRPr="00263D05" w:rsidRDefault="00C11865" w:rsidP="00263D05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5535DD5" wp14:editId="7518F46D">
                  <wp:extent cx="184150" cy="18415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itHub-Mark-32p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3D05" w:rsidRPr="00263D05">
              <w:rPr>
                <w:sz w:val="16"/>
                <w:szCs w:val="16"/>
              </w:rPr>
              <w:t>https://github.com/haydnkeung</w:t>
            </w:r>
          </w:p>
        </w:tc>
      </w:tr>
      <w:tr w:rsidR="005B5060" w14:paraId="4D8FAE45" w14:textId="77777777" w:rsidTr="00263D05">
        <w:trPr>
          <w:trHeight w:val="567"/>
        </w:trPr>
        <w:tc>
          <w:tcPr>
            <w:tcW w:w="6208" w:type="dxa"/>
            <w:vMerge/>
            <w:vAlign w:val="bottom"/>
          </w:tcPr>
          <w:p w14:paraId="209A19B0" w14:textId="77777777" w:rsidR="005B5060" w:rsidRPr="00616814" w:rsidRDefault="005B5060" w:rsidP="005B5060">
            <w:pPr>
              <w:pStyle w:val="Title"/>
              <w:pBdr>
                <w:bottom w:val="none" w:sz="0" w:space="0" w:color="auto"/>
              </w:pBdr>
              <w:spacing w:after="0"/>
              <w:jc w:val="both"/>
              <w:rPr>
                <w:sz w:val="96"/>
                <w:szCs w:val="96"/>
              </w:rPr>
            </w:pPr>
          </w:p>
        </w:tc>
        <w:tc>
          <w:tcPr>
            <w:tcW w:w="2835" w:type="dxa"/>
            <w:vAlign w:val="bottom"/>
          </w:tcPr>
          <w:p w14:paraId="42254894" w14:textId="77777777" w:rsidR="005F2741" w:rsidRDefault="00263D05" w:rsidP="00263D05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D7E17" wp14:editId="67BB2899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D3E1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39a5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p w14:paraId="1E266C4E" w14:textId="4CA2BD35" w:rsidR="005B5060" w:rsidRPr="00263D05" w:rsidRDefault="00263D05" w:rsidP="00263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haydnkeung@gmail.com</w:t>
            </w:r>
          </w:p>
        </w:tc>
        <w:bookmarkStart w:id="0" w:name="_GoBack"/>
        <w:tc>
          <w:tcPr>
            <w:tcW w:w="2835" w:type="dxa"/>
            <w:vAlign w:val="bottom"/>
          </w:tcPr>
          <w:p w14:paraId="5F969DA4" w14:textId="77777777" w:rsidR="00263D05" w:rsidRDefault="00263D05" w:rsidP="00263D05">
            <w:pPr>
              <w:rPr>
                <w:sz w:val="20"/>
                <w:szCs w:val="20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E939C59" wp14:editId="6FE1D5A6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95390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9a5b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</w:p>
          <w:bookmarkEnd w:id="0"/>
          <w:p w14:paraId="52D84303" w14:textId="5CB9D113" w:rsidR="00263D05" w:rsidRPr="00263D05" w:rsidRDefault="00263D05" w:rsidP="00263D05">
            <w:pPr>
              <w:rPr>
                <w:sz w:val="20"/>
                <w:szCs w:val="20"/>
              </w:rPr>
            </w:pPr>
            <w:r w:rsidRPr="00263D05">
              <w:rPr>
                <w:sz w:val="20"/>
                <w:szCs w:val="20"/>
              </w:rPr>
              <w:t>http://haydnkeung.me</w:t>
            </w:r>
          </w:p>
        </w:tc>
      </w:tr>
    </w:tbl>
    <w:p w14:paraId="06C30A97" w14:textId="041F5395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Languages:</w:t>
      </w:r>
      <w:r>
        <w:rPr>
          <w:sz w:val="28"/>
          <w:szCs w:val="28"/>
        </w:rPr>
        <w:t xml:space="preserve"> </w:t>
      </w:r>
      <w:r w:rsidRPr="005F2741">
        <w:rPr>
          <w:b/>
          <w:i/>
          <w:sz w:val="28"/>
          <w:szCs w:val="28"/>
        </w:rPr>
        <w:t>C#</w:t>
      </w:r>
      <w:r>
        <w:rPr>
          <w:sz w:val="28"/>
          <w:szCs w:val="28"/>
        </w:rPr>
        <w:t>, Java, C/C++, Html</w:t>
      </w:r>
    </w:p>
    <w:p w14:paraId="5D39DFD9" w14:textId="25B4607E" w:rsidR="00263D05" w:rsidRDefault="00263D05" w:rsidP="0049561F">
      <w:pPr>
        <w:pBdr>
          <w:bottom w:val="single" w:sz="6" w:space="1" w:color="auto"/>
        </w:pBdr>
        <w:spacing w:after="0"/>
        <w:rPr>
          <w:sz w:val="28"/>
          <w:szCs w:val="28"/>
        </w:rPr>
      </w:pPr>
      <w:r w:rsidRPr="005F2741">
        <w:rPr>
          <w:b/>
          <w:sz w:val="28"/>
          <w:szCs w:val="28"/>
        </w:rPr>
        <w:t>Technology:</w:t>
      </w:r>
      <w:r>
        <w:rPr>
          <w:sz w:val="28"/>
          <w:szCs w:val="28"/>
        </w:rPr>
        <w:t xml:space="preserve"> </w:t>
      </w:r>
      <w:r w:rsidRPr="00263D05">
        <w:rPr>
          <w:sz w:val="28"/>
          <w:szCs w:val="28"/>
        </w:rPr>
        <w:t xml:space="preserve">Android Studio, </w:t>
      </w:r>
      <w:r w:rsidRPr="005F2741">
        <w:rPr>
          <w:b/>
          <w:i/>
          <w:sz w:val="28"/>
          <w:szCs w:val="28"/>
        </w:rPr>
        <w:t>Unity3D</w:t>
      </w:r>
      <w:r w:rsidRPr="00263D05">
        <w:rPr>
          <w:sz w:val="28"/>
          <w:szCs w:val="28"/>
        </w:rPr>
        <w:t xml:space="preserve">, Foundations 6, Adobe Illustrator, </w:t>
      </w:r>
      <w:r w:rsidRPr="005F2741">
        <w:rPr>
          <w:b/>
          <w:i/>
          <w:sz w:val="28"/>
          <w:szCs w:val="28"/>
        </w:rPr>
        <w:t>Git</w:t>
      </w:r>
    </w:p>
    <w:p w14:paraId="1EFD7B08" w14:textId="77777777" w:rsidR="003637E5" w:rsidRDefault="003637E5" w:rsidP="00CE25F5">
      <w:pPr>
        <w:pStyle w:val="Heading1"/>
        <w:spacing w:before="0" w:after="0"/>
        <w:rPr>
          <w:szCs w:val="28"/>
        </w:rPr>
      </w:pPr>
    </w:p>
    <w:p w14:paraId="64343D2C" w14:textId="498C1B3B" w:rsidR="00D90BB5" w:rsidRPr="001635A7" w:rsidRDefault="0069153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763CFA99" w14:textId="66D95DBE" w:rsidR="00D90BB5" w:rsidRPr="001635A7" w:rsidRDefault="000050A7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830FC9">
        <w:rPr>
          <w:sz w:val="21"/>
          <w:szCs w:val="21"/>
        </w:rPr>
        <w:t xml:space="preserve"> (80% of members achieved distinction with no prior </w:t>
      </w:r>
      <w:r w:rsidR="00706B27">
        <w:rPr>
          <w:sz w:val="21"/>
          <w:szCs w:val="21"/>
        </w:rPr>
        <w:t>experience</w:t>
      </w:r>
      <w:r w:rsidR="00830FC9">
        <w:rPr>
          <w:sz w:val="21"/>
          <w:szCs w:val="21"/>
        </w:rPr>
        <w:t>)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CE25F5">
      <w:pPr>
        <w:pStyle w:val="ListBullet"/>
        <w:spacing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706B27">
        <w:rPr>
          <w:b/>
          <w:i/>
          <w:sz w:val="21"/>
          <w:szCs w:val="21"/>
        </w:rPr>
        <w:t xml:space="preserve">national French public speaking </w:t>
      </w:r>
      <w:r w:rsidR="00BF602E" w:rsidRPr="00706B27">
        <w:rPr>
          <w:b/>
          <w:i/>
          <w:sz w:val="21"/>
          <w:szCs w:val="21"/>
        </w:rPr>
        <w:t>contest</w:t>
      </w:r>
      <w:r w:rsidR="00BF602E" w:rsidRPr="001635A7">
        <w:rPr>
          <w:sz w:val="21"/>
          <w:szCs w:val="21"/>
        </w:rPr>
        <w:t xml:space="preserve">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2A18B3A8" w:rsidR="00AE5C53" w:rsidRPr="000720DE" w:rsidRDefault="001A295E" w:rsidP="00CE25F5">
      <w:pPr>
        <w:pStyle w:val="ListBullet"/>
        <w:spacing w:after="0"/>
        <w:rPr>
          <w:sz w:val="32"/>
        </w:rPr>
      </w:pPr>
      <w:r>
        <w:t xml:space="preserve">Learned basic Photon Networking API through developing a </w:t>
      </w:r>
      <w:r w:rsidR="000720DE">
        <w:t>2D real time multiplayer space shooter g</w:t>
      </w:r>
      <w:r>
        <w:t>ame.</w:t>
      </w:r>
    </w:p>
    <w:p w14:paraId="0B703ACB" w14:textId="1A37D8F3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3A2F04D3" w:rsidR="000720DE" w:rsidRPr="001635A7" w:rsidRDefault="000720D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 (C#, Unity Engine</w:t>
      </w:r>
      <w:r w:rsidR="00EA11DE">
        <w:rPr>
          <w:sz w:val="22"/>
          <w:szCs w:val="22"/>
        </w:rPr>
        <w:t>,</w:t>
      </w:r>
      <w:r w:rsidR="00EA11DE" w:rsidRPr="00EA11DE">
        <w:rPr>
          <w:b w:val="0"/>
          <w:i/>
        </w:rPr>
        <w:t xml:space="preserve"> </w:t>
      </w:r>
      <w:r w:rsidR="00EA11DE" w:rsidRPr="00EA11DE">
        <w:t>Object-Oriented design principles</w:t>
      </w:r>
      <w:r w:rsidRPr="001635A7">
        <w:rPr>
          <w:sz w:val="22"/>
          <w:szCs w:val="22"/>
        </w:rPr>
        <w:t>)</w:t>
      </w:r>
    </w:p>
    <w:p w14:paraId="03C86D0E" w14:textId="4A00380F" w:rsidR="000720DE" w:rsidRPr="000720DE" w:rsidRDefault="00372EF5" w:rsidP="00CE25F5">
      <w:pPr>
        <w:pStyle w:val="ListBullet"/>
        <w:rPr>
          <w:sz w:val="32"/>
        </w:rPr>
      </w:pPr>
      <w:r>
        <w:t xml:space="preserve">Developed </w:t>
      </w:r>
      <w:r w:rsidRPr="008C282E">
        <w:rPr>
          <w:b/>
          <w:i/>
        </w:rPr>
        <w:t>solid Object-Oriented design principles</w:t>
      </w:r>
      <w:r>
        <w:t xml:space="preserve"> through r</w:t>
      </w:r>
      <w:r w:rsidR="00592548">
        <w:t>e-m</w:t>
      </w:r>
      <w:r>
        <w:t>aking</w:t>
      </w:r>
      <w:r w:rsidR="000720DE">
        <w:t xml:space="preserve"> the all-time classic game</w:t>
      </w:r>
      <w:r w:rsidRPr="00372EF5">
        <w:t>–</w:t>
      </w:r>
      <w:r w:rsidR="000720DE">
        <w:t>Tetris.</w:t>
      </w:r>
    </w:p>
    <w:p w14:paraId="3B0C5321" w14:textId="62AFAE20" w:rsidR="000720DE" w:rsidRPr="000720DE" w:rsidRDefault="000720DE" w:rsidP="00CE25F5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6F339D9E" w:rsidR="000720DE" w:rsidRPr="001635A7" w:rsidRDefault="00706B27" w:rsidP="00CE25F5">
      <w:pPr>
        <w:pStyle w:val="Heading2"/>
        <w:spacing w:before="0" w:after="0"/>
        <w:rPr>
          <w:sz w:val="22"/>
          <w:szCs w:val="22"/>
        </w:rPr>
      </w:pPr>
      <w:r>
        <w:rPr>
          <w:sz w:val="22"/>
          <w:szCs w:val="22"/>
        </w:rPr>
        <w:t>Scheduler (JAVA, XML, Android Studio</w:t>
      </w:r>
      <w:r w:rsidR="000720DE" w:rsidRPr="001635A7">
        <w:rPr>
          <w:sz w:val="22"/>
          <w:szCs w:val="22"/>
        </w:rPr>
        <w:t>)</w:t>
      </w:r>
    </w:p>
    <w:p w14:paraId="10219E61" w14:textId="14C45971" w:rsidR="003A043E" w:rsidRPr="00706B27" w:rsidRDefault="00706B27" w:rsidP="00706B27">
      <w:pPr>
        <w:pStyle w:val="ListBullet"/>
        <w:spacing w:after="0"/>
        <w:rPr>
          <w:sz w:val="32"/>
        </w:rPr>
      </w:pPr>
      <w:r>
        <w:t xml:space="preserve">Established basic Android development skills through making an agenda app that keeps track of my schedule and displays time till next event happens. </w:t>
      </w:r>
    </w:p>
    <w:p w14:paraId="4C023874" w14:textId="4E3FC28A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 (C)</w:t>
      </w:r>
    </w:p>
    <w:p w14:paraId="6440E850" w14:textId="413940B9" w:rsidR="003A043E" w:rsidRPr="003A043E" w:rsidRDefault="003A043E" w:rsidP="00CE25F5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 (Foundation 6, Html, css, js)</w:t>
      </w:r>
    </w:p>
    <w:p w14:paraId="6B8A9933" w14:textId="19A1847E" w:rsidR="000720DE" w:rsidRPr="003A043E" w:rsidRDefault="00CD0E96" w:rsidP="00CE25F5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</w:t>
      </w:r>
      <w:r w:rsidR="0007609B">
        <w:t>http://haydnkeung.me</w:t>
      </w:r>
      <w:r w:rsidR="003A043E">
        <w:t>”</w:t>
      </w:r>
    </w:p>
    <w:p w14:paraId="1DA3479F" w14:textId="1FE67006" w:rsidR="006270A9" w:rsidRPr="001635A7" w:rsidRDefault="005D2EC0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CE25F5">
      <w:pPr>
        <w:pStyle w:val="ListBullet"/>
        <w:spacing w:after="0"/>
      </w:pPr>
      <w:r>
        <w:t>Summer job as IT support at Vancouver based investment firm.</w:t>
      </w:r>
    </w:p>
    <w:p w14:paraId="21737146" w14:textId="4A45D50C" w:rsidR="00CB4BCC" w:rsidRDefault="000050A7" w:rsidP="00CB4BCC">
      <w:pPr>
        <w:pStyle w:val="ListBullet"/>
        <w:spacing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7662942A" w14:textId="48E64D84" w:rsidR="00CB4BCC" w:rsidRDefault="00CB4BCC" w:rsidP="00CB4BCC">
      <w:pPr>
        <w:pStyle w:val="Heading2"/>
      </w:pPr>
      <w:r>
        <w:t>Kisilano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(Sep2015-Jun2017)</w:t>
      </w:r>
    </w:p>
    <w:p w14:paraId="6625C0F0" w14:textId="00E8C677" w:rsidR="00CB4BCC" w:rsidRPr="00CB4BCC" w:rsidRDefault="00CB4BCC" w:rsidP="00CB4BCC">
      <w:pPr>
        <w:pStyle w:val="ListBullet"/>
        <w:spacing w:after="0"/>
      </w:pPr>
      <w:r w:rsidRPr="00EC07D9">
        <w:rPr>
          <w:b/>
          <w:i/>
        </w:rPr>
        <w:t>Teaching assistant</w:t>
      </w:r>
      <w:r w:rsidRPr="00CB4BCC">
        <w:t xml:space="preserve"> for the grade 10,11 Java course and 12 C++ courses in high school. Responsibilities include creating solution keys to assignments a</w:t>
      </w:r>
      <w:r>
        <w:t>nd assisting students with assignments and</w:t>
      </w:r>
      <w:r w:rsidRPr="00CB4BCC">
        <w:t xml:space="preserve"> project</w:t>
      </w:r>
      <w:r>
        <w:t>s</w:t>
      </w:r>
      <w:r w:rsidRPr="00CB4BCC">
        <w:t>.</w:t>
      </w:r>
    </w:p>
    <w:p w14:paraId="485A9C32" w14:textId="41F4AA0D" w:rsidR="00E22F98" w:rsidRPr="001635A7" w:rsidRDefault="00E22F9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665499E1" w:rsidR="00AE5C53" w:rsidRPr="00AE5C53" w:rsidRDefault="00E22F98" w:rsidP="00CB4BCC">
      <w:pPr>
        <w:pStyle w:val="ListBullet"/>
        <w:spacing w:after="0"/>
      </w:pPr>
      <w:r>
        <w:t xml:space="preserve">Event host for holiday events for </w:t>
      </w:r>
      <w:r w:rsidR="002D23DA">
        <w:t>four</w:t>
      </w:r>
      <w:r>
        <w:t xml:space="preserve"> years.</w:t>
      </w:r>
    </w:p>
    <w:p w14:paraId="130EADCD" w14:textId="12E97EA4" w:rsidR="007B5589" w:rsidRPr="001635A7" w:rsidRDefault="008D1F93" w:rsidP="00CB4BCC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CB4BCC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CB4BCC">
      <w:pPr>
        <w:pStyle w:val="ListBullet"/>
        <w:spacing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CE25F5">
      <w:pPr>
        <w:pStyle w:val="ListBullet"/>
        <w:spacing w:after="0"/>
      </w:pPr>
      <w:r>
        <w:t>Graduated with an honors bilingual French/English diploma.</w:t>
      </w:r>
    </w:p>
    <w:p w14:paraId="57CA24E3" w14:textId="02407344" w:rsidR="0055141D" w:rsidRPr="001635A7" w:rsidRDefault="00C862B3" w:rsidP="00CE25F5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Achievements</w:t>
      </w:r>
    </w:p>
    <w:p w14:paraId="34C2DA99" w14:textId="6B77FB29" w:rsidR="005D2EC0" w:rsidRPr="001635A7" w:rsidRDefault="005D2EC0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CE25F5">
      <w:pPr>
        <w:pStyle w:val="ListBullet"/>
        <w:spacing w:after="0"/>
      </w:pPr>
      <w:r w:rsidRPr="00830FC9">
        <w:rPr>
          <w:b/>
          <w:i/>
        </w:rPr>
        <w:t>Third place</w:t>
      </w:r>
      <w:r>
        <w:t xml:space="preserve">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CE25F5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158F21EE" w:rsidR="0055141D" w:rsidRDefault="008D1F93" w:rsidP="00CE25F5">
      <w:pPr>
        <w:pStyle w:val="ListBullet"/>
        <w:spacing w:after="0"/>
      </w:pPr>
      <w:r>
        <w:t xml:space="preserve">Distinction in </w:t>
      </w:r>
      <w:r w:rsidR="00CE25F5">
        <w:t xml:space="preserve">Waterloo </w:t>
      </w:r>
      <w:r w:rsidR="00D74456">
        <w:t>Canadian Computing c</w:t>
      </w:r>
      <w:r>
        <w:t xml:space="preserve">ontest </w:t>
      </w:r>
      <w:r w:rsidR="00CE25F5">
        <w:t>(Senior division</w:t>
      </w:r>
      <w:r w:rsidR="002C477E">
        <w:t xml:space="preserve">) </w:t>
      </w:r>
    </w:p>
    <w:p w14:paraId="37AC8595" w14:textId="1B6DE2DF" w:rsidR="00C862B3" w:rsidRPr="001B29CF" w:rsidRDefault="00D23145" w:rsidP="00CE25F5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1E05C" w14:textId="77777777" w:rsidR="00B30708" w:rsidRDefault="00B30708">
      <w:pPr>
        <w:spacing w:after="0"/>
      </w:pPr>
      <w:r>
        <w:separator/>
      </w:r>
    </w:p>
  </w:endnote>
  <w:endnote w:type="continuationSeparator" w:id="0">
    <w:p w14:paraId="671B3B7D" w14:textId="77777777" w:rsidR="00B30708" w:rsidRDefault="00B30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B652A" w14:textId="77777777" w:rsidR="00B30708" w:rsidRDefault="00B30708">
      <w:pPr>
        <w:spacing w:after="0"/>
      </w:pPr>
      <w:r>
        <w:separator/>
      </w:r>
    </w:p>
  </w:footnote>
  <w:footnote w:type="continuationSeparator" w:id="0">
    <w:p w14:paraId="7C2F85B3" w14:textId="77777777" w:rsidR="00B30708" w:rsidRDefault="00B307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7609B"/>
    <w:rsid w:val="000A4F59"/>
    <w:rsid w:val="000A7A9E"/>
    <w:rsid w:val="000C54AB"/>
    <w:rsid w:val="000E7BA6"/>
    <w:rsid w:val="00127B54"/>
    <w:rsid w:val="00141A4C"/>
    <w:rsid w:val="001635A7"/>
    <w:rsid w:val="00191768"/>
    <w:rsid w:val="001A295E"/>
    <w:rsid w:val="001B29CF"/>
    <w:rsid w:val="001B6665"/>
    <w:rsid w:val="001C5218"/>
    <w:rsid w:val="001E11F4"/>
    <w:rsid w:val="002103D6"/>
    <w:rsid w:val="0021118C"/>
    <w:rsid w:val="00222265"/>
    <w:rsid w:val="002401C9"/>
    <w:rsid w:val="00263D05"/>
    <w:rsid w:val="0027085E"/>
    <w:rsid w:val="0028220F"/>
    <w:rsid w:val="00287753"/>
    <w:rsid w:val="002C477E"/>
    <w:rsid w:val="002D2377"/>
    <w:rsid w:val="002D23DA"/>
    <w:rsid w:val="002D3FC5"/>
    <w:rsid w:val="00306E6E"/>
    <w:rsid w:val="00324296"/>
    <w:rsid w:val="003371E1"/>
    <w:rsid w:val="00345CE5"/>
    <w:rsid w:val="00356C14"/>
    <w:rsid w:val="003637E5"/>
    <w:rsid w:val="00371163"/>
    <w:rsid w:val="00372EF5"/>
    <w:rsid w:val="00374ECC"/>
    <w:rsid w:val="003A043E"/>
    <w:rsid w:val="004109E6"/>
    <w:rsid w:val="00421F7F"/>
    <w:rsid w:val="00430383"/>
    <w:rsid w:val="00471D9C"/>
    <w:rsid w:val="0049561F"/>
    <w:rsid w:val="0054187C"/>
    <w:rsid w:val="0055141D"/>
    <w:rsid w:val="00592548"/>
    <w:rsid w:val="005B5060"/>
    <w:rsid w:val="005D2EC0"/>
    <w:rsid w:val="005F2741"/>
    <w:rsid w:val="00616814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6C7F14"/>
    <w:rsid w:val="00701F8A"/>
    <w:rsid w:val="00706B27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30FC9"/>
    <w:rsid w:val="0087734B"/>
    <w:rsid w:val="008A5F8D"/>
    <w:rsid w:val="008B0835"/>
    <w:rsid w:val="008C282E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0708"/>
    <w:rsid w:val="00B36184"/>
    <w:rsid w:val="00B610A5"/>
    <w:rsid w:val="00B7775C"/>
    <w:rsid w:val="00BA5CAC"/>
    <w:rsid w:val="00BC11C0"/>
    <w:rsid w:val="00BC1D04"/>
    <w:rsid w:val="00BD768D"/>
    <w:rsid w:val="00BF602E"/>
    <w:rsid w:val="00C11865"/>
    <w:rsid w:val="00C502C1"/>
    <w:rsid w:val="00C61F8E"/>
    <w:rsid w:val="00C623BB"/>
    <w:rsid w:val="00C862B3"/>
    <w:rsid w:val="00C93829"/>
    <w:rsid w:val="00CB4AB7"/>
    <w:rsid w:val="00CB4BCC"/>
    <w:rsid w:val="00CB4E09"/>
    <w:rsid w:val="00CD0E96"/>
    <w:rsid w:val="00CE25F5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22FF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11DE"/>
    <w:rsid w:val="00EA78ED"/>
    <w:rsid w:val="00EB684F"/>
    <w:rsid w:val="00EC07D9"/>
    <w:rsid w:val="00EF0C25"/>
    <w:rsid w:val="00F02AEE"/>
    <w:rsid w:val="00F37389"/>
    <w:rsid w:val="00FE697E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qFormat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qFormat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DCA78-DD20-483E-8044-4DDAB095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205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22</cp:revision>
  <cp:lastPrinted>2019-01-16T03:18:00Z</cp:lastPrinted>
  <dcterms:created xsi:type="dcterms:W3CDTF">2019-01-05T08:47:00Z</dcterms:created>
  <dcterms:modified xsi:type="dcterms:W3CDTF">2019-01-16T03:18:00Z</dcterms:modified>
  <cp:version/>
</cp:coreProperties>
</file>