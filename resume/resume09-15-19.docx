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300"/>
        <w:tblW w:w="1077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2552"/>
        <w:gridCol w:w="3402"/>
      </w:tblGrid>
      <w:tr w:rsidR="00726101" w:rsidRPr="000C3974" w14:paraId="6C3EC488" w14:textId="77777777" w:rsidTr="00E7667D">
        <w:trPr>
          <w:trHeight w:val="780"/>
        </w:trPr>
        <w:tc>
          <w:tcPr>
            <w:tcW w:w="4819" w:type="dxa"/>
            <w:vMerge w:val="restart"/>
            <w:vAlign w:val="bottom"/>
          </w:tcPr>
          <w:p w14:paraId="66E3FDB8" w14:textId="610E8295" w:rsidR="00726101" w:rsidRPr="00D957E5" w:rsidRDefault="00726101" w:rsidP="00E7667D">
            <w:pPr>
              <w:pStyle w:val="Title"/>
              <w:rPr>
                <w:rFonts w:ascii="Verdana" w:hAnsi="Verdana" w:cs="Arial"/>
                <w:color w:val="5F5F5F"/>
                <w:sz w:val="72"/>
                <w:szCs w:val="72"/>
              </w:rPr>
            </w:pP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Haydn</w:t>
            </w:r>
            <w:r w:rsid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 xml:space="preserve"> </w:t>
            </w:r>
            <w:r w:rsidRPr="00D957E5">
              <w:rPr>
                <w:rFonts w:ascii="Verdana" w:hAnsi="Verdana" w:cs="Arial"/>
                <w:color w:val="000000" w:themeColor="text1"/>
                <w:sz w:val="72"/>
                <w:szCs w:val="72"/>
              </w:rPr>
              <w:t>Keung</w:t>
            </w:r>
          </w:p>
        </w:tc>
        <w:tc>
          <w:tcPr>
            <w:tcW w:w="2552" w:type="dxa"/>
            <w:vAlign w:val="bottom"/>
          </w:tcPr>
          <w:p w14:paraId="53896917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7F272D44" wp14:editId="1D0074C7">
                  <wp:extent cx="120015" cy="12001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ne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8" cy="12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haydnkeung.me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     </w:t>
            </w:r>
          </w:p>
        </w:tc>
        <w:tc>
          <w:tcPr>
            <w:tcW w:w="3402" w:type="dxa"/>
            <w:vAlign w:val="bottom"/>
          </w:tcPr>
          <w:p w14:paraId="59916AC0" w14:textId="77777777" w:rsidR="00726101" w:rsidRPr="00625265" w:rsidRDefault="00726101" w:rsidP="00E7667D">
            <w:pPr>
              <w:jc w:val="center"/>
              <w:rPr>
                <w:rFonts w:ascii="Calibri Light" w:hAnsi="Calibri Light" w:cs="Calibri Light"/>
                <w:noProof/>
                <w:color w:val="292929"/>
              </w:rPr>
            </w:pPr>
          </w:p>
          <w:p w14:paraId="3AB927F5" w14:textId="77777777" w:rsidR="00726101" w:rsidRPr="00625265" w:rsidRDefault="00726101" w:rsidP="00E7667D">
            <w:pPr>
              <w:rPr>
                <w:rFonts w:ascii="Calibri Light" w:hAnsi="Calibri Light" w:cs="Calibri Light"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358CBF80" wp14:editId="739B56BB">
                  <wp:extent cx="146050" cy="1460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confinder_mark-github_29882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491" cy="14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t xml:space="preserve">    </w:t>
            </w:r>
            <w:r w:rsidRPr="005974E5">
              <w:rPr>
                <w:rFonts w:ascii="Verdana" w:hAnsi="Verdana" w:cs="Calibri Light"/>
                <w:noProof/>
                <w:color w:val="292929"/>
                <w:sz w:val="16"/>
                <w:szCs w:val="16"/>
              </w:rPr>
              <w:t>github.com/haydnkeung</w:t>
            </w:r>
          </w:p>
        </w:tc>
      </w:tr>
      <w:tr w:rsidR="00726101" w:rsidRPr="000C3974" w14:paraId="418DFCC7" w14:textId="77777777" w:rsidTr="00E7667D">
        <w:trPr>
          <w:trHeight w:val="224"/>
        </w:trPr>
        <w:tc>
          <w:tcPr>
            <w:tcW w:w="4819" w:type="dxa"/>
            <w:vMerge/>
            <w:vAlign w:val="bottom"/>
          </w:tcPr>
          <w:p w14:paraId="3F069024" w14:textId="77777777" w:rsidR="00726101" w:rsidRPr="000C3974" w:rsidRDefault="00726101" w:rsidP="00E7667D">
            <w:pPr>
              <w:pStyle w:val="Title"/>
              <w:jc w:val="center"/>
              <w:rPr>
                <w:rFonts w:ascii="Acumin Pro" w:hAnsi="Acumin Pro" w:cs="Arial"/>
                <w:color w:val="5F5F5F"/>
                <w:sz w:val="68"/>
                <w:szCs w:val="68"/>
              </w:rPr>
            </w:pPr>
          </w:p>
        </w:tc>
        <w:tc>
          <w:tcPr>
            <w:tcW w:w="2552" w:type="dxa"/>
            <w:vAlign w:val="bottom"/>
          </w:tcPr>
          <w:p w14:paraId="79D47CEE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295B3DD8" wp14:editId="2C604F54">
                  <wp:extent cx="152400" cy="104776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confinder_icon-email_211660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85" cy="11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hkeung@uwaterloo.ca</w:t>
            </w:r>
          </w:p>
        </w:tc>
        <w:tc>
          <w:tcPr>
            <w:tcW w:w="3402" w:type="dxa"/>
            <w:vAlign w:val="bottom"/>
          </w:tcPr>
          <w:p w14:paraId="67C9BE14" w14:textId="77777777" w:rsidR="00726101" w:rsidRPr="00625265" w:rsidRDefault="00726101" w:rsidP="00E7667D">
            <w:pPr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</w:pP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625265">
              <w:rPr>
                <w:rFonts w:ascii="Calibri Light" w:hAnsi="Calibri Light" w:cs="Calibri Light"/>
                <w:noProof/>
                <w:color w:val="292929"/>
                <w:sz w:val="18"/>
                <w:szCs w:val="18"/>
              </w:rPr>
              <w:drawing>
                <wp:inline distT="0" distB="0" distL="0" distR="0" wp14:anchorId="05D0046A" wp14:editId="18460125">
                  <wp:extent cx="133350" cy="133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-Black-14px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5265">
              <w:rPr>
                <w:rFonts w:ascii="Calibri Light" w:hAnsi="Calibri Light" w:cs="Calibri Light"/>
                <w:color w:val="292929"/>
                <w:sz w:val="18"/>
                <w:szCs w:val="18"/>
              </w:rPr>
              <w:t xml:space="preserve">     </w:t>
            </w:r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linkedin.com/in/</w:t>
            </w:r>
            <w:proofErr w:type="spellStart"/>
            <w:r w:rsidRPr="005974E5">
              <w:rPr>
                <w:rFonts w:ascii="Verdana" w:hAnsi="Verdana" w:cs="Calibri Light"/>
                <w:color w:val="292929"/>
                <w:sz w:val="16"/>
                <w:szCs w:val="16"/>
              </w:rPr>
              <w:t>haydnkeung</w:t>
            </w:r>
            <w:proofErr w:type="spellEnd"/>
          </w:p>
        </w:tc>
      </w:tr>
    </w:tbl>
    <w:p w14:paraId="06C30A97" w14:textId="19202C86" w:rsidR="00263D05" w:rsidRPr="005974E5" w:rsidRDefault="00263D05" w:rsidP="00F414FE">
      <w:pPr>
        <w:spacing w:before="120" w:after="40"/>
        <w:rPr>
          <w:rFonts w:ascii="Verdana" w:hAnsi="Verdana" w:cs="Arial"/>
          <w:color w:val="333333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Languages</w:t>
      </w:r>
      <w:r w:rsidRPr="005974E5">
        <w:rPr>
          <w:rFonts w:ascii="Verdana" w:hAnsi="Verdana" w:cs="Calibri"/>
          <w:b/>
          <w:color w:val="000000" w:themeColor="text1"/>
          <w:sz w:val="18"/>
          <w:szCs w:val="18"/>
        </w:rPr>
        <w:t>:</w:t>
      </w:r>
      <w:r w:rsidR="007E7228" w:rsidRPr="005974E5">
        <w:rPr>
          <w:rFonts w:ascii="Verdana" w:hAnsi="Verdana" w:cs="Arial"/>
          <w:color w:val="5F5F5F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Java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687005" w:rsidRPr="00B921A0">
        <w:rPr>
          <w:rFonts w:ascii="Verdana" w:hAnsi="Verdana" w:cs="Calibri Light"/>
          <w:sz w:val="18"/>
          <w:szCs w:val="18"/>
        </w:rPr>
        <w:t xml:space="preserve"> </w:t>
      </w:r>
      <w:r w:rsidR="00B921A0" w:rsidRPr="00B921A0">
        <w:rPr>
          <w:rFonts w:ascii="Verdana" w:hAnsi="Verdana" w:cs="Arial"/>
          <w:sz w:val="18"/>
          <w:szCs w:val="18"/>
        </w:rPr>
        <w:t>C++</w:t>
      </w:r>
      <w:r w:rsidRPr="00B921A0">
        <w:rPr>
          <w:rFonts w:ascii="Verdana" w:hAnsi="Verdana" w:cs="Calibri Light"/>
          <w:sz w:val="18"/>
          <w:szCs w:val="18"/>
        </w:rPr>
        <w:t>,</w:t>
      </w:r>
      <w:r w:rsidR="00A30689" w:rsidRPr="00B921A0">
        <w:rPr>
          <w:rFonts w:ascii="Verdana" w:hAnsi="Verdana" w:cs="Calibri Light"/>
          <w:sz w:val="18"/>
          <w:szCs w:val="18"/>
        </w:rPr>
        <w:t xml:space="preserve"> </w:t>
      </w:r>
      <w:r w:rsidR="00A30689" w:rsidRPr="005974E5">
        <w:rPr>
          <w:rFonts w:ascii="Verdana" w:hAnsi="Verdana" w:cs="Calibri Light"/>
          <w:color w:val="292929"/>
          <w:sz w:val="18"/>
          <w:szCs w:val="18"/>
        </w:rPr>
        <w:t>Python</w:t>
      </w:r>
      <w:r w:rsidR="00B921A0">
        <w:rPr>
          <w:rFonts w:ascii="Verdana" w:hAnsi="Verdana" w:cs="Calibri Light"/>
          <w:color w:val="292929"/>
          <w:sz w:val="18"/>
          <w:szCs w:val="18"/>
        </w:rPr>
        <w:t>, SQL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>,</w:t>
      </w:r>
      <w:r w:rsidR="00B921A0">
        <w:rPr>
          <w:rFonts w:ascii="Verdana" w:hAnsi="Verdana" w:cs="Calibri Light"/>
          <w:color w:val="292929"/>
          <w:sz w:val="18"/>
          <w:szCs w:val="18"/>
        </w:rPr>
        <w:t xml:space="preserve"> C#, C,</w:t>
      </w:r>
      <w:r w:rsidR="00E315A1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9D7A07">
        <w:rPr>
          <w:rFonts w:ascii="Verdana" w:hAnsi="Verdana" w:cs="Calibri Light"/>
          <w:color w:val="292929"/>
          <w:sz w:val="18"/>
          <w:szCs w:val="18"/>
        </w:rPr>
        <w:t xml:space="preserve">Scala, </w:t>
      </w:r>
      <w:r w:rsidR="00E315A1">
        <w:rPr>
          <w:rFonts w:ascii="Verdana" w:hAnsi="Verdana" w:cs="Calibri Light"/>
          <w:color w:val="292929"/>
          <w:sz w:val="18"/>
          <w:szCs w:val="18"/>
        </w:rPr>
        <w:t>Kotlin,</w:t>
      </w:r>
      <w:r w:rsidR="0076714B" w:rsidRPr="005974E5">
        <w:rPr>
          <w:rFonts w:ascii="Verdana" w:hAnsi="Verdana" w:cs="Calibri Light"/>
          <w:color w:val="292929"/>
          <w:sz w:val="18"/>
          <w:szCs w:val="18"/>
        </w:rPr>
        <w:t xml:space="preserve"> Groovy,</w:t>
      </w:r>
      <w:r w:rsidR="00956ECA" w:rsidRPr="005974E5">
        <w:rPr>
          <w:rFonts w:ascii="Verdana" w:hAnsi="Verdana" w:cs="Calibri Light"/>
          <w:color w:val="292929"/>
          <w:sz w:val="18"/>
          <w:szCs w:val="18"/>
        </w:rPr>
        <w:t xml:space="preserve"> VHDL</w:t>
      </w:r>
    </w:p>
    <w:p w14:paraId="466E5E29" w14:textId="66D7FE09" w:rsidR="00956ECA" w:rsidRPr="005974E5" w:rsidRDefault="00263D05" w:rsidP="00F414FE">
      <w:pPr>
        <w:spacing w:after="0"/>
        <w:rPr>
          <w:rFonts w:ascii="Verdana" w:hAnsi="Verdana" w:cs="Calibri Light"/>
          <w:color w:val="292929"/>
          <w:sz w:val="18"/>
          <w:szCs w:val="18"/>
        </w:rPr>
      </w:pPr>
      <w:r w:rsidRPr="002A643A">
        <w:rPr>
          <w:rFonts w:ascii="Verdana" w:hAnsi="Verdana" w:cs="Calibri"/>
          <w:b/>
          <w:color w:val="000000" w:themeColor="text1"/>
        </w:rPr>
        <w:t>T</w:t>
      </w:r>
      <w:r w:rsidR="008272A2" w:rsidRPr="002A643A">
        <w:rPr>
          <w:rFonts w:ascii="Verdana" w:hAnsi="Verdana" w:cs="Calibri"/>
          <w:b/>
          <w:color w:val="000000" w:themeColor="text1"/>
        </w:rPr>
        <w:t>ools</w:t>
      </w:r>
      <w:r w:rsidRPr="002A643A">
        <w:rPr>
          <w:rFonts w:ascii="Verdana" w:hAnsi="Verdana" w:cs="Calibri"/>
          <w:b/>
          <w:color w:val="000000" w:themeColor="text1"/>
        </w:rPr>
        <w:t>:</w:t>
      </w:r>
      <w:r w:rsidR="00B52BAA" w:rsidRPr="005974E5">
        <w:rPr>
          <w:rFonts w:ascii="Verdana" w:hAnsi="Verdana" w:cs="Calibri Light"/>
          <w:color w:val="292929"/>
          <w:sz w:val="18"/>
          <w:szCs w:val="18"/>
        </w:rPr>
        <w:t xml:space="preserve"> </w:t>
      </w:r>
      <w:r w:rsidR="00B921A0">
        <w:rPr>
          <w:rFonts w:ascii="Verdana" w:hAnsi="Verdana" w:cs="Calibri Light"/>
          <w:color w:val="292929"/>
          <w:sz w:val="18"/>
          <w:szCs w:val="18"/>
        </w:rPr>
        <w:t>Android Studio, Unity Engine,</w:t>
      </w:r>
      <w:r w:rsidR="00126303">
        <w:rPr>
          <w:rFonts w:ascii="Verdana" w:hAnsi="Verdana" w:cs="Calibri Light"/>
          <w:color w:val="292929"/>
          <w:sz w:val="18"/>
          <w:szCs w:val="18"/>
        </w:rPr>
        <w:t xml:space="preserve"> PostgreSQL,</w:t>
      </w:r>
      <w:r w:rsidR="00447347">
        <w:rPr>
          <w:rFonts w:ascii="Verdana" w:hAnsi="Verdana" w:cs="Calibri Light"/>
          <w:color w:val="292929"/>
          <w:sz w:val="18"/>
          <w:szCs w:val="18"/>
        </w:rPr>
        <w:t xml:space="preserve"> MySQL,</w:t>
      </w:r>
      <w:r w:rsidR="00B921A0">
        <w:rPr>
          <w:rFonts w:ascii="Verdana" w:hAnsi="Verdana" w:cs="Calibri Light"/>
          <w:color w:val="292929"/>
          <w:sz w:val="18"/>
          <w:szCs w:val="18"/>
        </w:rPr>
        <w:t xml:space="preserve"> .NET,</w:t>
      </w:r>
      <w:r w:rsidR="00126303">
        <w:rPr>
          <w:rFonts w:ascii="Verdana" w:hAnsi="Verdana" w:cs="Calibri Light"/>
          <w:color w:val="292929"/>
          <w:sz w:val="18"/>
          <w:szCs w:val="18"/>
        </w:rPr>
        <w:t xml:space="preserve"> Flask, </w:t>
      </w:r>
      <w:r w:rsidR="00126303" w:rsidRPr="005974E5">
        <w:rPr>
          <w:rFonts w:ascii="Verdana" w:hAnsi="Verdana" w:cs="Calibri Light"/>
          <w:color w:val="292929"/>
          <w:sz w:val="18"/>
          <w:szCs w:val="18"/>
        </w:rPr>
        <w:t>Gradle, Unix</w:t>
      </w:r>
    </w:p>
    <w:p w14:paraId="1DA3479F" w14:textId="4B0C936C" w:rsidR="006270A9" w:rsidRPr="00E807C2" w:rsidRDefault="00A41271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Experience</w:t>
      </w:r>
    </w:p>
    <w:p w14:paraId="4B8F0AFD" w14:textId="51A0109A" w:rsidR="00900966" w:rsidRPr="0079033E" w:rsidRDefault="0051793A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Software Engineer Intern</w:t>
      </w:r>
      <w:r w:rsidR="00900966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900966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900966" w:rsidRPr="0079033E">
        <w:rPr>
          <w:rFonts w:ascii="Verdana" w:hAnsi="Verdana" w:cs="Calibri Light"/>
          <w:color w:val="292929"/>
          <w:sz w:val="19"/>
          <w:szCs w:val="19"/>
        </w:rPr>
        <w:t xml:space="preserve"> </w:t>
      </w:r>
      <w:proofErr w:type="spellStart"/>
      <w:r w:rsidR="0066205D">
        <w:rPr>
          <w:rFonts w:ascii="Verdana" w:hAnsi="Verdana" w:cs="Calibri Light"/>
          <w:color w:val="292929"/>
          <w:sz w:val="19"/>
          <w:szCs w:val="19"/>
        </w:rPr>
        <w:t>Madoor</w:t>
      </w:r>
      <w:proofErr w:type="spellEnd"/>
      <w:r w:rsidR="0066205D">
        <w:rPr>
          <w:rFonts w:ascii="Verdana" w:hAnsi="Verdana" w:cs="Calibri Light"/>
          <w:color w:val="292929"/>
          <w:sz w:val="19"/>
          <w:szCs w:val="19"/>
        </w:rPr>
        <w:t xml:space="preserve"> International Inc.</w:t>
      </w:r>
      <w:r w:rsidR="00900966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900966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A3364C">
        <w:rPr>
          <w:rFonts w:ascii="Verdana" w:hAnsi="Verdana" w:cs="Calibri Light"/>
          <w:color w:val="5F5F5F"/>
          <w:sz w:val="19"/>
          <w:szCs w:val="19"/>
        </w:rPr>
        <w:t>9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 – Aug 2019</w:t>
      </w:r>
    </w:p>
    <w:p w14:paraId="77A91403" w14:textId="66B4740D" w:rsidR="00DB484C" w:rsidRPr="00DB484C" w:rsidRDefault="00DB484C" w:rsidP="00DB484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>Java,</w:t>
      </w:r>
      <w:r w:rsidR="00EA1BA2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Kotlin,</w:t>
      </w:r>
      <w:r w:rsidRPr="00DB484C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 Android, MySQL</w:t>
      </w:r>
      <w:r w:rsidR="00E001A7">
        <w:rPr>
          <w:rFonts w:ascii="Verdana" w:hAnsi="Verdana" w:cs="Calibri Light"/>
          <w:i/>
          <w:iCs/>
          <w:color w:val="292929"/>
          <w:sz w:val="19"/>
          <w:szCs w:val="19"/>
        </w:rPr>
        <w:t>, SQL</w:t>
      </w:r>
    </w:p>
    <w:p w14:paraId="3805A10F" w14:textId="036FBA0C" w:rsidR="001F07AA" w:rsidRPr="001F07AA" w:rsidRDefault="001F07AA" w:rsidP="001F07AA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Collaborated with the backend developer to implement a payment system supporting Google Pay, </w:t>
      </w:r>
      <w:r w:rsidR="00342955">
        <w:rPr>
          <w:rFonts w:ascii="Verdana" w:hAnsi="Verdana" w:cs="Calibri Light"/>
          <w:color w:val="292929"/>
          <w:sz w:val="19"/>
          <w:szCs w:val="19"/>
        </w:rPr>
        <w:t>WeChat</w:t>
      </w:r>
      <w:r>
        <w:rPr>
          <w:rFonts w:ascii="Verdana" w:hAnsi="Verdana" w:cs="Calibri Light"/>
          <w:color w:val="292929"/>
          <w:sz w:val="19"/>
          <w:szCs w:val="19"/>
        </w:rPr>
        <w:t xml:space="preserve"> Pay and Pay</w:t>
      </w:r>
      <w:r w:rsidR="00342955">
        <w:rPr>
          <w:rFonts w:ascii="Verdana" w:hAnsi="Verdana" w:cs="Calibri Light"/>
          <w:color w:val="292929"/>
          <w:sz w:val="19"/>
          <w:szCs w:val="19"/>
        </w:rPr>
        <w:t>P</w:t>
      </w:r>
      <w:r>
        <w:rPr>
          <w:rFonts w:ascii="Verdana" w:hAnsi="Verdana" w:cs="Calibri Light"/>
          <w:color w:val="292929"/>
          <w:sz w:val="19"/>
          <w:szCs w:val="19"/>
        </w:rPr>
        <w:t>al</w:t>
      </w:r>
    </w:p>
    <w:p w14:paraId="4B37BD3B" w14:textId="0799F2D6" w:rsidR="008D2F9F" w:rsidRDefault="008015E3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Developed an internal tool using Java and Groovy t</w:t>
      </w:r>
      <w:r w:rsidR="0051793A">
        <w:rPr>
          <w:rFonts w:ascii="Verdana" w:hAnsi="Verdana" w:cs="Calibri Light"/>
          <w:color w:val="292929"/>
          <w:sz w:val="19"/>
          <w:szCs w:val="19"/>
        </w:rPr>
        <w:t>o</w:t>
      </w:r>
      <w:r>
        <w:rPr>
          <w:rFonts w:ascii="Verdana" w:hAnsi="Verdana" w:cs="Calibri Light"/>
          <w:color w:val="292929"/>
          <w:sz w:val="19"/>
          <w:szCs w:val="19"/>
        </w:rPr>
        <w:t xml:space="preserve"> automate unit tests before deployment, reducing </w:t>
      </w:r>
      <w:r w:rsidR="0051793A">
        <w:rPr>
          <w:rFonts w:ascii="Verdana" w:hAnsi="Verdana" w:cs="Calibri Light"/>
          <w:color w:val="292929"/>
          <w:sz w:val="19"/>
          <w:szCs w:val="19"/>
        </w:rPr>
        <w:t>deployment time by more than an hour</w:t>
      </w:r>
    </w:p>
    <w:p w14:paraId="24AA3A3F" w14:textId="0AE12AF5" w:rsidR="0051793A" w:rsidRPr="008D2F9F" w:rsidRDefault="004E56DE" w:rsidP="008D2F9F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E</w:t>
      </w:r>
      <w:r w:rsidR="00123EB0">
        <w:rPr>
          <w:rFonts w:ascii="Verdana" w:hAnsi="Verdana" w:cs="Calibri Light"/>
          <w:color w:val="292929"/>
          <w:sz w:val="19"/>
          <w:szCs w:val="19"/>
        </w:rPr>
        <w:t>liminated redundant queries</w:t>
      </w:r>
      <w:r>
        <w:rPr>
          <w:rFonts w:ascii="Verdana" w:hAnsi="Verdana" w:cs="Calibri Light"/>
          <w:color w:val="292929"/>
          <w:sz w:val="19"/>
          <w:szCs w:val="19"/>
        </w:rPr>
        <w:t xml:space="preserve"> and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i</w:t>
      </w:r>
      <w:r>
        <w:rPr>
          <w:rFonts w:ascii="Verdana" w:hAnsi="Verdana" w:cs="Calibri Light"/>
          <w:color w:val="292929"/>
          <w:sz w:val="19"/>
          <w:szCs w:val="19"/>
        </w:rPr>
        <w:t xml:space="preserve">mplemented a caching mechanism </w:t>
      </w:r>
      <w:r>
        <w:rPr>
          <w:rFonts w:ascii="Verdana" w:hAnsi="Verdana" w:cs="Calibri Light"/>
          <w:color w:val="292929"/>
          <w:sz w:val="19"/>
          <w:szCs w:val="19"/>
        </w:rPr>
        <w:t>on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the Android</w:t>
      </w:r>
      <w:r w:rsidR="001F07AA">
        <w:rPr>
          <w:rFonts w:ascii="Verdana" w:hAnsi="Verdana" w:cs="Calibri Light"/>
          <w:color w:val="292929"/>
          <w:sz w:val="19"/>
          <w:szCs w:val="19"/>
        </w:rPr>
        <w:t xml:space="preserve"> app,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</w:t>
      </w:r>
      <w:r>
        <w:rPr>
          <w:rFonts w:ascii="Verdana" w:hAnsi="Verdana" w:cs="Calibri Light"/>
          <w:color w:val="292929"/>
          <w:sz w:val="19"/>
          <w:szCs w:val="19"/>
        </w:rPr>
        <w:t>reducing</w:t>
      </w:r>
      <w:r w:rsidR="0051793A">
        <w:rPr>
          <w:rFonts w:ascii="Verdana" w:hAnsi="Verdana" w:cs="Calibri Light"/>
          <w:color w:val="292929"/>
          <w:sz w:val="19"/>
          <w:szCs w:val="19"/>
        </w:rPr>
        <w:t xml:space="preserve"> loading time</w:t>
      </w:r>
      <w:r w:rsidR="00123EB0">
        <w:rPr>
          <w:rFonts w:ascii="Verdana" w:hAnsi="Verdana" w:cs="Calibri Light"/>
          <w:color w:val="292929"/>
          <w:sz w:val="19"/>
          <w:szCs w:val="19"/>
        </w:rPr>
        <w:t xml:space="preserve"> by nearly 50%</w:t>
      </w:r>
    </w:p>
    <w:p w14:paraId="40CD80C6" w14:textId="70BB94B3" w:rsidR="00123EB0" w:rsidRDefault="00123EB0" w:rsidP="00900966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Re-</w:t>
      </w:r>
      <w:r w:rsidR="00E001A7">
        <w:rPr>
          <w:rFonts w:ascii="Verdana" w:hAnsi="Verdana" w:cs="Calibri Light"/>
          <w:color w:val="292929"/>
          <w:sz w:val="19"/>
          <w:szCs w:val="19"/>
        </w:rPr>
        <w:t>factored</w:t>
      </w:r>
      <w:r>
        <w:rPr>
          <w:rFonts w:ascii="Verdana" w:hAnsi="Verdana" w:cs="Calibri Light"/>
          <w:color w:val="292929"/>
          <w:sz w:val="19"/>
          <w:szCs w:val="19"/>
        </w:rPr>
        <w:t xml:space="preserve"> the implementation of the UI</w:t>
      </w:r>
      <w:r w:rsidR="001F07AA">
        <w:rPr>
          <w:rFonts w:ascii="Verdana" w:hAnsi="Verdana" w:cs="Calibri Light"/>
          <w:color w:val="292929"/>
          <w:sz w:val="19"/>
          <w:szCs w:val="19"/>
        </w:rPr>
        <w:t xml:space="preserve"> on the Android app,</w:t>
      </w:r>
      <w:r>
        <w:rPr>
          <w:rFonts w:ascii="Verdana" w:hAnsi="Verdana" w:cs="Calibri Light"/>
          <w:color w:val="292929"/>
          <w:sz w:val="19"/>
          <w:szCs w:val="19"/>
        </w:rPr>
        <w:t xml:space="preserve"> increas</w:t>
      </w:r>
      <w:r w:rsidR="001F07AA">
        <w:rPr>
          <w:rFonts w:ascii="Verdana" w:hAnsi="Verdana" w:cs="Calibri Light"/>
          <w:color w:val="292929"/>
          <w:sz w:val="19"/>
          <w:szCs w:val="19"/>
        </w:rPr>
        <w:t>ing the</w:t>
      </w:r>
      <w:r>
        <w:rPr>
          <w:rFonts w:ascii="Verdana" w:hAnsi="Verdana" w:cs="Calibri Light"/>
          <w:color w:val="292929"/>
          <w:sz w:val="19"/>
          <w:szCs w:val="19"/>
        </w:rPr>
        <w:t xml:space="preserve"> rendering speed by more than 3x</w:t>
      </w:r>
    </w:p>
    <w:p w14:paraId="2CF7405A" w14:textId="575860AB" w:rsidR="006270A9" w:rsidRPr="0079033E" w:rsidRDefault="00872A44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IT Support</w:t>
      </w:r>
      <w:r w:rsidR="00594303" w:rsidRPr="0079033E">
        <w:rPr>
          <w:rFonts w:ascii="Verdana" w:hAnsi="Verdana" w:cs="Arial"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>|</w:t>
      </w:r>
      <w:r w:rsidR="00594303" w:rsidRPr="0079033E">
        <w:rPr>
          <w:rFonts w:ascii="Verdana" w:hAnsi="Verdana" w:cs="Calibri Light"/>
          <w:color w:val="292929"/>
          <w:sz w:val="19"/>
          <w:szCs w:val="19"/>
        </w:rPr>
        <w:t xml:space="preserve"> North Growth Management</w:t>
      </w:r>
      <w:r w:rsidR="00290CCB">
        <w:rPr>
          <w:rFonts w:ascii="Verdana" w:hAnsi="Verdana" w:cs="Calibri Light"/>
          <w:color w:val="292929"/>
          <w:sz w:val="19"/>
          <w:szCs w:val="19"/>
        </w:rPr>
        <w:t xml:space="preserve"> Ltd.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May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</w:t>
      </w:r>
      <w:r w:rsidR="00B921A0">
        <w:rPr>
          <w:rFonts w:ascii="Verdana" w:hAnsi="Verdana" w:cs="Calibri Light"/>
          <w:color w:val="5F5F5F"/>
          <w:sz w:val="19"/>
          <w:szCs w:val="19"/>
        </w:rPr>
        <w:t>8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C80D15"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Aug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FD7D76D" w14:textId="7C9ED869" w:rsidR="0010310C" w:rsidRPr="0010310C" w:rsidRDefault="0010310C" w:rsidP="0010310C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10310C">
        <w:rPr>
          <w:rFonts w:ascii="Verdana" w:hAnsi="Verdana" w:cs="Calibri Light"/>
          <w:i/>
          <w:iCs/>
          <w:color w:val="292929"/>
          <w:sz w:val="19"/>
          <w:szCs w:val="19"/>
        </w:rPr>
        <w:t>MS SQL</w:t>
      </w:r>
    </w:p>
    <w:p w14:paraId="40ED05D7" w14:textId="6B355AA0" w:rsidR="008126B4" w:rsidRPr="008126B4" w:rsidRDefault="00ED1876" w:rsidP="008126B4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Worked with database administrator to connect new computers to a MS SQL database</w:t>
      </w:r>
    </w:p>
    <w:p w14:paraId="4A71D14A" w14:textId="16F2FCA0" w:rsidR="0014009B" w:rsidRPr="0079033E" w:rsidRDefault="0066205D" w:rsidP="00310C2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Installed and configured a new server in a server farm</w:t>
      </w:r>
    </w:p>
    <w:p w14:paraId="33F94A3B" w14:textId="22BC94D5" w:rsidR="00446FD1" w:rsidRPr="0079033E" w:rsidRDefault="00446FD1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Founder of Coding Club</w:t>
      </w:r>
      <w:r w:rsidR="00DD2C48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 </w:t>
      </w:r>
      <w:r w:rsidR="0061094E" w:rsidRPr="0079033E">
        <w:rPr>
          <w:rFonts w:ascii="Verdana" w:hAnsi="Verdana" w:cs="Calibri"/>
          <w:bCs/>
          <w:color w:val="000000" w:themeColor="text1"/>
          <w:sz w:val="19"/>
          <w:szCs w:val="19"/>
        </w:rPr>
        <w:t xml:space="preserve">| </w:t>
      </w:r>
      <w:r w:rsidR="00DD2C48" w:rsidRPr="0079033E">
        <w:rPr>
          <w:rFonts w:ascii="Verdana" w:hAnsi="Verdana" w:cs="Calibri Light"/>
          <w:bCs/>
          <w:color w:val="292929"/>
          <w:sz w:val="19"/>
          <w:szCs w:val="19"/>
        </w:rPr>
        <w:t>Kitsilano Secondary</w:t>
      </w:r>
      <w:r w:rsidRPr="0079033E">
        <w:rPr>
          <w:rFonts w:ascii="Verdana" w:hAnsi="Verdana" w:cs="Calibri"/>
          <w:bCs/>
          <w:color w:val="5F5F5F"/>
          <w:sz w:val="19"/>
          <w:szCs w:val="19"/>
        </w:rPr>
        <w:tab/>
      </w:r>
      <w:r w:rsidR="00B921A0">
        <w:rPr>
          <w:rFonts w:ascii="Verdana" w:hAnsi="Verdana" w:cs="Calibri"/>
          <w:bCs/>
          <w:color w:val="5F5F5F"/>
          <w:sz w:val="19"/>
          <w:szCs w:val="19"/>
        </w:rPr>
        <w:t xml:space="preserve"> Sep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2017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–</w:t>
      </w:r>
      <w:r w:rsidR="003C7B4D" w:rsidRPr="0079033E">
        <w:rPr>
          <w:rFonts w:ascii="Verdana" w:hAnsi="Verdana" w:cs="Calibri Light"/>
          <w:bCs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bCs/>
          <w:color w:val="5F5F5F"/>
          <w:sz w:val="19"/>
          <w:szCs w:val="19"/>
        </w:rPr>
        <w:t xml:space="preserve">May </w:t>
      </w:r>
      <w:r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38AAA25C" w14:textId="0D00CDB0" w:rsidR="00F414FE" w:rsidRPr="00F414FE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bCs/>
          <w:i/>
          <w:iCs/>
          <w:color w:val="292929"/>
          <w:sz w:val="19"/>
          <w:szCs w:val="19"/>
        </w:rPr>
      </w:pPr>
      <w:r w:rsidRPr="00F414FE">
        <w:rPr>
          <w:rFonts w:ascii="Verdana" w:hAnsi="Verdana" w:cs="Calibri Light"/>
          <w:bCs/>
          <w:i/>
          <w:iCs/>
          <w:color w:val="292929"/>
          <w:sz w:val="19"/>
          <w:szCs w:val="19"/>
        </w:rPr>
        <w:t>Java, Python</w:t>
      </w:r>
    </w:p>
    <w:p w14:paraId="0C31A475" w14:textId="19A3B6DB" w:rsidR="0045401A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>Lead a team of students to compete in national level computing contests</w:t>
      </w:r>
    </w:p>
    <w:p w14:paraId="396DE3AE" w14:textId="15F365D9" w:rsidR="00446FD1" w:rsidRPr="0079033E" w:rsidRDefault="004E109B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6</w:t>
      </w:r>
      <w:r w:rsidR="00446FD1" w:rsidRPr="0079033E">
        <w:rPr>
          <w:rFonts w:ascii="Verdana" w:hAnsi="Verdana" w:cs="Calibri Light"/>
          <w:bCs/>
          <w:color w:val="292929"/>
          <w:sz w:val="19"/>
          <w:szCs w:val="19"/>
        </w:rPr>
        <w:t>0% of members achieved distinction</w:t>
      </w:r>
      <w:r w:rsidR="0040047D"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in Waterloo’s Computing</w:t>
      </w:r>
      <w:r w:rsidR="0045401A">
        <w:rPr>
          <w:rFonts w:ascii="Verdana" w:hAnsi="Verdana" w:cs="Calibri Light"/>
          <w:bCs/>
          <w:color w:val="292929"/>
          <w:sz w:val="19"/>
          <w:szCs w:val="19"/>
        </w:rPr>
        <w:t xml:space="preserve"> Contest</w:t>
      </w:r>
    </w:p>
    <w:p w14:paraId="2A272C46" w14:textId="006E2C02" w:rsidR="001D123B" w:rsidRPr="0079033E" w:rsidRDefault="0045401A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Taught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>students how to build</w:t>
      </w:r>
      <w:r>
        <w:rPr>
          <w:rFonts w:ascii="Verdana" w:hAnsi="Verdana" w:cs="Calibri Light"/>
          <w:bCs/>
          <w:color w:val="292929"/>
          <w:sz w:val="19"/>
          <w:szCs w:val="19"/>
        </w:rPr>
        <w:t xml:space="preserve"> Android 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apps </w:t>
      </w:r>
      <w:r>
        <w:rPr>
          <w:rFonts w:ascii="Verdana" w:hAnsi="Verdana" w:cs="Calibri Light"/>
          <w:bCs/>
          <w:color w:val="292929"/>
          <w:sz w:val="19"/>
          <w:szCs w:val="19"/>
        </w:rPr>
        <w:t>and Java applet</w:t>
      </w:r>
      <w:r w:rsidR="0061040D">
        <w:rPr>
          <w:rFonts w:ascii="Verdana" w:hAnsi="Verdana" w:cs="Calibri Light"/>
          <w:bCs/>
          <w:color w:val="292929"/>
          <w:sz w:val="19"/>
          <w:szCs w:val="19"/>
        </w:rPr>
        <w:t xml:space="preserve"> applications</w:t>
      </w:r>
    </w:p>
    <w:p w14:paraId="37D9A770" w14:textId="6EA9DB41" w:rsidR="00446FD1" w:rsidRPr="0079033E" w:rsidRDefault="00446FD1" w:rsidP="00446FD1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 w:rsidRPr="0079033E">
        <w:rPr>
          <w:rFonts w:ascii="Verdana" w:hAnsi="Verdana" w:cs="Calibri Light"/>
          <w:bCs/>
          <w:color w:val="292929"/>
          <w:sz w:val="19"/>
          <w:szCs w:val="19"/>
        </w:rPr>
        <w:t>Advocate</w:t>
      </w:r>
      <w:r w:rsidR="00D910B2">
        <w:rPr>
          <w:rFonts w:ascii="Verdana" w:hAnsi="Verdana" w:cs="Calibri Light"/>
          <w:bCs/>
          <w:color w:val="292929"/>
          <w:sz w:val="19"/>
          <w:szCs w:val="19"/>
        </w:rPr>
        <w:t>d</w:t>
      </w:r>
      <w:r w:rsidRPr="0079033E">
        <w:rPr>
          <w:rFonts w:ascii="Verdana" w:hAnsi="Verdana" w:cs="Calibri Light"/>
          <w:bCs/>
          <w:color w:val="292929"/>
          <w:sz w:val="19"/>
          <w:szCs w:val="19"/>
        </w:rPr>
        <w:t xml:space="preserve"> STEM literacy among young students</w:t>
      </w:r>
    </w:p>
    <w:p w14:paraId="193475EA" w14:textId="77777777" w:rsidR="00F414FE" w:rsidRPr="00E807C2" w:rsidRDefault="00F414FE" w:rsidP="00F414FE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Projects</w:t>
      </w:r>
    </w:p>
    <w:p w14:paraId="423FF8DB" w14:textId="49F529A7" w:rsidR="002E3558" w:rsidRPr="0079033E" w:rsidRDefault="002E3558" w:rsidP="002E3558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Chatting Forum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Aug </w:t>
      </w:r>
      <w:r w:rsidRPr="0079033E">
        <w:rPr>
          <w:rFonts w:ascii="Verdana" w:hAnsi="Verdana" w:cs="Calibri Light"/>
          <w:color w:val="5F5F5F"/>
          <w:sz w:val="19"/>
          <w:szCs w:val="19"/>
        </w:rPr>
        <w:t>201</w:t>
      </w:r>
      <w:r>
        <w:rPr>
          <w:rFonts w:ascii="Verdana" w:hAnsi="Verdana" w:cs="Calibri Light"/>
          <w:color w:val="5F5F5F"/>
          <w:sz w:val="19"/>
          <w:szCs w:val="19"/>
        </w:rPr>
        <w:t>9</w:t>
      </w:r>
    </w:p>
    <w:p w14:paraId="2B3AD0F6" w14:textId="314119E3" w:rsidR="002E3558" w:rsidRPr="00F56A63" w:rsidRDefault="002E3558" w:rsidP="002E3558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>
        <w:rPr>
          <w:rFonts w:ascii="Verdana" w:hAnsi="Verdana" w:cs="Calibri Light"/>
          <w:i/>
          <w:iCs/>
          <w:color w:val="292929"/>
          <w:sz w:val="19"/>
          <w:szCs w:val="19"/>
        </w:rPr>
        <w:t>Python, Flask, PostgreSQL</w:t>
      </w:r>
    </w:p>
    <w:p w14:paraId="042532F5" w14:textId="1A0AFDA0" w:rsidR="009037A5" w:rsidRDefault="00115F57" w:rsidP="009037A5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Built an o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nline chatting forum </w:t>
      </w:r>
      <w:r w:rsidR="00C1113A">
        <w:rPr>
          <w:rFonts w:ascii="Verdana" w:hAnsi="Verdana" w:cs="Calibri Light"/>
          <w:color w:val="292929"/>
          <w:sz w:val="19"/>
          <w:szCs w:val="19"/>
        </w:rPr>
        <w:t>using</w:t>
      </w:r>
      <w:r w:rsidR="009037A5">
        <w:rPr>
          <w:rFonts w:ascii="Verdana" w:hAnsi="Verdana" w:cs="Calibri Light"/>
          <w:color w:val="292929"/>
          <w:sz w:val="19"/>
          <w:szCs w:val="19"/>
        </w:rPr>
        <w:t xml:space="preserve"> RESTful API</w:t>
      </w:r>
    </w:p>
    <w:p w14:paraId="13C117E9" w14:textId="40858657" w:rsidR="00115F57" w:rsidRPr="00115F57" w:rsidRDefault="009037A5" w:rsidP="00115F57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The biggest challenge for this project was patching SQL</w:t>
      </w:r>
      <w:r w:rsidR="00C1113A">
        <w:rPr>
          <w:rFonts w:ascii="Verdana" w:hAnsi="Verdana" w:cs="Calibri Light"/>
          <w:color w:val="292929"/>
          <w:sz w:val="19"/>
          <w:szCs w:val="19"/>
        </w:rPr>
        <w:t xml:space="preserve"> and XSS</w:t>
      </w:r>
      <w:r>
        <w:rPr>
          <w:rFonts w:ascii="Verdana" w:hAnsi="Verdana" w:cs="Calibri Light"/>
          <w:color w:val="292929"/>
          <w:sz w:val="19"/>
          <w:szCs w:val="19"/>
        </w:rPr>
        <w:t xml:space="preserve"> injection attacks</w:t>
      </w:r>
    </w:p>
    <w:p w14:paraId="16C73FFD" w14:textId="007F9852" w:rsidR="00B921A0" w:rsidRPr="0079033E" w:rsidRDefault="00B921A0" w:rsidP="00B921A0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>
        <w:rPr>
          <w:rFonts w:ascii="Verdana" w:hAnsi="Verdana" w:cs="Calibri"/>
          <w:b/>
          <w:color w:val="000000" w:themeColor="text1"/>
          <w:sz w:val="19"/>
          <w:szCs w:val="19"/>
        </w:rPr>
        <w:t>Online Multiplayer Shooter</w:t>
      </w:r>
      <w:r w:rsidRPr="0079033E">
        <w:rPr>
          <w:rFonts w:ascii="Verdana" w:hAnsi="Verdana" w:cs="Arial"/>
          <w:color w:val="5F5F5F"/>
          <w:sz w:val="19"/>
          <w:szCs w:val="19"/>
        </w:rPr>
        <w:tab/>
      </w:r>
      <w:r>
        <w:rPr>
          <w:rFonts w:ascii="Verdana" w:hAnsi="Verdana" w:cs="Arial"/>
          <w:color w:val="5F5F5F"/>
          <w:sz w:val="19"/>
          <w:szCs w:val="19"/>
        </w:rPr>
        <w:t xml:space="preserve">Dec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659AAFC1" w14:textId="77777777" w:rsidR="00F414FE" w:rsidRPr="00F56A63" w:rsidRDefault="00F414FE" w:rsidP="00F414FE">
      <w:pPr>
        <w:pStyle w:val="ListBullet"/>
        <w:numPr>
          <w:ilvl w:val="0"/>
          <w:numId w:val="0"/>
        </w:numPr>
        <w:spacing w:before="60" w:after="60" w:line="276" w:lineRule="auto"/>
        <w:ind w:left="648"/>
        <w:rPr>
          <w:rFonts w:ascii="Verdana" w:hAnsi="Verdana" w:cs="Calibri Light"/>
          <w:i/>
          <w:iCs/>
          <w:color w:val="292929"/>
          <w:sz w:val="19"/>
          <w:szCs w:val="19"/>
        </w:rPr>
      </w:pPr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 xml:space="preserve">C#, </w:t>
      </w:r>
      <w:bookmarkStart w:id="0" w:name="_GoBack"/>
      <w:bookmarkEnd w:id="0"/>
      <w:r w:rsidRPr="00F56A63">
        <w:rPr>
          <w:rFonts w:ascii="Verdana" w:hAnsi="Verdana" w:cs="Calibri Light"/>
          <w:i/>
          <w:iCs/>
          <w:color w:val="292929"/>
          <w:sz w:val="19"/>
          <w:szCs w:val="19"/>
        </w:rPr>
        <w:t>Unity Engine, Photon Networking</w:t>
      </w:r>
    </w:p>
    <w:p w14:paraId="7A557772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 xml:space="preserve">Built </w:t>
      </w:r>
      <w:r w:rsidRPr="0079033E">
        <w:rPr>
          <w:rFonts w:ascii="Verdana" w:hAnsi="Verdana" w:cs="Calibri Light"/>
          <w:color w:val="292929"/>
          <w:sz w:val="19"/>
          <w:szCs w:val="19"/>
        </w:rPr>
        <w:t>2D multiplayer game incorporating mechanics from space simulations</w:t>
      </w:r>
    </w:p>
    <w:p w14:paraId="3BD445AD" w14:textId="77777777" w:rsidR="00F414FE" w:rsidRPr="0079033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Configured networking so players can connect to different</w:t>
      </w:r>
      <w:r>
        <w:rPr>
          <w:rFonts w:ascii="Verdana" w:hAnsi="Verdana" w:cs="Calibri Light"/>
          <w:color w:val="292929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292929"/>
          <w:sz w:val="19"/>
          <w:szCs w:val="19"/>
        </w:rPr>
        <w:t>servers hosted on the cloud</w:t>
      </w:r>
    </w:p>
    <w:p w14:paraId="59F14D6F" w14:textId="105FADC0" w:rsidR="00F414FE" w:rsidRPr="00F414FE" w:rsidRDefault="00F414FE" w:rsidP="00F414FE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Wrote regression t</w:t>
      </w:r>
      <w:r>
        <w:rPr>
          <w:rFonts w:ascii="Verdana" w:hAnsi="Verdana" w:cs="Calibri Light"/>
          <w:color w:val="292929"/>
          <w:sz w:val="19"/>
          <w:szCs w:val="19"/>
        </w:rPr>
        <w:t xml:space="preserve">o 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predict the movement of game objects </w:t>
      </w:r>
      <w:r>
        <w:rPr>
          <w:rFonts w:ascii="Verdana" w:hAnsi="Verdana" w:cs="Calibri Light"/>
          <w:color w:val="292929"/>
          <w:sz w:val="19"/>
          <w:szCs w:val="19"/>
        </w:rPr>
        <w:t>and</w:t>
      </w:r>
      <w:r w:rsidRPr="0079033E">
        <w:rPr>
          <w:rFonts w:ascii="Verdana" w:hAnsi="Verdana" w:cs="Calibri Light"/>
          <w:color w:val="292929"/>
          <w:sz w:val="19"/>
          <w:szCs w:val="19"/>
        </w:rPr>
        <w:t xml:space="preserve"> reduce lag due to network latency</w:t>
      </w:r>
    </w:p>
    <w:p w14:paraId="57CA24E3" w14:textId="2183D78F" w:rsidR="0055141D" w:rsidRPr="00E807C2" w:rsidRDefault="00C862B3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Achievements</w:t>
      </w:r>
    </w:p>
    <w:p w14:paraId="34C2DA99" w14:textId="40A46645" w:rsidR="005D2EC0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bCs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3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  <w:vertAlign w:val="superscript"/>
        </w:rPr>
        <w:t>rd</w:t>
      </w: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 in </w:t>
      </w:r>
      <w:r w:rsidR="004F6E08" w:rsidRPr="0079033E">
        <w:rPr>
          <w:rFonts w:ascii="Verdana" w:hAnsi="Verdana" w:cs="Calibri"/>
          <w:b/>
          <w:color w:val="000000" w:themeColor="text1"/>
          <w:sz w:val="19"/>
          <w:szCs w:val="19"/>
        </w:rPr>
        <w:t>UBC Physics Olympics</w:t>
      </w:r>
      <w:r w:rsidR="004F6E08" w:rsidRPr="0079033E">
        <w:rPr>
          <w:rFonts w:ascii="Verdana" w:hAnsi="Verdana" w:cs="Arial"/>
          <w:bCs/>
          <w:color w:val="5F5F5F"/>
          <w:sz w:val="19"/>
          <w:szCs w:val="19"/>
        </w:rPr>
        <w:tab/>
      </w:r>
      <w:r w:rsidR="00B921A0">
        <w:rPr>
          <w:rFonts w:ascii="Verdana" w:hAnsi="Verdana" w:cs="Arial"/>
          <w:bCs/>
          <w:color w:val="5F5F5F"/>
          <w:sz w:val="19"/>
          <w:szCs w:val="19"/>
        </w:rPr>
        <w:t xml:space="preserve">Mar </w:t>
      </w:r>
      <w:r w:rsidR="004F6E08" w:rsidRPr="0079033E">
        <w:rPr>
          <w:rFonts w:ascii="Verdana" w:hAnsi="Verdana" w:cs="Calibri Light"/>
          <w:bCs/>
          <w:color w:val="5F5F5F"/>
          <w:sz w:val="19"/>
          <w:szCs w:val="19"/>
        </w:rPr>
        <w:t>2018</w:t>
      </w:r>
    </w:p>
    <w:p w14:paraId="23B055B1" w14:textId="7BBBACB7" w:rsidR="002E1479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bCs/>
          <w:color w:val="292929"/>
          <w:sz w:val="19"/>
          <w:szCs w:val="19"/>
        </w:rPr>
      </w:pPr>
      <w:r>
        <w:rPr>
          <w:rFonts w:ascii="Verdana" w:hAnsi="Verdana" w:cs="Calibri Light"/>
          <w:bCs/>
          <w:color w:val="292929"/>
          <w:sz w:val="19"/>
          <w:szCs w:val="19"/>
        </w:rPr>
        <w:t xml:space="preserve">Obtained </w:t>
      </w:r>
      <w:r w:rsidR="002E1479" w:rsidRPr="0079033E">
        <w:rPr>
          <w:rFonts w:ascii="Verdana" w:hAnsi="Verdana" w:cs="Calibri Light"/>
          <w:bCs/>
          <w:color w:val="292929"/>
          <w:sz w:val="19"/>
          <w:szCs w:val="19"/>
        </w:rPr>
        <w:t>3rd place out of 722 students in UBC’s annual physics Olympics lab event</w:t>
      </w:r>
    </w:p>
    <w:p w14:paraId="352E59EE" w14:textId="0F07013B" w:rsidR="006270A9" w:rsidRPr="0079033E" w:rsidRDefault="001D123B" w:rsidP="00730952">
      <w:pPr>
        <w:pStyle w:val="Heading3"/>
        <w:tabs>
          <w:tab w:val="right" w:pos="10773"/>
        </w:tabs>
        <w:spacing w:before="120"/>
        <w:rPr>
          <w:rFonts w:ascii="Verdana" w:hAnsi="Verdana" w:cs="Calibri Light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 xml:space="preserve">Distinction in Senior 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Canadian Com</w:t>
      </w:r>
      <w:r w:rsidR="002C477E" w:rsidRPr="0079033E">
        <w:rPr>
          <w:rFonts w:ascii="Verdana" w:hAnsi="Verdana" w:cs="Calibri"/>
          <w:b/>
          <w:color w:val="000000" w:themeColor="text1"/>
          <w:sz w:val="19"/>
          <w:szCs w:val="19"/>
        </w:rPr>
        <w:t>p</w:t>
      </w:r>
      <w:r w:rsidR="008D1F93" w:rsidRPr="0079033E">
        <w:rPr>
          <w:rFonts w:ascii="Verdana" w:hAnsi="Verdana" w:cs="Calibri"/>
          <w:b/>
          <w:color w:val="000000" w:themeColor="text1"/>
          <w:sz w:val="19"/>
          <w:szCs w:val="19"/>
        </w:rPr>
        <w:t>uting Competition</w:t>
      </w:r>
      <w:r w:rsidR="004F6E08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Feb </w:t>
      </w:r>
      <w:r w:rsidR="004F6E08" w:rsidRPr="0079033E">
        <w:rPr>
          <w:rFonts w:ascii="Verdana" w:hAnsi="Verdana" w:cs="Calibri Light"/>
          <w:color w:val="5F5F5F"/>
          <w:sz w:val="19"/>
          <w:szCs w:val="19"/>
        </w:rPr>
        <w:t>2018</w:t>
      </w:r>
    </w:p>
    <w:p w14:paraId="37AC8595" w14:textId="3A5AB661" w:rsidR="00C862B3" w:rsidRPr="0079033E" w:rsidRDefault="00385D52" w:rsidP="002E147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>
        <w:rPr>
          <w:rFonts w:ascii="Verdana" w:hAnsi="Verdana" w:cs="Calibri Light"/>
          <w:color w:val="292929"/>
          <w:sz w:val="19"/>
          <w:szCs w:val="19"/>
        </w:rPr>
        <w:t>Achieved d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>istinction in Waterloo</w:t>
      </w:r>
      <w:r w:rsidR="00D35BF0" w:rsidRPr="0079033E">
        <w:rPr>
          <w:rFonts w:ascii="Verdana" w:hAnsi="Verdana" w:cs="Calibri Light"/>
          <w:color w:val="292929"/>
          <w:sz w:val="19"/>
          <w:szCs w:val="19"/>
        </w:rPr>
        <w:t>’s annual</w:t>
      </w:r>
      <w:r w:rsidR="002E1479" w:rsidRPr="0079033E">
        <w:rPr>
          <w:rFonts w:ascii="Verdana" w:hAnsi="Verdana" w:cs="Calibri Light"/>
          <w:color w:val="292929"/>
          <w:sz w:val="19"/>
          <w:szCs w:val="19"/>
        </w:rPr>
        <w:t xml:space="preserve"> Canadian Computing contest (Senior division)</w:t>
      </w:r>
    </w:p>
    <w:p w14:paraId="42E41822" w14:textId="46BD83B2" w:rsidR="00E56A2A" w:rsidRPr="00E807C2" w:rsidRDefault="00E56A2A" w:rsidP="005C5746">
      <w:pPr>
        <w:pStyle w:val="Heading1"/>
        <w:spacing w:before="120" w:after="120"/>
        <w:rPr>
          <w:rFonts w:ascii="Verdana" w:hAnsi="Verdana" w:cs="Arial"/>
          <w:color w:val="000000" w:themeColor="text1"/>
          <w:sz w:val="36"/>
          <w:szCs w:val="36"/>
        </w:rPr>
      </w:pPr>
      <w:r w:rsidRPr="00E807C2">
        <w:rPr>
          <w:rFonts w:ascii="Verdana" w:hAnsi="Verdana" w:cs="Arial"/>
          <w:color w:val="000000" w:themeColor="text1"/>
          <w:sz w:val="36"/>
          <w:szCs w:val="36"/>
        </w:rPr>
        <w:t>Education</w:t>
      </w:r>
    </w:p>
    <w:p w14:paraId="437EADCA" w14:textId="673E6DE4" w:rsidR="00E56A2A" w:rsidRPr="0079033E" w:rsidRDefault="00BB1D29" w:rsidP="00730952">
      <w:pPr>
        <w:pStyle w:val="Heading3"/>
        <w:tabs>
          <w:tab w:val="right" w:pos="10773"/>
        </w:tabs>
        <w:spacing w:before="120"/>
        <w:rPr>
          <w:rFonts w:ascii="Verdana" w:hAnsi="Verdana" w:cs="Arial"/>
          <w:color w:val="5F5F5F"/>
          <w:sz w:val="19"/>
          <w:szCs w:val="19"/>
        </w:rPr>
      </w:pPr>
      <w:r w:rsidRPr="0079033E">
        <w:rPr>
          <w:rFonts w:ascii="Verdana" w:hAnsi="Verdana" w:cs="Calibri"/>
          <w:b/>
          <w:color w:val="000000" w:themeColor="text1"/>
          <w:sz w:val="19"/>
          <w:szCs w:val="19"/>
        </w:rPr>
        <w:t>Candidate for Bachelor of Software Engineering</w:t>
      </w:r>
      <w:r w:rsidR="00E56A2A" w:rsidRPr="0079033E">
        <w:rPr>
          <w:rFonts w:ascii="Verdana" w:hAnsi="Verdana" w:cs="Arial"/>
          <w:b/>
          <w:color w:val="000000" w:themeColor="text1"/>
          <w:sz w:val="19"/>
          <w:szCs w:val="19"/>
        </w:rPr>
        <w:t xml:space="preserve"> </w:t>
      </w:r>
      <w:r w:rsidR="00E56A2A" w:rsidRPr="0079033E">
        <w:rPr>
          <w:rFonts w:ascii="Verdana" w:hAnsi="Verdana" w:cs="Arial"/>
          <w:color w:val="5F5F5F"/>
          <w:sz w:val="19"/>
          <w:szCs w:val="19"/>
        </w:rPr>
        <w:tab/>
      </w:r>
      <w:r w:rsidR="00B921A0">
        <w:rPr>
          <w:rFonts w:ascii="Verdana" w:hAnsi="Verdana" w:cs="Arial"/>
          <w:color w:val="5F5F5F"/>
          <w:sz w:val="19"/>
          <w:szCs w:val="19"/>
        </w:rPr>
        <w:t xml:space="preserve">Sep </w:t>
      </w:r>
      <w:r w:rsidRPr="0079033E">
        <w:rPr>
          <w:rFonts w:ascii="Verdana" w:hAnsi="Verdana" w:cs="Calibri Light"/>
          <w:color w:val="5F5F5F"/>
          <w:sz w:val="19"/>
          <w:szCs w:val="19"/>
        </w:rPr>
        <w:t>2018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Pr="0079033E">
        <w:rPr>
          <w:rFonts w:ascii="Verdana" w:hAnsi="Verdana" w:cs="Calibri Light"/>
          <w:color w:val="5F5F5F"/>
          <w:sz w:val="19"/>
          <w:szCs w:val="19"/>
        </w:rPr>
        <w:t>–</w:t>
      </w:r>
      <w:r w:rsidR="00E67974" w:rsidRPr="0079033E">
        <w:rPr>
          <w:rFonts w:ascii="Verdana" w:hAnsi="Verdana" w:cs="Calibri Light"/>
          <w:color w:val="5F5F5F"/>
          <w:sz w:val="19"/>
          <w:szCs w:val="19"/>
        </w:rPr>
        <w:t xml:space="preserve"> </w:t>
      </w:r>
      <w:r w:rsidR="00B921A0">
        <w:rPr>
          <w:rFonts w:ascii="Verdana" w:hAnsi="Verdana" w:cs="Calibri Light"/>
          <w:color w:val="5F5F5F"/>
          <w:sz w:val="19"/>
          <w:szCs w:val="19"/>
        </w:rPr>
        <w:t xml:space="preserve">Apr </w:t>
      </w:r>
      <w:r w:rsidR="009520EC" w:rsidRPr="0079033E">
        <w:rPr>
          <w:rFonts w:ascii="Verdana" w:hAnsi="Verdana" w:cs="Calibri Light"/>
          <w:color w:val="5F5F5F"/>
          <w:sz w:val="19"/>
          <w:szCs w:val="19"/>
        </w:rPr>
        <w:t>2023</w:t>
      </w:r>
    </w:p>
    <w:p w14:paraId="20FCFF7C" w14:textId="27DC28A5" w:rsidR="00A30689" w:rsidRPr="0079033E" w:rsidRDefault="00A30689" w:rsidP="00A30689">
      <w:pPr>
        <w:pStyle w:val="ListBullet"/>
        <w:spacing w:before="60" w:after="60" w:line="276" w:lineRule="auto"/>
        <w:rPr>
          <w:rFonts w:ascii="Verdana" w:hAnsi="Verdana" w:cs="Calibri Light"/>
          <w:color w:val="292929"/>
          <w:sz w:val="19"/>
          <w:szCs w:val="19"/>
        </w:rPr>
      </w:pPr>
      <w:r w:rsidRPr="0079033E">
        <w:rPr>
          <w:rFonts w:ascii="Verdana" w:hAnsi="Verdana" w:cs="Calibri Light"/>
          <w:color w:val="292929"/>
          <w:sz w:val="19"/>
          <w:szCs w:val="19"/>
        </w:rPr>
        <w:t>University of Waterloo, Waterloo, Ontario, Canada</w:t>
      </w:r>
    </w:p>
    <w:sectPr w:rsidR="00A30689" w:rsidRPr="0079033E" w:rsidSect="000C6F4D">
      <w:footerReference w:type="default" r:id="rId13"/>
      <w:headerReference w:type="first" r:id="rId14"/>
      <w:pgSz w:w="12240" w:h="15840" w:code="1"/>
      <w:pgMar w:top="567" w:right="720" w:bottom="567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B6146" w14:textId="77777777" w:rsidR="00C104A4" w:rsidRDefault="00C104A4">
      <w:pPr>
        <w:spacing w:after="0"/>
      </w:pPr>
      <w:r>
        <w:separator/>
      </w:r>
    </w:p>
  </w:endnote>
  <w:endnote w:type="continuationSeparator" w:id="0">
    <w:p w14:paraId="2B16E554" w14:textId="77777777" w:rsidR="00C104A4" w:rsidRDefault="00C104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charset w:val="80"/>
    <w:family w:val="roman"/>
    <w:pitch w:val="fixed"/>
    <w:sig w:usb0="80000281" w:usb1="28C76CF8" w:usb2="00000010" w:usb3="00000000" w:csb0="0002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">
    <w:altName w:val="Calibri"/>
    <w:panose1 w:val="020B0504020202020204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A177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8B2F6" w14:textId="77777777" w:rsidR="00C104A4" w:rsidRDefault="00C104A4">
      <w:pPr>
        <w:spacing w:after="0"/>
      </w:pPr>
      <w:r>
        <w:separator/>
      </w:r>
    </w:p>
  </w:footnote>
  <w:footnote w:type="continuationSeparator" w:id="0">
    <w:p w14:paraId="798F9C7D" w14:textId="77777777" w:rsidR="00C104A4" w:rsidRDefault="00C104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6054A" w14:textId="70103B79" w:rsidR="00D90BB5" w:rsidRPr="00D90BB5" w:rsidRDefault="00D90BB5" w:rsidP="00D90BB5">
    <w:pPr>
      <w:pStyle w:val="Header"/>
      <w:tabs>
        <w:tab w:val="left" w:pos="2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06C3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648"/>
        </w:tabs>
        <w:ind w:left="648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512"/>
        </w:tabs>
        <w:ind w:left="1512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44"/>
        </w:tabs>
        <w:ind w:left="1944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76"/>
        </w:tabs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808"/>
        </w:tabs>
        <w:ind w:left="2808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72"/>
        </w:tabs>
        <w:ind w:left="3672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104"/>
        </w:tabs>
        <w:ind w:left="4104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5E"/>
    <w:rsid w:val="000041F5"/>
    <w:rsid w:val="000050A7"/>
    <w:rsid w:val="000062DB"/>
    <w:rsid w:val="00014B60"/>
    <w:rsid w:val="00015D4B"/>
    <w:rsid w:val="00022124"/>
    <w:rsid w:val="000258A1"/>
    <w:rsid w:val="000266D8"/>
    <w:rsid w:val="000370B8"/>
    <w:rsid w:val="00047060"/>
    <w:rsid w:val="000658F5"/>
    <w:rsid w:val="000675BC"/>
    <w:rsid w:val="000720DE"/>
    <w:rsid w:val="00075AC8"/>
    <w:rsid w:val="00075BD2"/>
    <w:rsid w:val="0007609B"/>
    <w:rsid w:val="00097865"/>
    <w:rsid w:val="000A4F59"/>
    <w:rsid w:val="000A7A9E"/>
    <w:rsid w:val="000B49BB"/>
    <w:rsid w:val="000B6E41"/>
    <w:rsid w:val="000C3974"/>
    <w:rsid w:val="000C5318"/>
    <w:rsid w:val="000C54AB"/>
    <w:rsid w:val="000C636A"/>
    <w:rsid w:val="000C6F4D"/>
    <w:rsid w:val="000E7BA6"/>
    <w:rsid w:val="0010310C"/>
    <w:rsid w:val="00112C57"/>
    <w:rsid w:val="00115F57"/>
    <w:rsid w:val="00122667"/>
    <w:rsid w:val="00122972"/>
    <w:rsid w:val="00123EB0"/>
    <w:rsid w:val="00126303"/>
    <w:rsid w:val="001264C8"/>
    <w:rsid w:val="00127B54"/>
    <w:rsid w:val="0013174F"/>
    <w:rsid w:val="00133C0D"/>
    <w:rsid w:val="0014009B"/>
    <w:rsid w:val="00141A4C"/>
    <w:rsid w:val="001565B7"/>
    <w:rsid w:val="001635A7"/>
    <w:rsid w:val="00191768"/>
    <w:rsid w:val="001A295E"/>
    <w:rsid w:val="001B29CF"/>
    <w:rsid w:val="001B6665"/>
    <w:rsid w:val="001B72E8"/>
    <w:rsid w:val="001C5218"/>
    <w:rsid w:val="001D123B"/>
    <w:rsid w:val="001D5992"/>
    <w:rsid w:val="001E0885"/>
    <w:rsid w:val="001E11F4"/>
    <w:rsid w:val="001F07AA"/>
    <w:rsid w:val="001F7411"/>
    <w:rsid w:val="002103D6"/>
    <w:rsid w:val="0021118C"/>
    <w:rsid w:val="00212E20"/>
    <w:rsid w:val="00215F29"/>
    <w:rsid w:val="002170D2"/>
    <w:rsid w:val="00222265"/>
    <w:rsid w:val="002275B7"/>
    <w:rsid w:val="002401C9"/>
    <w:rsid w:val="00242CC8"/>
    <w:rsid w:val="002504B1"/>
    <w:rsid w:val="00263D05"/>
    <w:rsid w:val="0027085E"/>
    <w:rsid w:val="0028220F"/>
    <w:rsid w:val="00282D4C"/>
    <w:rsid w:val="00287012"/>
    <w:rsid w:val="00287753"/>
    <w:rsid w:val="00290CCB"/>
    <w:rsid w:val="002A643A"/>
    <w:rsid w:val="002B12A6"/>
    <w:rsid w:val="002B4753"/>
    <w:rsid w:val="002C235C"/>
    <w:rsid w:val="002C477E"/>
    <w:rsid w:val="002D2377"/>
    <w:rsid w:val="002D23DA"/>
    <w:rsid w:val="002D3FC5"/>
    <w:rsid w:val="002D6295"/>
    <w:rsid w:val="002E1479"/>
    <w:rsid w:val="002E3558"/>
    <w:rsid w:val="002E5510"/>
    <w:rsid w:val="00306E6E"/>
    <w:rsid w:val="00310C2E"/>
    <w:rsid w:val="00324296"/>
    <w:rsid w:val="00324BCE"/>
    <w:rsid w:val="003371E1"/>
    <w:rsid w:val="00342955"/>
    <w:rsid w:val="00344446"/>
    <w:rsid w:val="00345CE5"/>
    <w:rsid w:val="00356C14"/>
    <w:rsid w:val="00360198"/>
    <w:rsid w:val="003637E5"/>
    <w:rsid w:val="00366109"/>
    <w:rsid w:val="00371163"/>
    <w:rsid w:val="00372EF5"/>
    <w:rsid w:val="00374346"/>
    <w:rsid w:val="00374ECC"/>
    <w:rsid w:val="00385D52"/>
    <w:rsid w:val="003863C1"/>
    <w:rsid w:val="00393598"/>
    <w:rsid w:val="003A043E"/>
    <w:rsid w:val="003A4393"/>
    <w:rsid w:val="003C581A"/>
    <w:rsid w:val="003C7B4D"/>
    <w:rsid w:val="003D24CE"/>
    <w:rsid w:val="003D2D83"/>
    <w:rsid w:val="003D338D"/>
    <w:rsid w:val="003F21C3"/>
    <w:rsid w:val="0040047D"/>
    <w:rsid w:val="004109E6"/>
    <w:rsid w:val="0041252B"/>
    <w:rsid w:val="00415E75"/>
    <w:rsid w:val="00421F7F"/>
    <w:rsid w:val="00430383"/>
    <w:rsid w:val="00444A87"/>
    <w:rsid w:val="00446FD1"/>
    <w:rsid w:val="00447347"/>
    <w:rsid w:val="00453C56"/>
    <w:rsid w:val="0045401A"/>
    <w:rsid w:val="00471D9C"/>
    <w:rsid w:val="00480F91"/>
    <w:rsid w:val="004901EE"/>
    <w:rsid w:val="0049561F"/>
    <w:rsid w:val="004A1A79"/>
    <w:rsid w:val="004A4B74"/>
    <w:rsid w:val="004A6021"/>
    <w:rsid w:val="004C24BB"/>
    <w:rsid w:val="004E109B"/>
    <w:rsid w:val="004E3F12"/>
    <w:rsid w:val="004E56DE"/>
    <w:rsid w:val="004F5553"/>
    <w:rsid w:val="004F6E08"/>
    <w:rsid w:val="0051793A"/>
    <w:rsid w:val="0052407B"/>
    <w:rsid w:val="00534865"/>
    <w:rsid w:val="0054187C"/>
    <w:rsid w:val="0055141D"/>
    <w:rsid w:val="005655FB"/>
    <w:rsid w:val="00570A88"/>
    <w:rsid w:val="00580C5F"/>
    <w:rsid w:val="00581E25"/>
    <w:rsid w:val="00585B45"/>
    <w:rsid w:val="005908C5"/>
    <w:rsid w:val="00590955"/>
    <w:rsid w:val="005921BB"/>
    <w:rsid w:val="00592548"/>
    <w:rsid w:val="00594303"/>
    <w:rsid w:val="00596EBE"/>
    <w:rsid w:val="005974E5"/>
    <w:rsid w:val="005B5060"/>
    <w:rsid w:val="005C389E"/>
    <w:rsid w:val="005C5746"/>
    <w:rsid w:val="005D2EC0"/>
    <w:rsid w:val="005E4B48"/>
    <w:rsid w:val="005F2741"/>
    <w:rsid w:val="005F3C5C"/>
    <w:rsid w:val="005F73AE"/>
    <w:rsid w:val="00601850"/>
    <w:rsid w:val="006045BA"/>
    <w:rsid w:val="00605186"/>
    <w:rsid w:val="0061040D"/>
    <w:rsid w:val="0061094E"/>
    <w:rsid w:val="00616814"/>
    <w:rsid w:val="00617B26"/>
    <w:rsid w:val="00621AA4"/>
    <w:rsid w:val="00621AFA"/>
    <w:rsid w:val="00624561"/>
    <w:rsid w:val="00625265"/>
    <w:rsid w:val="006270A9"/>
    <w:rsid w:val="00627D60"/>
    <w:rsid w:val="00636B1F"/>
    <w:rsid w:val="00636E20"/>
    <w:rsid w:val="0066205D"/>
    <w:rsid w:val="00667E3C"/>
    <w:rsid w:val="0067342E"/>
    <w:rsid w:val="006751FE"/>
    <w:rsid w:val="00675956"/>
    <w:rsid w:val="00677036"/>
    <w:rsid w:val="00681034"/>
    <w:rsid w:val="0068319A"/>
    <w:rsid w:val="00687005"/>
    <w:rsid w:val="00691530"/>
    <w:rsid w:val="00695E44"/>
    <w:rsid w:val="006A614F"/>
    <w:rsid w:val="006B0CA5"/>
    <w:rsid w:val="006B18DE"/>
    <w:rsid w:val="006C499B"/>
    <w:rsid w:val="006C7F14"/>
    <w:rsid w:val="006F6967"/>
    <w:rsid w:val="00701F8A"/>
    <w:rsid w:val="0070220C"/>
    <w:rsid w:val="00706B27"/>
    <w:rsid w:val="00724735"/>
    <w:rsid w:val="00725296"/>
    <w:rsid w:val="00726101"/>
    <w:rsid w:val="00730952"/>
    <w:rsid w:val="00731D07"/>
    <w:rsid w:val="007510BA"/>
    <w:rsid w:val="00753F67"/>
    <w:rsid w:val="00763734"/>
    <w:rsid w:val="00764D83"/>
    <w:rsid w:val="00765B92"/>
    <w:rsid w:val="0076714B"/>
    <w:rsid w:val="0077747B"/>
    <w:rsid w:val="00786761"/>
    <w:rsid w:val="0079033E"/>
    <w:rsid w:val="00797399"/>
    <w:rsid w:val="007A386A"/>
    <w:rsid w:val="007B5589"/>
    <w:rsid w:val="007B66E1"/>
    <w:rsid w:val="007C2382"/>
    <w:rsid w:val="007C6B76"/>
    <w:rsid w:val="007C7DE0"/>
    <w:rsid w:val="007E2EC3"/>
    <w:rsid w:val="007E6978"/>
    <w:rsid w:val="007E7228"/>
    <w:rsid w:val="008015E3"/>
    <w:rsid w:val="00805864"/>
    <w:rsid w:val="008126B4"/>
    <w:rsid w:val="00816216"/>
    <w:rsid w:val="00816A42"/>
    <w:rsid w:val="008228C1"/>
    <w:rsid w:val="008249ED"/>
    <w:rsid w:val="00825D0A"/>
    <w:rsid w:val="00826C99"/>
    <w:rsid w:val="008272A2"/>
    <w:rsid w:val="008277E6"/>
    <w:rsid w:val="00830FC9"/>
    <w:rsid w:val="0083122A"/>
    <w:rsid w:val="008324A4"/>
    <w:rsid w:val="008426C6"/>
    <w:rsid w:val="00847F1A"/>
    <w:rsid w:val="008540DC"/>
    <w:rsid w:val="008569AD"/>
    <w:rsid w:val="00857793"/>
    <w:rsid w:val="00872A44"/>
    <w:rsid w:val="0087397E"/>
    <w:rsid w:val="0087734B"/>
    <w:rsid w:val="0088599C"/>
    <w:rsid w:val="008A1295"/>
    <w:rsid w:val="008A5F8D"/>
    <w:rsid w:val="008A6C18"/>
    <w:rsid w:val="008B0835"/>
    <w:rsid w:val="008C282E"/>
    <w:rsid w:val="008D1F93"/>
    <w:rsid w:val="008D2F9F"/>
    <w:rsid w:val="008D6D4B"/>
    <w:rsid w:val="008E6CA0"/>
    <w:rsid w:val="00900966"/>
    <w:rsid w:val="009026BA"/>
    <w:rsid w:val="009037A5"/>
    <w:rsid w:val="009275E2"/>
    <w:rsid w:val="00933B23"/>
    <w:rsid w:val="0093419B"/>
    <w:rsid w:val="00936432"/>
    <w:rsid w:val="00942B9A"/>
    <w:rsid w:val="00947450"/>
    <w:rsid w:val="0095153D"/>
    <w:rsid w:val="009520EC"/>
    <w:rsid w:val="00956ECA"/>
    <w:rsid w:val="00971A7D"/>
    <w:rsid w:val="009825B2"/>
    <w:rsid w:val="00993BC5"/>
    <w:rsid w:val="00994613"/>
    <w:rsid w:val="009A5708"/>
    <w:rsid w:val="009B7FD7"/>
    <w:rsid w:val="009C1F12"/>
    <w:rsid w:val="009C3EC8"/>
    <w:rsid w:val="009D5933"/>
    <w:rsid w:val="009D65B8"/>
    <w:rsid w:val="009D66A8"/>
    <w:rsid w:val="009D7286"/>
    <w:rsid w:val="009D7A07"/>
    <w:rsid w:val="009F3D74"/>
    <w:rsid w:val="009F7083"/>
    <w:rsid w:val="00A00147"/>
    <w:rsid w:val="00A05A8C"/>
    <w:rsid w:val="00A064AC"/>
    <w:rsid w:val="00A30689"/>
    <w:rsid w:val="00A3364C"/>
    <w:rsid w:val="00A41271"/>
    <w:rsid w:val="00A44062"/>
    <w:rsid w:val="00A50F85"/>
    <w:rsid w:val="00A75557"/>
    <w:rsid w:val="00A83C8A"/>
    <w:rsid w:val="00A84402"/>
    <w:rsid w:val="00A90BF7"/>
    <w:rsid w:val="00A9188D"/>
    <w:rsid w:val="00A944DC"/>
    <w:rsid w:val="00AA014E"/>
    <w:rsid w:val="00AA36AA"/>
    <w:rsid w:val="00AB19D0"/>
    <w:rsid w:val="00AE5C53"/>
    <w:rsid w:val="00AE74C6"/>
    <w:rsid w:val="00AF4FF6"/>
    <w:rsid w:val="00AF6EAE"/>
    <w:rsid w:val="00AF72D6"/>
    <w:rsid w:val="00B02B9D"/>
    <w:rsid w:val="00B053D9"/>
    <w:rsid w:val="00B06C02"/>
    <w:rsid w:val="00B0722A"/>
    <w:rsid w:val="00B11E5F"/>
    <w:rsid w:val="00B15E61"/>
    <w:rsid w:val="00B16544"/>
    <w:rsid w:val="00B21C7C"/>
    <w:rsid w:val="00B226D5"/>
    <w:rsid w:val="00B25618"/>
    <w:rsid w:val="00B25AB5"/>
    <w:rsid w:val="00B30708"/>
    <w:rsid w:val="00B36184"/>
    <w:rsid w:val="00B52BAA"/>
    <w:rsid w:val="00B610A5"/>
    <w:rsid w:val="00B63284"/>
    <w:rsid w:val="00B74787"/>
    <w:rsid w:val="00B7775C"/>
    <w:rsid w:val="00B8374F"/>
    <w:rsid w:val="00B921A0"/>
    <w:rsid w:val="00B94951"/>
    <w:rsid w:val="00BA5CAC"/>
    <w:rsid w:val="00BA641C"/>
    <w:rsid w:val="00BB1D29"/>
    <w:rsid w:val="00BC11C0"/>
    <w:rsid w:val="00BC1D04"/>
    <w:rsid w:val="00BC5D12"/>
    <w:rsid w:val="00BD0B02"/>
    <w:rsid w:val="00BD6804"/>
    <w:rsid w:val="00BD768D"/>
    <w:rsid w:val="00BE68FC"/>
    <w:rsid w:val="00BF602E"/>
    <w:rsid w:val="00C104A4"/>
    <w:rsid w:val="00C1113A"/>
    <w:rsid w:val="00C11865"/>
    <w:rsid w:val="00C14C89"/>
    <w:rsid w:val="00C15DCE"/>
    <w:rsid w:val="00C502C1"/>
    <w:rsid w:val="00C605AB"/>
    <w:rsid w:val="00C61F8E"/>
    <w:rsid w:val="00C623BB"/>
    <w:rsid w:val="00C62D19"/>
    <w:rsid w:val="00C71F2D"/>
    <w:rsid w:val="00C735B0"/>
    <w:rsid w:val="00C80D15"/>
    <w:rsid w:val="00C82299"/>
    <w:rsid w:val="00C862B3"/>
    <w:rsid w:val="00C87786"/>
    <w:rsid w:val="00C93829"/>
    <w:rsid w:val="00CB3DCF"/>
    <w:rsid w:val="00CB4AB7"/>
    <w:rsid w:val="00CB4BCC"/>
    <w:rsid w:val="00CB4E09"/>
    <w:rsid w:val="00CB6AE1"/>
    <w:rsid w:val="00CD0E96"/>
    <w:rsid w:val="00CE25F5"/>
    <w:rsid w:val="00CE5409"/>
    <w:rsid w:val="00CF21FD"/>
    <w:rsid w:val="00CF51E9"/>
    <w:rsid w:val="00D145E3"/>
    <w:rsid w:val="00D20C8C"/>
    <w:rsid w:val="00D21CFC"/>
    <w:rsid w:val="00D23145"/>
    <w:rsid w:val="00D24456"/>
    <w:rsid w:val="00D268D0"/>
    <w:rsid w:val="00D35BF0"/>
    <w:rsid w:val="00D419A3"/>
    <w:rsid w:val="00D4287F"/>
    <w:rsid w:val="00D45276"/>
    <w:rsid w:val="00D51364"/>
    <w:rsid w:val="00D6050E"/>
    <w:rsid w:val="00D6687C"/>
    <w:rsid w:val="00D74456"/>
    <w:rsid w:val="00D7462B"/>
    <w:rsid w:val="00D90BB5"/>
    <w:rsid w:val="00D910B2"/>
    <w:rsid w:val="00D91412"/>
    <w:rsid w:val="00D957E5"/>
    <w:rsid w:val="00D95F62"/>
    <w:rsid w:val="00DB484C"/>
    <w:rsid w:val="00DC403A"/>
    <w:rsid w:val="00DD1974"/>
    <w:rsid w:val="00DD2C48"/>
    <w:rsid w:val="00DE22FF"/>
    <w:rsid w:val="00DE48E4"/>
    <w:rsid w:val="00DF256F"/>
    <w:rsid w:val="00E001A7"/>
    <w:rsid w:val="00E013B3"/>
    <w:rsid w:val="00E06C51"/>
    <w:rsid w:val="00E13793"/>
    <w:rsid w:val="00E14FC7"/>
    <w:rsid w:val="00E20690"/>
    <w:rsid w:val="00E22F98"/>
    <w:rsid w:val="00E26816"/>
    <w:rsid w:val="00E315A1"/>
    <w:rsid w:val="00E32137"/>
    <w:rsid w:val="00E430E8"/>
    <w:rsid w:val="00E52DBD"/>
    <w:rsid w:val="00E56A2A"/>
    <w:rsid w:val="00E668E1"/>
    <w:rsid w:val="00E67974"/>
    <w:rsid w:val="00E7224D"/>
    <w:rsid w:val="00E72F76"/>
    <w:rsid w:val="00E73C03"/>
    <w:rsid w:val="00E7667D"/>
    <w:rsid w:val="00E807C2"/>
    <w:rsid w:val="00E80DE4"/>
    <w:rsid w:val="00E83E4B"/>
    <w:rsid w:val="00E866AC"/>
    <w:rsid w:val="00E9269C"/>
    <w:rsid w:val="00E95910"/>
    <w:rsid w:val="00E974E1"/>
    <w:rsid w:val="00EA11DE"/>
    <w:rsid w:val="00EA1BA2"/>
    <w:rsid w:val="00EA78ED"/>
    <w:rsid w:val="00EB130C"/>
    <w:rsid w:val="00EB22AF"/>
    <w:rsid w:val="00EB684F"/>
    <w:rsid w:val="00EC07D9"/>
    <w:rsid w:val="00ED1876"/>
    <w:rsid w:val="00EE5B03"/>
    <w:rsid w:val="00EF0C25"/>
    <w:rsid w:val="00F02AEE"/>
    <w:rsid w:val="00F13328"/>
    <w:rsid w:val="00F16973"/>
    <w:rsid w:val="00F251BA"/>
    <w:rsid w:val="00F37389"/>
    <w:rsid w:val="00F414FE"/>
    <w:rsid w:val="00F41C39"/>
    <w:rsid w:val="00F46CC4"/>
    <w:rsid w:val="00F5467D"/>
    <w:rsid w:val="00F56A63"/>
    <w:rsid w:val="00FA09B5"/>
    <w:rsid w:val="00FA24EB"/>
    <w:rsid w:val="00FD44BC"/>
    <w:rsid w:val="00FE697E"/>
    <w:rsid w:val="00FE7351"/>
    <w:rsid w:val="00FF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9AEF"/>
  <w15:chartTrackingRefBased/>
  <w15:docId w15:val="{79DEC49D-87A0-4BEC-AF94-A8D10ECD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7F1A"/>
  </w:style>
  <w:style w:type="paragraph" w:styleId="Heading1">
    <w:name w:val="heading 1"/>
    <w:basedOn w:val="Normal"/>
    <w:next w:val="Normal"/>
    <w:link w:val="Heading1Char"/>
    <w:uiPriority w:val="9"/>
    <w:qFormat/>
    <w:rsid w:val="00847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F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7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1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F1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F1A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847F1A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847F1A"/>
    <w:rPr>
      <w:b/>
      <w:bCs/>
      <w:smallCaps/>
      <w:color w:val="404040" w:themeColor="text1" w:themeTint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1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1A"/>
    <w:rPr>
      <w:i/>
      <w:iCs/>
      <w:color w:val="404040" w:themeColor="text1" w:themeTint="BF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1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1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F1A"/>
    <w:pPr>
      <w:spacing w:after="200" w:line="240" w:lineRule="auto"/>
    </w:pPr>
    <w:rPr>
      <w:i/>
      <w:iCs/>
      <w:color w:val="4D4D4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561F"/>
    <w:pPr>
      <w:spacing w:after="0"/>
    </w:pPr>
    <w:rPr>
      <w:rFonts w:eastAsiaTheme="minorHAnsi"/>
      <w:color w:val="595959" w:themeColor="text1" w:themeTint="A6"/>
      <w:lang w:eastAsia="en-US"/>
    </w:rPr>
    <w:tblPr/>
  </w:style>
  <w:style w:type="paragraph" w:customStyle="1" w:styleId="ContactInfo">
    <w:name w:val="Contact Info"/>
    <w:basedOn w:val="Normal"/>
    <w:uiPriority w:val="3"/>
    <w:rsid w:val="0049561F"/>
    <w:pPr>
      <w:spacing w:before="40" w:after="0"/>
      <w:contextualSpacing/>
      <w:jc w:val="right"/>
    </w:pPr>
    <w:rPr>
      <w:rFonts w:eastAsiaTheme="minorHAnsi"/>
      <w:color w:val="595959" w:themeColor="text1" w:themeTint="A6"/>
      <w:lang w:eastAsia="en-US"/>
    </w:rPr>
  </w:style>
  <w:style w:type="paragraph" w:customStyle="1" w:styleId="Icons">
    <w:name w:val="Icons"/>
    <w:basedOn w:val="Normal"/>
    <w:uiPriority w:val="4"/>
    <w:rsid w:val="0049561F"/>
    <w:pPr>
      <w:spacing w:after="40"/>
      <w:jc w:val="center"/>
    </w:pPr>
    <w:rPr>
      <w:rFonts w:eastAsiaTheme="minorHAnsi"/>
      <w:color w:val="797979" w:themeColor="text2" w:themeTint="B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47F1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1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1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1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1A"/>
    <w:rPr>
      <w:rFonts w:asciiTheme="majorHAnsi" w:eastAsiaTheme="majorEastAsia" w:hAnsiTheme="majorHAnsi" w:cstheme="majorBidi"/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1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F1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47F1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7F1A"/>
    <w:rPr>
      <w:i/>
      <w:iCs/>
      <w:color w:val="auto"/>
    </w:rPr>
  </w:style>
  <w:style w:type="paragraph" w:styleId="NoSpacing">
    <w:name w:val="No Spacing"/>
    <w:uiPriority w:val="1"/>
    <w:qFormat/>
    <w:rsid w:val="00847F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F1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1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47F1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47F1A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47F1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22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85D91-8F66-4D30-A35E-30EDA549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HaydnK</dc:creator>
  <cp:keywords/>
  <cp:lastModifiedBy>Haydn Keung</cp:lastModifiedBy>
  <cp:revision>2</cp:revision>
  <cp:lastPrinted>2019-07-18T22:58:00Z</cp:lastPrinted>
  <dcterms:created xsi:type="dcterms:W3CDTF">2019-09-15T20:55:00Z</dcterms:created>
  <dcterms:modified xsi:type="dcterms:W3CDTF">2019-09-15T20:55:00Z</dcterms:modified>
  <cp:version/>
</cp:coreProperties>
</file>