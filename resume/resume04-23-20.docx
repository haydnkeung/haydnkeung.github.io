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3F796B40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="00B85397" w:rsidRPr="00B85397">
              <w:rPr>
                <w:rFonts w:ascii="Verdana" w:hAnsi="Verdana" w:cs="Calibri Light"/>
                <w:color w:val="292929"/>
                <w:sz w:val="16"/>
                <w:szCs w:val="16"/>
              </w:rPr>
              <w:t>haydnkeung.github.io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linkedin.com/in/haydnkeung</w:t>
            </w:r>
          </w:p>
        </w:tc>
      </w:tr>
    </w:tbl>
    <w:p w14:paraId="06C30A97" w14:textId="6150E931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Java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Python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C++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Groovy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C#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Shell</w:t>
      </w:r>
      <w:r w:rsidR="004F70BC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•</w:t>
      </w:r>
      <w:r w:rsidR="00071754">
        <w:rPr>
          <w:rFonts w:ascii="Verdana" w:hAnsi="Verdana" w:cs="Arial"/>
          <w:sz w:val="18"/>
          <w:szCs w:val="18"/>
        </w:rPr>
        <w:t xml:space="preserve"> </w:t>
      </w:r>
      <w:r w:rsidR="004F70BC" w:rsidRPr="004F70BC">
        <w:rPr>
          <w:rFonts w:ascii="Verdana" w:hAnsi="Verdana" w:cs="Arial"/>
          <w:sz w:val="18"/>
          <w:szCs w:val="18"/>
        </w:rPr>
        <w:t>SQL</w:t>
      </w:r>
    </w:p>
    <w:p w14:paraId="466E5E29" w14:textId="15B524C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="004F70BC">
        <w:rPr>
          <w:rFonts w:ascii="Verdana" w:hAnsi="Verdana" w:cs="Calibri"/>
          <w:b/>
          <w:color w:val="000000" w:themeColor="text1"/>
        </w:rPr>
        <w:t xml:space="preserve"> &amp; SDKS: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AWS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Terraform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Jenkins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Docker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Android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Splunk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MySQL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Packer</w:t>
      </w:r>
      <w:r w:rsidR="004F70BC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•</w:t>
      </w:r>
      <w:r w:rsidR="00071754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4F70BC" w:rsidRPr="004F70BC">
        <w:rPr>
          <w:rFonts w:ascii="Verdana" w:hAnsi="Verdana" w:cs="Calibri Light"/>
          <w:color w:val="292929"/>
          <w:sz w:val="18"/>
          <w:szCs w:val="18"/>
        </w:rPr>
        <w:t>Unity3D</w:t>
      </w:r>
    </w:p>
    <w:p w14:paraId="1DA3479F" w14:textId="39920C09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0278D7B2" w14:textId="375BD5B1" w:rsidR="00EA7A0A" w:rsidRPr="0079033E" w:rsidRDefault="004F70BC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>S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ite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R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eliability</w:t>
      </w:r>
      <w:r w:rsidRPr="004F70BC">
        <w:rPr>
          <w:rFonts w:ascii="Verdana" w:hAnsi="Verdana" w:cs="Calibri"/>
          <w:b/>
          <w:color w:val="000000" w:themeColor="text1"/>
          <w:sz w:val="19"/>
          <w:szCs w:val="19"/>
        </w:rPr>
        <w:t xml:space="preserve"> E</w:t>
      </w:r>
      <w:r w:rsidR="00C42B99">
        <w:rPr>
          <w:rFonts w:ascii="Verdana" w:hAnsi="Verdana" w:cs="Calibri"/>
          <w:b/>
          <w:color w:val="000000" w:themeColor="text1"/>
          <w:sz w:val="19"/>
          <w:szCs w:val="19"/>
        </w:rPr>
        <w:t>ngineer</w:t>
      </w:r>
      <w:r w:rsidR="00EA7A0A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EA7A0A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EA7A0A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 w:rsidR="00EA7A0A"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="00EA7A0A" w:rsidRPr="0079033E">
        <w:rPr>
          <w:rFonts w:ascii="Verdana" w:hAnsi="Verdana" w:cs="Arial"/>
          <w:color w:val="5F5F5F"/>
          <w:sz w:val="19"/>
          <w:szCs w:val="19"/>
        </w:rPr>
        <w:tab/>
      </w:r>
      <w:r w:rsidR="00EA7A0A">
        <w:rPr>
          <w:rFonts w:ascii="Verdana" w:hAnsi="Verdana" w:cs="Arial"/>
          <w:color w:val="5F5F5F"/>
          <w:sz w:val="19"/>
          <w:szCs w:val="19"/>
        </w:rPr>
        <w:t xml:space="preserve">Jan </w:t>
      </w:r>
      <w:r w:rsidR="00EA7A0A" w:rsidRPr="0079033E">
        <w:rPr>
          <w:rFonts w:ascii="Verdana" w:hAnsi="Verdana" w:cs="Calibri Light"/>
          <w:color w:val="5F5F5F"/>
          <w:sz w:val="19"/>
          <w:szCs w:val="19"/>
        </w:rPr>
        <w:t>20</w:t>
      </w:r>
      <w:r w:rsidR="00EA7A0A">
        <w:rPr>
          <w:rFonts w:ascii="Verdana" w:hAnsi="Verdana" w:cs="Calibri Light"/>
          <w:color w:val="5F5F5F"/>
          <w:sz w:val="19"/>
          <w:szCs w:val="19"/>
        </w:rPr>
        <w:t>20 – Apr 2020</w:t>
      </w:r>
    </w:p>
    <w:p w14:paraId="70F785A1" w14:textId="3C4B9CCC" w:rsidR="00EA7A0A" w:rsidRPr="00DB484C" w:rsidRDefault="00875652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Python, 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>AWS,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>Jenkins,</w:t>
      </w:r>
      <w:r w:rsidR="005C019D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</w:t>
      </w:r>
      <w:r w:rsidR="00440A40">
        <w:rPr>
          <w:rFonts w:ascii="Verdana" w:hAnsi="Verdana" w:cs="Calibri Light"/>
          <w:i/>
          <w:iCs/>
          <w:color w:val="292929"/>
          <w:sz w:val="19"/>
          <w:szCs w:val="19"/>
        </w:rPr>
        <w:t>Docker</w:t>
      </w:r>
      <w:bookmarkStart w:id="0" w:name="_GoBack"/>
      <w:bookmarkEnd w:id="0"/>
    </w:p>
    <w:p w14:paraId="6200ECCB" w14:textId="57F236AF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Built Terraform modules and Jenkins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4F70BC">
        <w:rPr>
          <w:rFonts w:ascii="Verdana" w:hAnsi="Verdana" w:cs="Calibri Light"/>
          <w:color w:val="292929"/>
          <w:sz w:val="19"/>
          <w:szCs w:val="19"/>
        </w:rPr>
        <w:t>jobs used by over 100 engineers to automate creation of development infrastructure</w:t>
      </w:r>
    </w:p>
    <w:p w14:paraId="6F365526" w14:textId="751CD9A2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 xml:space="preserve">Designed and implemented a highly scalable cloud management tool to monitor and remove unused AWS </w:t>
      </w:r>
      <w:r w:rsidRPr="004F70BC">
        <w:rPr>
          <w:rFonts w:ascii="Verdana" w:hAnsi="Verdana" w:cs="Calibri Light"/>
          <w:color w:val="292929"/>
          <w:sz w:val="19"/>
          <w:szCs w:val="19"/>
        </w:rPr>
        <w:t>resources, reducing</w:t>
      </w:r>
      <w:r w:rsidRPr="004F70BC">
        <w:rPr>
          <w:rFonts w:ascii="Verdana" w:hAnsi="Verdana" w:cs="Calibri Light"/>
          <w:color w:val="292929"/>
          <w:sz w:val="19"/>
          <w:szCs w:val="19"/>
        </w:rPr>
        <w:t xml:space="preserve"> my team’s AWS expenses by 75%</w:t>
      </w:r>
    </w:p>
    <w:p w14:paraId="006D7B73" w14:textId="34DD6A3B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Used Splunk and data streaming to create dashboards providing real-time analytic and visualizations to software performances</w:t>
      </w:r>
    </w:p>
    <w:p w14:paraId="38B4FD79" w14:textId="511DD871" w:rsidR="004F70BC" w:rsidRDefault="004F70B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4F70BC">
        <w:rPr>
          <w:rFonts w:ascii="Verdana" w:hAnsi="Verdana" w:cs="Calibri Light"/>
          <w:color w:val="292929"/>
          <w:sz w:val="19"/>
          <w:szCs w:val="19"/>
        </w:rPr>
        <w:t>Implemented an OSI layer 3 and 7 firewall for public and private subnet</w:t>
      </w:r>
      <w:r>
        <w:rPr>
          <w:rFonts w:ascii="Verdana" w:hAnsi="Verdana" w:cs="Calibri Light"/>
          <w:color w:val="292929"/>
          <w:sz w:val="19"/>
          <w:szCs w:val="19"/>
        </w:rPr>
        <w:t>s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66205D">
        <w:rPr>
          <w:rFonts w:ascii="Verdana" w:hAnsi="Verdana" w:cs="Calibri Light"/>
          <w:color w:val="292929"/>
          <w:sz w:val="19"/>
          <w:szCs w:val="19"/>
        </w:rPr>
        <w:t>Madoor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244B9E13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a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</w:t>
      </w:r>
      <w:r w:rsidR="000E33DD">
        <w:rPr>
          <w:rFonts w:ascii="Verdana" w:hAnsi="Verdana" w:cs="Calibri Light"/>
          <w:color w:val="292929"/>
          <w:sz w:val="19"/>
          <w:szCs w:val="19"/>
        </w:rPr>
        <w:t xml:space="preserve"> space simulation game</w:t>
      </w:r>
    </w:p>
    <w:p w14:paraId="3BD445AD" w14:textId="6497D04D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70ACB488" w:rsidR="0055141D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2CB51F9D" w14:textId="0A36FC6B" w:rsidR="000A620A" w:rsidRPr="0079033E" w:rsidRDefault="000A620A" w:rsidP="000A620A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Certified Cloud P</w:t>
      </w:r>
      <w:r w:rsidRPr="000A620A">
        <w:rPr>
          <w:rFonts w:ascii="Verdana" w:hAnsi="Verdana" w:cs="Calibri"/>
          <w:b/>
          <w:color w:val="000000" w:themeColor="text1"/>
          <w:sz w:val="19"/>
          <w:szCs w:val="19"/>
        </w:rPr>
        <w:t>ractitioner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Feb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2C96B547" w14:textId="4FE218EA" w:rsidR="000A620A" w:rsidRPr="000A620A" w:rsidRDefault="000A620A" w:rsidP="000A620A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0A620A">
        <w:rPr>
          <w:rFonts w:ascii="Verdana" w:hAnsi="Verdana" w:cs="Calibri Light"/>
          <w:bCs/>
          <w:color w:val="292929"/>
          <w:sz w:val="19"/>
          <w:szCs w:val="19"/>
        </w:rPr>
        <w:t>Validation Number SG7MPFX2HE1E1MCJ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0EFE1" w14:textId="77777777" w:rsidR="00D1147B" w:rsidRDefault="00D1147B">
      <w:pPr>
        <w:spacing w:after="0"/>
      </w:pPr>
      <w:r>
        <w:separator/>
      </w:r>
    </w:p>
  </w:endnote>
  <w:endnote w:type="continuationSeparator" w:id="0">
    <w:p w14:paraId="3ADFC02F" w14:textId="77777777" w:rsidR="00D1147B" w:rsidRDefault="00D114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2DCC6" w14:textId="77777777" w:rsidR="00D1147B" w:rsidRDefault="00D1147B">
      <w:pPr>
        <w:spacing w:after="0"/>
      </w:pPr>
      <w:r>
        <w:separator/>
      </w:r>
    </w:p>
  </w:footnote>
  <w:footnote w:type="continuationSeparator" w:id="0">
    <w:p w14:paraId="55132C41" w14:textId="77777777" w:rsidR="00D1147B" w:rsidRDefault="00D114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1754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0A40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4F70BC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0B2D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33F6F"/>
    <w:rsid w:val="008426C6"/>
    <w:rsid w:val="00847F1A"/>
    <w:rsid w:val="008540DC"/>
    <w:rsid w:val="008569AD"/>
    <w:rsid w:val="00857793"/>
    <w:rsid w:val="00872A44"/>
    <w:rsid w:val="0087397E"/>
    <w:rsid w:val="00875652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25047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85397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2B99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147B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1AF8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4E86B6-8E7F-4800-976C-94290828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9</cp:revision>
  <cp:lastPrinted>2020-04-23T03:59:00Z</cp:lastPrinted>
  <dcterms:created xsi:type="dcterms:W3CDTF">2020-02-21T03:59:00Z</dcterms:created>
  <dcterms:modified xsi:type="dcterms:W3CDTF">2020-04-23T04:02:00Z</dcterms:modified>
  <cp:version/>
</cp:coreProperties>
</file>