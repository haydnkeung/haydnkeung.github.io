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01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6E3835">
        <w:trPr>
          <w:trHeight w:val="705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6E3835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3F796B40" w:rsidR="006E3835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="00B85397" w:rsidRPr="00B85397">
              <w:rPr>
                <w:rFonts w:ascii="Verdana" w:hAnsi="Verdana" w:cs="Calibri Light"/>
                <w:color w:val="292929"/>
                <w:sz w:val="16"/>
                <w:szCs w:val="16"/>
              </w:rPr>
              <w:t>haydnkeung.github.io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6E3835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6E3835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6E3835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6E3835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06322F3A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6150E931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Java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Python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C++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Groovy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C#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Shell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071754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SQL</w:t>
      </w:r>
    </w:p>
    <w:p w14:paraId="466E5E29" w14:textId="15B524C9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="004F70BC">
        <w:rPr>
          <w:rFonts w:ascii="Verdana" w:hAnsi="Verdana" w:cs="Calibri"/>
          <w:b/>
          <w:color w:val="000000" w:themeColor="text1"/>
        </w:rPr>
        <w:t xml:space="preserve"> &amp; SDKS:</w:t>
      </w:r>
      <w:r w:rsidR="005C019D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AWS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Terraform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Jenkins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Docker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Android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Splunk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MySQL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Packer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071754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Unity3D</w:t>
      </w:r>
    </w:p>
    <w:p w14:paraId="1DA3479F" w14:textId="39920C09" w:rsidR="006270A9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0278D7B2" w14:textId="375BD5B1" w:rsidR="00EA7A0A" w:rsidRPr="0079033E" w:rsidRDefault="004F70BC" w:rsidP="00EA7A0A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ite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R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eliability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E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ngineer</w:t>
      </w:r>
      <w:r w:rsidR="00EA7A0A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EA7A0A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EA7A0A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4447C">
        <w:rPr>
          <w:rFonts w:ascii="Verdana" w:hAnsi="Verdana" w:cs="Calibri Light"/>
          <w:color w:val="292929"/>
          <w:sz w:val="19"/>
          <w:szCs w:val="19"/>
        </w:rPr>
        <w:t>Trend Micro</w:t>
      </w:r>
      <w:r w:rsidR="00EA7A0A">
        <w:rPr>
          <w:rFonts w:ascii="Verdana" w:hAnsi="Verdana" w:cs="Calibri Light"/>
          <w:color w:val="292929"/>
          <w:sz w:val="19"/>
          <w:szCs w:val="19"/>
        </w:rPr>
        <w:t xml:space="preserve"> Inc.</w:t>
      </w:r>
      <w:r w:rsidR="00EA7A0A" w:rsidRPr="0079033E">
        <w:rPr>
          <w:rFonts w:ascii="Verdana" w:hAnsi="Verdana" w:cs="Arial"/>
          <w:color w:val="5F5F5F"/>
          <w:sz w:val="19"/>
          <w:szCs w:val="19"/>
        </w:rPr>
        <w:tab/>
      </w:r>
      <w:r w:rsidR="00EA7A0A">
        <w:rPr>
          <w:rFonts w:ascii="Verdana" w:hAnsi="Verdana" w:cs="Arial"/>
          <w:color w:val="5F5F5F"/>
          <w:sz w:val="19"/>
          <w:szCs w:val="19"/>
        </w:rPr>
        <w:t xml:space="preserve">Jan </w:t>
      </w:r>
      <w:r w:rsidR="00EA7A0A" w:rsidRPr="0079033E">
        <w:rPr>
          <w:rFonts w:ascii="Verdana" w:hAnsi="Verdana" w:cs="Calibri Light"/>
          <w:color w:val="5F5F5F"/>
          <w:sz w:val="19"/>
          <w:szCs w:val="19"/>
        </w:rPr>
        <w:t>20</w:t>
      </w:r>
      <w:r w:rsidR="00EA7A0A">
        <w:rPr>
          <w:rFonts w:ascii="Verdana" w:hAnsi="Verdana" w:cs="Calibri Light"/>
          <w:color w:val="5F5F5F"/>
          <w:sz w:val="19"/>
          <w:szCs w:val="19"/>
        </w:rPr>
        <w:t>20 – Apr 2020</w:t>
      </w:r>
    </w:p>
    <w:p w14:paraId="70F785A1" w14:textId="72E8DD56" w:rsidR="00EA7A0A" w:rsidRPr="00DB484C" w:rsidRDefault="00875652" w:rsidP="00EA7A0A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</w:t>
      </w:r>
      <w:r w:rsidR="00D9632A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Java,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 w:rsidR="005C019D">
        <w:rPr>
          <w:rFonts w:ascii="Verdana" w:hAnsi="Verdana" w:cs="Calibri Light"/>
          <w:i/>
          <w:iCs/>
          <w:color w:val="292929"/>
          <w:sz w:val="19"/>
          <w:szCs w:val="19"/>
        </w:rPr>
        <w:t>AWS,</w:t>
      </w:r>
      <w:r w:rsidR="00C4447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>Jenkins,</w:t>
      </w:r>
      <w:r w:rsidR="005C019D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Terraform,</w:t>
      </w:r>
      <w:r w:rsidR="00740C6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 w:rsidR="00440A40">
        <w:rPr>
          <w:rFonts w:ascii="Verdana" w:hAnsi="Verdana" w:cs="Calibri Light"/>
          <w:i/>
          <w:iCs/>
          <w:color w:val="292929"/>
          <w:sz w:val="19"/>
          <w:szCs w:val="19"/>
        </w:rPr>
        <w:t>Docker</w:t>
      </w:r>
    </w:p>
    <w:p w14:paraId="6200ECCB" w14:textId="57F236AF" w:rsidR="004F70BC" w:rsidRDefault="004F70BC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4F70BC">
        <w:rPr>
          <w:rFonts w:ascii="Verdana" w:hAnsi="Verdana" w:cs="Calibri Light"/>
          <w:color w:val="292929"/>
          <w:sz w:val="19"/>
          <w:szCs w:val="19"/>
        </w:rPr>
        <w:t>Built Terraform modules and Jenkins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4F70BC">
        <w:rPr>
          <w:rFonts w:ascii="Verdana" w:hAnsi="Verdana" w:cs="Calibri Light"/>
          <w:color w:val="292929"/>
          <w:sz w:val="19"/>
          <w:szCs w:val="19"/>
        </w:rPr>
        <w:t>jobs used by over 100 engineers to automate creation of development infrastructure</w:t>
      </w:r>
    </w:p>
    <w:p w14:paraId="3F72D101" w14:textId="77777777" w:rsidR="00A46030" w:rsidRDefault="00A46030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Reduced monthly AWS expenses by $60,000 by implementing a serverless cloud management tool on AWS monitoring and remove unused resources</w:t>
      </w:r>
    </w:p>
    <w:p w14:paraId="4C07944A" w14:textId="5A7B18CA" w:rsidR="003068FE" w:rsidRDefault="003068FE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3068FE">
        <w:rPr>
          <w:rFonts w:ascii="Verdana" w:hAnsi="Verdana" w:cs="Calibri Light"/>
          <w:color w:val="292929"/>
          <w:sz w:val="19"/>
          <w:szCs w:val="19"/>
        </w:rPr>
        <w:t>Created dashboard with real-time analytics of system performance by wrangling AWS logs and building data streams using Kinesis, Splunk and Python</w:t>
      </w:r>
    </w:p>
    <w:p w14:paraId="779574B2" w14:textId="30692044" w:rsidR="00D9632A" w:rsidRDefault="00D9632A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9632A">
        <w:rPr>
          <w:rFonts w:ascii="Verdana" w:hAnsi="Verdana" w:cs="Calibri Light"/>
          <w:color w:val="292929"/>
          <w:sz w:val="19"/>
          <w:szCs w:val="19"/>
        </w:rPr>
        <w:t>Implemented an OSI layer 3 (network layer) firewall for private subnets</w:t>
      </w:r>
    </w:p>
    <w:p w14:paraId="4B8F0AFD" w14:textId="51A0109A" w:rsidR="00900966" w:rsidRPr="0079033E" w:rsidRDefault="0051793A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Software Engineer Intern</w:t>
      </w:r>
      <w:r w:rsidR="00900966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900966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900966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="00900966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900966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 – Aug 2019</w:t>
      </w:r>
    </w:p>
    <w:p w14:paraId="77A91403" w14:textId="5D7509E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 w:rsidR="00EA1BA2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</w:p>
    <w:p w14:paraId="556B65EA" w14:textId="4CB1F0FF" w:rsidR="00BE4A8D" w:rsidRDefault="006E3835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Implemented 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>a payment system</w:t>
      </w:r>
      <w:r>
        <w:rPr>
          <w:rFonts w:ascii="Verdana" w:hAnsi="Verdana" w:cs="Calibri Light"/>
          <w:color w:val="292929"/>
          <w:sz w:val="19"/>
          <w:szCs w:val="19"/>
        </w:rPr>
        <w:t xml:space="preserve"> for the Android app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 xml:space="preserve"> supporting Google Pay, WeChat Pay and PayPal</w:t>
      </w:r>
      <w:r w:rsidR="00CA01FB">
        <w:rPr>
          <w:rFonts w:ascii="Verdana" w:hAnsi="Verdana" w:cs="Calibri Light"/>
          <w:color w:val="292929"/>
          <w:sz w:val="19"/>
          <w:szCs w:val="19"/>
        </w:rPr>
        <w:t xml:space="preserve"> processing up to $500 per transaction</w:t>
      </w:r>
    </w:p>
    <w:p w14:paraId="4B37BD3B" w14:textId="042D3588" w:rsidR="008D2F9F" w:rsidRDefault="008015E3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Developed an internal tool using Java and Groovy t</w:t>
      </w:r>
      <w:r w:rsidR="0051793A">
        <w:rPr>
          <w:rFonts w:ascii="Verdana" w:hAnsi="Verdana" w:cs="Calibri Light"/>
          <w:color w:val="292929"/>
          <w:sz w:val="19"/>
          <w:szCs w:val="19"/>
        </w:rPr>
        <w:t>o</w:t>
      </w:r>
      <w:r>
        <w:rPr>
          <w:rFonts w:ascii="Verdana" w:hAnsi="Verdana" w:cs="Calibri Light"/>
          <w:color w:val="292929"/>
          <w:sz w:val="19"/>
          <w:szCs w:val="19"/>
        </w:rPr>
        <w:t xml:space="preserve"> automate </w:t>
      </w:r>
      <w:r w:rsidR="00947C53">
        <w:rPr>
          <w:rFonts w:ascii="Verdana" w:hAnsi="Verdana" w:cs="Calibri Light"/>
          <w:color w:val="292929"/>
          <w:sz w:val="19"/>
          <w:szCs w:val="19"/>
        </w:rPr>
        <w:t>pre-</w:t>
      </w:r>
      <w:r>
        <w:rPr>
          <w:rFonts w:ascii="Verdana" w:hAnsi="Verdana" w:cs="Calibri Light"/>
          <w:color w:val="292929"/>
          <w:sz w:val="19"/>
          <w:szCs w:val="19"/>
        </w:rPr>
        <w:t>deployment</w:t>
      </w:r>
      <w:r w:rsidR="00947C53">
        <w:rPr>
          <w:rFonts w:ascii="Verdana" w:hAnsi="Verdana" w:cs="Calibri Light"/>
          <w:color w:val="292929"/>
          <w:sz w:val="19"/>
          <w:szCs w:val="19"/>
        </w:rPr>
        <w:t xml:space="preserve"> tests</w:t>
      </w:r>
      <w:r>
        <w:rPr>
          <w:rFonts w:ascii="Verdana" w:hAnsi="Verdana" w:cs="Calibri Light"/>
          <w:color w:val="292929"/>
          <w:sz w:val="19"/>
          <w:szCs w:val="19"/>
        </w:rPr>
        <w:t xml:space="preserve">, reducing </w:t>
      </w:r>
      <w:r w:rsidR="0051793A">
        <w:rPr>
          <w:rFonts w:ascii="Verdana" w:hAnsi="Verdana" w:cs="Calibri Light"/>
          <w:color w:val="292929"/>
          <w:sz w:val="19"/>
          <w:szCs w:val="19"/>
        </w:rPr>
        <w:t>deployment time by more than an hour</w:t>
      </w:r>
    </w:p>
    <w:p w14:paraId="24AA3A3F" w14:textId="7F4074FF" w:rsidR="0051793A" w:rsidRPr="008D2F9F" w:rsidRDefault="00CA01FB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</w:t>
      </w:r>
      <w:r w:rsidR="004E56DE">
        <w:rPr>
          <w:rFonts w:ascii="Verdana" w:hAnsi="Verdana" w:cs="Calibri Light"/>
          <w:color w:val="292929"/>
          <w:sz w:val="19"/>
          <w:szCs w:val="19"/>
        </w:rPr>
        <w:t xml:space="preserve">mplemented </w:t>
      </w:r>
      <w:r>
        <w:rPr>
          <w:rFonts w:ascii="Verdana" w:hAnsi="Verdana" w:cs="Calibri Light"/>
          <w:color w:val="292929"/>
          <w:sz w:val="19"/>
          <w:szCs w:val="19"/>
        </w:rPr>
        <w:t>in-app caching, reducing</w:t>
      </w:r>
      <w:r w:rsidR="0051793A">
        <w:rPr>
          <w:rFonts w:ascii="Verdana" w:hAnsi="Verdana" w:cs="Calibri Light"/>
          <w:color w:val="292929"/>
          <w:sz w:val="19"/>
          <w:szCs w:val="19"/>
        </w:rPr>
        <w:t xml:space="preserve"> loading time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by nearly 50%</w:t>
      </w:r>
    </w:p>
    <w:p w14:paraId="40CD80C6" w14:textId="5CFF20CB" w:rsidR="00123EB0" w:rsidRDefault="004B30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 UI rendering library using Java</w:t>
      </w:r>
      <w:r w:rsidR="001F07AA">
        <w:rPr>
          <w:rFonts w:ascii="Verdana" w:hAnsi="Verdana" w:cs="Calibri Light"/>
          <w:color w:val="292929"/>
          <w:sz w:val="19"/>
          <w:szCs w:val="19"/>
        </w:rPr>
        <w:t>,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increas</w:t>
      </w:r>
      <w:r w:rsidR="001F07AA">
        <w:rPr>
          <w:rFonts w:ascii="Verdana" w:hAnsi="Verdana" w:cs="Calibri Light"/>
          <w:color w:val="292929"/>
          <w:sz w:val="19"/>
          <w:szCs w:val="19"/>
        </w:rPr>
        <w:t>ing the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rendering speed by</w:t>
      </w:r>
      <w:r w:rsidR="009D18A6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23EB0">
        <w:rPr>
          <w:rFonts w:ascii="Verdana" w:hAnsi="Verdana" w:cs="Calibri Light"/>
          <w:color w:val="292929"/>
          <w:sz w:val="19"/>
          <w:szCs w:val="19"/>
        </w:rPr>
        <w:t>3x</w:t>
      </w:r>
    </w:p>
    <w:p w14:paraId="5F9748B3" w14:textId="1D4C9ECC" w:rsidR="00A46030" w:rsidRDefault="00F414FE" w:rsidP="00A46030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5CB04B17" w14:textId="0FFA5352" w:rsidR="00A46030" w:rsidRPr="0079033E" w:rsidRDefault="00A46030" w:rsidP="00A4603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C</w:t>
      </w:r>
      <w:r>
        <w:rPr>
          <w:rFonts w:ascii="Verdana" w:hAnsi="Verdana" w:cs="Calibri"/>
          <w:b/>
          <w:color w:val="000000" w:themeColor="text1"/>
          <w:sz w:val="19"/>
          <w:szCs w:val="19"/>
        </w:rPr>
        <w:t>onnect-4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>May</w:t>
      </w:r>
      <w:r>
        <w:rPr>
          <w:rFonts w:ascii="Verdana" w:hAnsi="Verdana" w:cs="Arial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20</w:t>
      </w:r>
      <w:r>
        <w:rPr>
          <w:rFonts w:ascii="Verdana" w:hAnsi="Verdana" w:cs="Calibri Light"/>
          <w:color w:val="5F5F5F"/>
          <w:sz w:val="19"/>
          <w:szCs w:val="19"/>
        </w:rPr>
        <w:t>20</w:t>
      </w:r>
    </w:p>
    <w:p w14:paraId="723D9887" w14:textId="33A58025" w:rsidR="00A46030" w:rsidRPr="00F56A63" w:rsidRDefault="00A46030" w:rsidP="00A46030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Python, </w:t>
      </w:r>
      <w:proofErr w:type="spellStart"/>
      <w:r>
        <w:rPr>
          <w:rFonts w:ascii="Verdana" w:hAnsi="Verdana" w:cs="Calibri Light"/>
          <w:i/>
          <w:iCs/>
          <w:color w:val="292929"/>
          <w:sz w:val="19"/>
          <w:szCs w:val="19"/>
        </w:rPr>
        <w:t>Numpy</w:t>
      </w:r>
      <w:proofErr w:type="spellEnd"/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, </w:t>
      </w:r>
      <w:proofErr w:type="spellStart"/>
      <w:r>
        <w:rPr>
          <w:rFonts w:ascii="Verdana" w:hAnsi="Verdana" w:cs="Calibri Light"/>
          <w:i/>
          <w:iCs/>
          <w:color w:val="292929"/>
          <w:sz w:val="19"/>
          <w:szCs w:val="19"/>
        </w:rPr>
        <w:t>Tensorflow</w:t>
      </w:r>
      <w:proofErr w:type="spellEnd"/>
    </w:p>
    <w:p w14:paraId="401177D1" w14:textId="6D529BE1" w:rsidR="00A46030" w:rsidRDefault="00A46030" w:rsidP="00A46030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 xml:space="preserve">Built an AI to play connect-4 using reinforcement learning, Python, </w:t>
      </w:r>
      <w:proofErr w:type="spellStart"/>
      <w:r w:rsidRPr="00A46030">
        <w:rPr>
          <w:rFonts w:ascii="Verdana" w:hAnsi="Verdana" w:cs="Calibri Light"/>
          <w:color w:val="292929"/>
          <w:sz w:val="19"/>
          <w:szCs w:val="19"/>
        </w:rPr>
        <w:t>Numpy</w:t>
      </w:r>
      <w:proofErr w:type="spellEnd"/>
      <w:r w:rsidRPr="00A46030">
        <w:rPr>
          <w:rFonts w:ascii="Verdana" w:hAnsi="Verdana" w:cs="Calibri Light"/>
          <w:color w:val="292929"/>
          <w:sz w:val="19"/>
          <w:szCs w:val="19"/>
        </w:rPr>
        <w:t xml:space="preserve"> and </w:t>
      </w:r>
      <w:proofErr w:type="spellStart"/>
      <w:r w:rsidRPr="00A46030">
        <w:rPr>
          <w:rFonts w:ascii="Verdana" w:hAnsi="Verdana" w:cs="Calibri Light"/>
          <w:color w:val="292929"/>
          <w:sz w:val="19"/>
          <w:szCs w:val="19"/>
        </w:rPr>
        <w:t>Tensorflow</w:t>
      </w:r>
      <w:proofErr w:type="spellEnd"/>
    </w:p>
    <w:p w14:paraId="1F7454A8" w14:textId="77777777" w:rsidR="00A46030" w:rsidRDefault="00A46030" w:rsidP="00A46030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Creating heuristics using game theory to train AI through self-play</w:t>
      </w:r>
    </w:p>
    <w:p w14:paraId="1F74BE2B" w14:textId="346A7399" w:rsidR="00A46030" w:rsidRPr="00A46030" w:rsidRDefault="00A46030" w:rsidP="00A46030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Competed in online competitions against other AIs on Kaggle placing 74/394</w:t>
      </w:r>
    </w:p>
    <w:p w14:paraId="423FF8DB" w14:textId="54F6FA6A" w:rsidR="002E3558" w:rsidRPr="0079033E" w:rsidRDefault="002E3558" w:rsidP="002E3558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proofErr w:type="spellStart"/>
      <w:r>
        <w:rPr>
          <w:rFonts w:ascii="Verdana" w:hAnsi="Verdana" w:cs="Calibri"/>
          <w:b/>
          <w:color w:val="000000" w:themeColor="text1"/>
          <w:sz w:val="19"/>
          <w:szCs w:val="19"/>
        </w:rPr>
        <w:t>Chat</w:t>
      </w:r>
      <w:r w:rsidR="00364137">
        <w:rPr>
          <w:rFonts w:ascii="Verdana" w:hAnsi="Verdana" w:cs="Calibri"/>
          <w:b/>
          <w:color w:val="000000" w:themeColor="text1"/>
          <w:sz w:val="19"/>
          <w:szCs w:val="19"/>
        </w:rPr>
        <w:t>ify</w:t>
      </w:r>
      <w:proofErr w:type="spellEnd"/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Aug </w:t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>
        <w:rPr>
          <w:rFonts w:ascii="Verdana" w:hAnsi="Verdana" w:cs="Calibri Light"/>
          <w:color w:val="5F5F5F"/>
          <w:sz w:val="19"/>
          <w:szCs w:val="19"/>
        </w:rPr>
        <w:t>9</w:t>
      </w:r>
    </w:p>
    <w:p w14:paraId="2B3AD0F6" w14:textId="314119E3" w:rsidR="002E3558" w:rsidRPr="00F56A63" w:rsidRDefault="002E3558" w:rsidP="002E3558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Flask, PostgreSQL</w:t>
      </w:r>
    </w:p>
    <w:p w14:paraId="042532F5" w14:textId="044FAF2C" w:rsidR="009037A5" w:rsidRDefault="00115F57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an o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nline chatting forum </w:t>
      </w:r>
      <w:r w:rsidR="00C1113A">
        <w:rPr>
          <w:rFonts w:ascii="Verdana" w:hAnsi="Verdana" w:cs="Calibri Light"/>
          <w:color w:val="292929"/>
          <w:sz w:val="19"/>
          <w:szCs w:val="19"/>
        </w:rPr>
        <w:t>using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RESTful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principals</w:t>
      </w:r>
    </w:p>
    <w:p w14:paraId="1B43FC1A" w14:textId="00EC30F5" w:rsidR="00364137" w:rsidRDefault="000E33DD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Created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a database in PostgreSQL for storing chat history</w:t>
      </w:r>
    </w:p>
    <w:p w14:paraId="13C117E9" w14:textId="1585C28A" w:rsidR="00115F57" w:rsidRPr="00115F57" w:rsidRDefault="00A46030" w:rsidP="00115F57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Implemented security module for cleaning inputs against SQL and XSS injection attacks</w:t>
      </w:r>
    </w:p>
    <w:p w14:paraId="16C73FFD" w14:textId="007F9852" w:rsidR="00B921A0" w:rsidRPr="0079033E" w:rsidRDefault="00B921A0" w:rsidP="00B921A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Dec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5B4695A5" w14:textId="7D096E95" w:rsidR="00A46030" w:rsidRDefault="00A46030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Built a 2D multiplayer space s</w:t>
      </w:r>
      <w:bookmarkStart w:id="0" w:name="_GoBack"/>
      <w:bookmarkEnd w:id="0"/>
      <w:r w:rsidRPr="00A46030">
        <w:rPr>
          <w:rFonts w:ascii="Verdana" w:hAnsi="Verdana" w:cs="Calibri Light"/>
          <w:color w:val="292929"/>
          <w:sz w:val="19"/>
          <w:szCs w:val="19"/>
        </w:rPr>
        <w:t>imulation game using Unity Engine</w:t>
      </w:r>
    </w:p>
    <w:p w14:paraId="3BD445AD" w14:textId="5AF74608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to host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the </w:t>
      </w:r>
      <w:r w:rsidR="001F398A">
        <w:rPr>
          <w:rFonts w:ascii="Verdana" w:hAnsi="Verdana" w:cs="Calibri Light"/>
          <w:color w:val="292929"/>
          <w:sz w:val="19"/>
          <w:szCs w:val="19"/>
        </w:rPr>
        <w:t>game on cloud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F398A">
        <w:rPr>
          <w:rFonts w:ascii="Verdana" w:hAnsi="Verdana" w:cs="Calibri Light"/>
          <w:color w:val="292929"/>
          <w:sz w:val="19"/>
          <w:szCs w:val="19"/>
        </w:rPr>
        <w:t>using Photon Networking API</w:t>
      </w:r>
    </w:p>
    <w:p w14:paraId="59F14D6F" w14:textId="51D2E707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Wrote </w:t>
      </w:r>
      <w:r w:rsidR="00947C53">
        <w:rPr>
          <w:rFonts w:ascii="Verdana" w:hAnsi="Verdana" w:cs="Calibri Light"/>
          <w:color w:val="292929"/>
          <w:sz w:val="19"/>
          <w:szCs w:val="19"/>
        </w:rPr>
        <w:t>interpolations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>predict movement of game objects</w:t>
      </w:r>
      <w:r w:rsidR="001F398A">
        <w:rPr>
          <w:rFonts w:ascii="Verdana" w:hAnsi="Verdana" w:cs="Calibri Light"/>
          <w:color w:val="292929"/>
          <w:sz w:val="19"/>
          <w:szCs w:val="19"/>
        </w:rPr>
        <w:t>,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</w:t>
      </w:r>
      <w:r w:rsidR="001F398A">
        <w:rPr>
          <w:rFonts w:ascii="Verdana" w:hAnsi="Verdana" w:cs="Calibri Light"/>
          <w:color w:val="292929"/>
          <w:sz w:val="19"/>
          <w:szCs w:val="19"/>
        </w:rPr>
        <w:t>ing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lag due to network latency</w:t>
      </w:r>
    </w:p>
    <w:p w14:paraId="57CA24E3" w14:textId="70ACB488" w:rsidR="0055141D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2CB51F9D" w14:textId="62C02B18" w:rsidR="000A620A" w:rsidRPr="0079033E" w:rsidRDefault="000A620A" w:rsidP="000A620A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 xml:space="preserve">AWS Certified </w:t>
      </w:r>
      <w:r w:rsidR="00A46030">
        <w:rPr>
          <w:rFonts w:ascii="Verdana" w:hAnsi="Verdana" w:cs="Calibri"/>
          <w:b/>
          <w:color w:val="000000" w:themeColor="text1"/>
          <w:sz w:val="19"/>
          <w:szCs w:val="19"/>
        </w:rPr>
        <w:t>Solution Architect</w:t>
      </w:r>
      <w:r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 w:rsidR="00A46030">
        <w:rPr>
          <w:rFonts w:ascii="Verdana" w:hAnsi="Verdana" w:cs="Arial"/>
          <w:bCs/>
          <w:color w:val="5F5F5F"/>
          <w:sz w:val="19"/>
          <w:szCs w:val="19"/>
        </w:rPr>
        <w:t>May</w:t>
      </w:r>
      <w:r>
        <w:rPr>
          <w:rFonts w:ascii="Verdana" w:hAnsi="Verdana" w:cs="Arial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</w:t>
      </w:r>
      <w:r>
        <w:rPr>
          <w:rFonts w:ascii="Verdana" w:hAnsi="Verdana" w:cs="Calibri Light"/>
          <w:bCs/>
          <w:color w:val="5F5F5F"/>
          <w:sz w:val="19"/>
          <w:szCs w:val="19"/>
        </w:rPr>
        <w:t>20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673E6DE4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Apr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09138EF4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F4D75" w14:textId="77777777" w:rsidR="00D122A1" w:rsidRDefault="00D122A1">
      <w:pPr>
        <w:spacing w:after="0"/>
      </w:pPr>
      <w:r>
        <w:separator/>
      </w:r>
    </w:p>
  </w:endnote>
  <w:endnote w:type="continuationSeparator" w:id="0">
    <w:p w14:paraId="431A12E6" w14:textId="77777777" w:rsidR="00D122A1" w:rsidRDefault="00D122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umin Pro">
    <w:altName w:val="Calibri"/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BF0C5" w14:textId="77777777" w:rsidR="00D122A1" w:rsidRDefault="00D122A1">
      <w:pPr>
        <w:spacing w:after="0"/>
      </w:pPr>
      <w:r>
        <w:separator/>
      </w:r>
    </w:p>
  </w:footnote>
  <w:footnote w:type="continuationSeparator" w:id="0">
    <w:p w14:paraId="13C92BC9" w14:textId="77777777" w:rsidR="00D122A1" w:rsidRDefault="00D122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99885C7C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1754"/>
    <w:rsid w:val="000720DE"/>
    <w:rsid w:val="00075AC8"/>
    <w:rsid w:val="00075BD2"/>
    <w:rsid w:val="0007609B"/>
    <w:rsid w:val="00097865"/>
    <w:rsid w:val="000A4F59"/>
    <w:rsid w:val="000A620A"/>
    <w:rsid w:val="000A7A9E"/>
    <w:rsid w:val="000B49BB"/>
    <w:rsid w:val="000B6E41"/>
    <w:rsid w:val="000B7EDB"/>
    <w:rsid w:val="000C3974"/>
    <w:rsid w:val="000C5318"/>
    <w:rsid w:val="000C54AB"/>
    <w:rsid w:val="000C636A"/>
    <w:rsid w:val="000C6F4D"/>
    <w:rsid w:val="000E33DD"/>
    <w:rsid w:val="000E7BA6"/>
    <w:rsid w:val="0010310C"/>
    <w:rsid w:val="001065A7"/>
    <w:rsid w:val="00112C57"/>
    <w:rsid w:val="0011433E"/>
    <w:rsid w:val="00115F57"/>
    <w:rsid w:val="00122667"/>
    <w:rsid w:val="00122972"/>
    <w:rsid w:val="00123EB0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E7728"/>
    <w:rsid w:val="001F07AA"/>
    <w:rsid w:val="001F398A"/>
    <w:rsid w:val="001F7411"/>
    <w:rsid w:val="002103D6"/>
    <w:rsid w:val="0021118C"/>
    <w:rsid w:val="00212E20"/>
    <w:rsid w:val="00215F29"/>
    <w:rsid w:val="002170D2"/>
    <w:rsid w:val="00222265"/>
    <w:rsid w:val="00225EBA"/>
    <w:rsid w:val="002275B7"/>
    <w:rsid w:val="002401C9"/>
    <w:rsid w:val="00242CC8"/>
    <w:rsid w:val="002504B1"/>
    <w:rsid w:val="00263D05"/>
    <w:rsid w:val="0027085E"/>
    <w:rsid w:val="002773F3"/>
    <w:rsid w:val="0028220F"/>
    <w:rsid w:val="00282D4C"/>
    <w:rsid w:val="00287012"/>
    <w:rsid w:val="00287753"/>
    <w:rsid w:val="00290CCB"/>
    <w:rsid w:val="002A643A"/>
    <w:rsid w:val="002A7E35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3558"/>
    <w:rsid w:val="002E5510"/>
    <w:rsid w:val="002F1135"/>
    <w:rsid w:val="003068FE"/>
    <w:rsid w:val="00306E6E"/>
    <w:rsid w:val="00310C2E"/>
    <w:rsid w:val="00324296"/>
    <w:rsid w:val="00324BCE"/>
    <w:rsid w:val="003371E1"/>
    <w:rsid w:val="00342955"/>
    <w:rsid w:val="00344446"/>
    <w:rsid w:val="00345CE5"/>
    <w:rsid w:val="00356C14"/>
    <w:rsid w:val="00360198"/>
    <w:rsid w:val="003637E5"/>
    <w:rsid w:val="00364137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0A40"/>
    <w:rsid w:val="00444A87"/>
    <w:rsid w:val="00446FD1"/>
    <w:rsid w:val="00447347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B302A"/>
    <w:rsid w:val="004C24BB"/>
    <w:rsid w:val="004E109B"/>
    <w:rsid w:val="004E3F12"/>
    <w:rsid w:val="004E56DE"/>
    <w:rsid w:val="004F5553"/>
    <w:rsid w:val="004F6E08"/>
    <w:rsid w:val="004F70BC"/>
    <w:rsid w:val="0051793A"/>
    <w:rsid w:val="0052407B"/>
    <w:rsid w:val="00534865"/>
    <w:rsid w:val="0054187C"/>
    <w:rsid w:val="0055141D"/>
    <w:rsid w:val="005655FB"/>
    <w:rsid w:val="00570A88"/>
    <w:rsid w:val="00580C5F"/>
    <w:rsid w:val="0058108D"/>
    <w:rsid w:val="00581E25"/>
    <w:rsid w:val="00585B45"/>
    <w:rsid w:val="005908C5"/>
    <w:rsid w:val="00590955"/>
    <w:rsid w:val="005921BB"/>
    <w:rsid w:val="00592548"/>
    <w:rsid w:val="00594303"/>
    <w:rsid w:val="00596EBE"/>
    <w:rsid w:val="005974E5"/>
    <w:rsid w:val="005B5060"/>
    <w:rsid w:val="005C019D"/>
    <w:rsid w:val="005C389E"/>
    <w:rsid w:val="005C5746"/>
    <w:rsid w:val="005D2EC0"/>
    <w:rsid w:val="005E4B48"/>
    <w:rsid w:val="005F2741"/>
    <w:rsid w:val="005F3C5C"/>
    <w:rsid w:val="005F73AE"/>
    <w:rsid w:val="00601850"/>
    <w:rsid w:val="006045BA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E3835"/>
    <w:rsid w:val="006F6967"/>
    <w:rsid w:val="00700B2D"/>
    <w:rsid w:val="00701F8A"/>
    <w:rsid w:val="0070220C"/>
    <w:rsid w:val="00706B27"/>
    <w:rsid w:val="00715FC8"/>
    <w:rsid w:val="00724735"/>
    <w:rsid w:val="00725296"/>
    <w:rsid w:val="00726101"/>
    <w:rsid w:val="00730952"/>
    <w:rsid w:val="00731D07"/>
    <w:rsid w:val="00740C6C"/>
    <w:rsid w:val="007510BA"/>
    <w:rsid w:val="00753F67"/>
    <w:rsid w:val="00763734"/>
    <w:rsid w:val="00764D83"/>
    <w:rsid w:val="00765B92"/>
    <w:rsid w:val="0076714B"/>
    <w:rsid w:val="00773213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7E76A3"/>
    <w:rsid w:val="008015E3"/>
    <w:rsid w:val="00805864"/>
    <w:rsid w:val="008126B4"/>
    <w:rsid w:val="00816216"/>
    <w:rsid w:val="00816A42"/>
    <w:rsid w:val="008228C1"/>
    <w:rsid w:val="008249ED"/>
    <w:rsid w:val="00825D0A"/>
    <w:rsid w:val="00826C99"/>
    <w:rsid w:val="008272A2"/>
    <w:rsid w:val="008277E6"/>
    <w:rsid w:val="00830FC9"/>
    <w:rsid w:val="0083122A"/>
    <w:rsid w:val="008324A4"/>
    <w:rsid w:val="00833F6F"/>
    <w:rsid w:val="008426C6"/>
    <w:rsid w:val="00847F1A"/>
    <w:rsid w:val="008540DC"/>
    <w:rsid w:val="008569AD"/>
    <w:rsid w:val="00857793"/>
    <w:rsid w:val="00872A44"/>
    <w:rsid w:val="0087397E"/>
    <w:rsid w:val="00875652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419B"/>
    <w:rsid w:val="00936432"/>
    <w:rsid w:val="00942B9A"/>
    <w:rsid w:val="00947450"/>
    <w:rsid w:val="00947C53"/>
    <w:rsid w:val="0095011C"/>
    <w:rsid w:val="0095153D"/>
    <w:rsid w:val="009520EC"/>
    <w:rsid w:val="00956ECA"/>
    <w:rsid w:val="00971A7D"/>
    <w:rsid w:val="009756F6"/>
    <w:rsid w:val="009825B2"/>
    <w:rsid w:val="00993BC5"/>
    <w:rsid w:val="00994613"/>
    <w:rsid w:val="009A5708"/>
    <w:rsid w:val="009B529B"/>
    <w:rsid w:val="009B7FD7"/>
    <w:rsid w:val="009C1F12"/>
    <w:rsid w:val="009C3EC8"/>
    <w:rsid w:val="009D18A6"/>
    <w:rsid w:val="009D5933"/>
    <w:rsid w:val="009D65B8"/>
    <w:rsid w:val="009D66A8"/>
    <w:rsid w:val="009D7286"/>
    <w:rsid w:val="009D7A07"/>
    <w:rsid w:val="009F3D74"/>
    <w:rsid w:val="009F7083"/>
    <w:rsid w:val="00A00147"/>
    <w:rsid w:val="00A05A8C"/>
    <w:rsid w:val="00A064AC"/>
    <w:rsid w:val="00A25047"/>
    <w:rsid w:val="00A30689"/>
    <w:rsid w:val="00A3364C"/>
    <w:rsid w:val="00A41271"/>
    <w:rsid w:val="00A44062"/>
    <w:rsid w:val="00A46030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16544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85397"/>
    <w:rsid w:val="00B921A0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4A8D"/>
    <w:rsid w:val="00BE68FC"/>
    <w:rsid w:val="00BF1EF6"/>
    <w:rsid w:val="00BF602E"/>
    <w:rsid w:val="00C104A4"/>
    <w:rsid w:val="00C1113A"/>
    <w:rsid w:val="00C11865"/>
    <w:rsid w:val="00C14C89"/>
    <w:rsid w:val="00C15DCE"/>
    <w:rsid w:val="00C42B99"/>
    <w:rsid w:val="00C4447C"/>
    <w:rsid w:val="00C502C1"/>
    <w:rsid w:val="00C50CB8"/>
    <w:rsid w:val="00C60356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A01FB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147B"/>
    <w:rsid w:val="00D122A1"/>
    <w:rsid w:val="00D145E3"/>
    <w:rsid w:val="00D20C8C"/>
    <w:rsid w:val="00D21CFC"/>
    <w:rsid w:val="00D23145"/>
    <w:rsid w:val="00D24456"/>
    <w:rsid w:val="00D268D0"/>
    <w:rsid w:val="00D35BF0"/>
    <w:rsid w:val="00D419A3"/>
    <w:rsid w:val="00D4287F"/>
    <w:rsid w:val="00D45276"/>
    <w:rsid w:val="00D51364"/>
    <w:rsid w:val="00D550F0"/>
    <w:rsid w:val="00D6050E"/>
    <w:rsid w:val="00D6687C"/>
    <w:rsid w:val="00D74456"/>
    <w:rsid w:val="00D7462B"/>
    <w:rsid w:val="00D754E7"/>
    <w:rsid w:val="00D90BB5"/>
    <w:rsid w:val="00D910B2"/>
    <w:rsid w:val="00D91412"/>
    <w:rsid w:val="00D957E5"/>
    <w:rsid w:val="00D95F62"/>
    <w:rsid w:val="00D9632A"/>
    <w:rsid w:val="00DB484C"/>
    <w:rsid w:val="00DC403A"/>
    <w:rsid w:val="00DD1974"/>
    <w:rsid w:val="00DD2C48"/>
    <w:rsid w:val="00DE22FF"/>
    <w:rsid w:val="00DE48E4"/>
    <w:rsid w:val="00DF256F"/>
    <w:rsid w:val="00E001A7"/>
    <w:rsid w:val="00E013B3"/>
    <w:rsid w:val="00E01AF8"/>
    <w:rsid w:val="00E06C51"/>
    <w:rsid w:val="00E13793"/>
    <w:rsid w:val="00E14FC7"/>
    <w:rsid w:val="00E20690"/>
    <w:rsid w:val="00E22F98"/>
    <w:rsid w:val="00E26816"/>
    <w:rsid w:val="00E315A1"/>
    <w:rsid w:val="00E32137"/>
    <w:rsid w:val="00E430E8"/>
    <w:rsid w:val="00E52DBD"/>
    <w:rsid w:val="00E56A2A"/>
    <w:rsid w:val="00E668E1"/>
    <w:rsid w:val="00E67974"/>
    <w:rsid w:val="00E7224D"/>
    <w:rsid w:val="00E72F76"/>
    <w:rsid w:val="00E73C03"/>
    <w:rsid w:val="00E75051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A7A0A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604E"/>
    <w:rsid w:val="00F37389"/>
    <w:rsid w:val="00F414FE"/>
    <w:rsid w:val="00F41C39"/>
    <w:rsid w:val="00F46CC4"/>
    <w:rsid w:val="00F5467D"/>
    <w:rsid w:val="00F56A63"/>
    <w:rsid w:val="00FA09B5"/>
    <w:rsid w:val="00FA24EB"/>
    <w:rsid w:val="00FB66C1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BAD78D-183E-4C95-B41A-C698F27C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43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13</cp:revision>
  <cp:lastPrinted>2020-04-29T01:12:00Z</cp:lastPrinted>
  <dcterms:created xsi:type="dcterms:W3CDTF">2020-02-21T03:59:00Z</dcterms:created>
  <dcterms:modified xsi:type="dcterms:W3CDTF">2020-05-09T20:03:00Z</dcterms:modified>
  <cp:version/>
</cp:coreProperties>
</file>