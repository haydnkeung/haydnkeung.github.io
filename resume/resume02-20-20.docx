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701"/>
        <w:tblW w:w="10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2552"/>
        <w:gridCol w:w="3402"/>
      </w:tblGrid>
      <w:tr w:rsidR="00726101" w:rsidRPr="000C3974" w14:paraId="6C3EC488" w14:textId="77777777" w:rsidTr="006E3835">
        <w:trPr>
          <w:trHeight w:val="705"/>
        </w:trPr>
        <w:tc>
          <w:tcPr>
            <w:tcW w:w="4819" w:type="dxa"/>
            <w:vMerge w:val="restart"/>
            <w:vAlign w:val="bottom"/>
          </w:tcPr>
          <w:p w14:paraId="66E3FDB8" w14:textId="610E8295" w:rsidR="00726101" w:rsidRPr="00D957E5" w:rsidRDefault="00726101" w:rsidP="006E3835">
            <w:pPr>
              <w:pStyle w:val="Title"/>
              <w:rPr>
                <w:rFonts w:ascii="Verdana" w:hAnsi="Verdana" w:cs="Arial"/>
                <w:color w:val="5F5F5F"/>
                <w:sz w:val="72"/>
                <w:szCs w:val="72"/>
              </w:rPr>
            </w:pP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Haydn</w:t>
            </w:r>
            <w:r w:rsid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 xml:space="preserve"> </w:t>
            </w: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Keung</w:t>
            </w:r>
          </w:p>
        </w:tc>
        <w:tc>
          <w:tcPr>
            <w:tcW w:w="2552" w:type="dxa"/>
            <w:vAlign w:val="bottom"/>
          </w:tcPr>
          <w:p w14:paraId="53896917" w14:textId="3F796B40" w:rsidR="006E3835" w:rsidRPr="00625265" w:rsidRDefault="00726101" w:rsidP="006E3835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7F272D44" wp14:editId="1D0074C7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="00B85397" w:rsidRPr="00B85397">
              <w:rPr>
                <w:rFonts w:ascii="Verdana" w:hAnsi="Verdana" w:cs="Calibri Light"/>
                <w:color w:val="292929"/>
                <w:sz w:val="16"/>
                <w:szCs w:val="16"/>
              </w:rPr>
              <w:t>haydnkeung.github.io</w:t>
            </w:r>
          </w:p>
        </w:tc>
        <w:tc>
          <w:tcPr>
            <w:tcW w:w="3402" w:type="dxa"/>
            <w:vAlign w:val="bottom"/>
          </w:tcPr>
          <w:p w14:paraId="59916AC0" w14:textId="77777777" w:rsidR="00726101" w:rsidRPr="00625265" w:rsidRDefault="00726101" w:rsidP="006E3835">
            <w:pPr>
              <w:jc w:val="center"/>
              <w:rPr>
                <w:rFonts w:ascii="Calibri Light" w:hAnsi="Calibri Light" w:cs="Calibri Light"/>
                <w:noProof/>
                <w:color w:val="292929"/>
              </w:rPr>
            </w:pPr>
          </w:p>
          <w:p w14:paraId="3AB927F5" w14:textId="77777777" w:rsidR="00726101" w:rsidRPr="00625265" w:rsidRDefault="00726101" w:rsidP="006E3835">
            <w:pPr>
              <w:rPr>
                <w:rFonts w:ascii="Calibri Light" w:hAnsi="Calibri Light" w:cs="Calibri Light"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358CBF80" wp14:editId="739B56BB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</w:t>
            </w:r>
            <w:r w:rsidRPr="005974E5">
              <w:rPr>
                <w:rFonts w:ascii="Verdana" w:hAnsi="Verdana" w:cs="Calibri Light"/>
                <w:noProof/>
                <w:color w:val="292929"/>
                <w:sz w:val="16"/>
                <w:szCs w:val="16"/>
              </w:rPr>
              <w:t>github.com/haydnkeung</w:t>
            </w:r>
          </w:p>
        </w:tc>
      </w:tr>
      <w:tr w:rsidR="00726101" w:rsidRPr="000C3974" w14:paraId="418DFCC7" w14:textId="77777777" w:rsidTr="006E3835">
        <w:trPr>
          <w:trHeight w:val="224"/>
        </w:trPr>
        <w:tc>
          <w:tcPr>
            <w:tcW w:w="4819" w:type="dxa"/>
            <w:vMerge/>
            <w:vAlign w:val="bottom"/>
          </w:tcPr>
          <w:p w14:paraId="3F069024" w14:textId="77777777" w:rsidR="00726101" w:rsidRPr="000C3974" w:rsidRDefault="00726101" w:rsidP="006E3835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552" w:type="dxa"/>
            <w:vAlign w:val="bottom"/>
          </w:tcPr>
          <w:p w14:paraId="79D47CEE" w14:textId="77777777" w:rsidR="00726101" w:rsidRPr="00625265" w:rsidRDefault="00726101" w:rsidP="006E3835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295B3DD8" wp14:editId="06322F3A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hkeung@uwaterloo.ca</w:t>
            </w:r>
          </w:p>
        </w:tc>
        <w:tc>
          <w:tcPr>
            <w:tcW w:w="3402" w:type="dxa"/>
            <w:vAlign w:val="bottom"/>
          </w:tcPr>
          <w:p w14:paraId="67C9BE14" w14:textId="77777777" w:rsidR="00726101" w:rsidRPr="00625265" w:rsidRDefault="00726101" w:rsidP="006E3835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05D0046A" wp14:editId="18460125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linkedin.com/in/</w:t>
            </w:r>
            <w:proofErr w:type="spellStart"/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</w:t>
            </w:r>
            <w:proofErr w:type="spellEnd"/>
          </w:p>
        </w:tc>
      </w:tr>
    </w:tbl>
    <w:p w14:paraId="06C30A97" w14:textId="7F06068D" w:rsidR="00263D05" w:rsidRPr="005974E5" w:rsidRDefault="00263D05" w:rsidP="00F414FE">
      <w:pPr>
        <w:spacing w:before="120" w:after="40"/>
        <w:rPr>
          <w:rFonts w:ascii="Verdana" w:hAnsi="Verdana" w:cs="Arial"/>
          <w:color w:val="333333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Languages</w:t>
      </w:r>
      <w:r w:rsidRPr="005974E5">
        <w:rPr>
          <w:rFonts w:ascii="Verdana" w:hAnsi="Verdana" w:cs="Calibri"/>
          <w:b/>
          <w:color w:val="000000" w:themeColor="text1"/>
          <w:sz w:val="18"/>
          <w:szCs w:val="18"/>
        </w:rPr>
        <w:t>:</w:t>
      </w:r>
      <w:r w:rsidR="007E7228" w:rsidRPr="005974E5">
        <w:rPr>
          <w:rFonts w:ascii="Verdana" w:hAnsi="Verdana" w:cs="Arial"/>
          <w:color w:val="5F5F5F"/>
          <w:sz w:val="18"/>
          <w:szCs w:val="18"/>
        </w:rPr>
        <w:t xml:space="preserve"> </w:t>
      </w:r>
      <w:r w:rsidR="00B921A0" w:rsidRPr="00B921A0">
        <w:rPr>
          <w:rFonts w:ascii="Verdana" w:hAnsi="Verdana" w:cs="Arial"/>
          <w:sz w:val="18"/>
          <w:szCs w:val="18"/>
        </w:rPr>
        <w:t>Java</w:t>
      </w:r>
      <w:r w:rsidRPr="00B921A0">
        <w:rPr>
          <w:rFonts w:ascii="Verdana" w:hAnsi="Verdana" w:cs="Calibri Light"/>
          <w:sz w:val="18"/>
          <w:szCs w:val="18"/>
        </w:rPr>
        <w:t>,</w:t>
      </w:r>
      <w:r w:rsidR="00687005" w:rsidRPr="00B921A0">
        <w:rPr>
          <w:rFonts w:ascii="Verdana" w:hAnsi="Verdana" w:cs="Calibri Light"/>
          <w:sz w:val="18"/>
          <w:szCs w:val="18"/>
        </w:rPr>
        <w:t xml:space="preserve"> </w:t>
      </w:r>
      <w:r w:rsidR="00B921A0" w:rsidRPr="00B921A0">
        <w:rPr>
          <w:rFonts w:ascii="Verdana" w:hAnsi="Verdana" w:cs="Arial"/>
          <w:sz w:val="18"/>
          <w:szCs w:val="18"/>
        </w:rPr>
        <w:t>C++</w:t>
      </w:r>
      <w:r w:rsidRPr="00B921A0">
        <w:rPr>
          <w:rFonts w:ascii="Verdana" w:hAnsi="Verdana" w:cs="Calibri Light"/>
          <w:sz w:val="18"/>
          <w:szCs w:val="18"/>
        </w:rPr>
        <w:t>,</w:t>
      </w:r>
      <w:r w:rsidR="00A30689" w:rsidRPr="00B921A0">
        <w:rPr>
          <w:rFonts w:ascii="Verdana" w:hAnsi="Verdana" w:cs="Calibri Light"/>
          <w:sz w:val="18"/>
          <w:szCs w:val="18"/>
        </w:rPr>
        <w:t xml:space="preserve"> </w:t>
      </w:r>
      <w:r w:rsidR="00A30689" w:rsidRPr="005974E5">
        <w:rPr>
          <w:rFonts w:ascii="Verdana" w:hAnsi="Verdana" w:cs="Calibri Light"/>
          <w:color w:val="292929"/>
          <w:sz w:val="18"/>
          <w:szCs w:val="18"/>
        </w:rPr>
        <w:t>Python</w:t>
      </w:r>
      <w:r w:rsidR="00B921A0">
        <w:rPr>
          <w:rFonts w:ascii="Verdana" w:hAnsi="Verdana" w:cs="Calibri Light"/>
          <w:color w:val="292929"/>
          <w:sz w:val="18"/>
          <w:szCs w:val="18"/>
        </w:rPr>
        <w:t>, C#, C,</w:t>
      </w:r>
      <w:r w:rsidR="00E315A1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9D7A07">
        <w:rPr>
          <w:rFonts w:ascii="Verdana" w:hAnsi="Verdana" w:cs="Calibri Light"/>
          <w:color w:val="292929"/>
          <w:sz w:val="18"/>
          <w:szCs w:val="18"/>
        </w:rPr>
        <w:t xml:space="preserve">Scala, </w:t>
      </w:r>
      <w:r w:rsidR="00E315A1">
        <w:rPr>
          <w:rFonts w:ascii="Verdana" w:hAnsi="Verdana" w:cs="Calibri Light"/>
          <w:color w:val="292929"/>
          <w:sz w:val="18"/>
          <w:szCs w:val="18"/>
        </w:rPr>
        <w:t>Kotlin,</w:t>
      </w:r>
      <w:r w:rsidR="0076714B" w:rsidRPr="005974E5">
        <w:rPr>
          <w:rFonts w:ascii="Verdana" w:hAnsi="Verdana" w:cs="Calibri Light"/>
          <w:color w:val="292929"/>
          <w:sz w:val="18"/>
          <w:szCs w:val="18"/>
        </w:rPr>
        <w:t xml:space="preserve"> Groovy</w:t>
      </w:r>
    </w:p>
    <w:p w14:paraId="466E5E29" w14:textId="77CD2F94" w:rsidR="00956ECA" w:rsidRPr="005974E5" w:rsidRDefault="00263D05" w:rsidP="00F414FE">
      <w:pPr>
        <w:spacing w:after="0"/>
        <w:rPr>
          <w:rFonts w:ascii="Verdana" w:hAnsi="Verdana" w:cs="Calibri Light"/>
          <w:color w:val="292929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T</w:t>
      </w:r>
      <w:r w:rsidR="008272A2" w:rsidRPr="002A643A">
        <w:rPr>
          <w:rFonts w:ascii="Verdana" w:hAnsi="Verdana" w:cs="Calibri"/>
          <w:b/>
          <w:color w:val="000000" w:themeColor="text1"/>
        </w:rPr>
        <w:t>ools</w:t>
      </w:r>
      <w:r w:rsidRPr="002A643A">
        <w:rPr>
          <w:rFonts w:ascii="Verdana" w:hAnsi="Verdana" w:cs="Calibri"/>
          <w:b/>
          <w:color w:val="000000" w:themeColor="text1"/>
        </w:rPr>
        <w:t>:</w:t>
      </w:r>
      <w:r w:rsidR="00B52BAA" w:rsidRPr="005974E5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5C019D">
        <w:rPr>
          <w:rFonts w:ascii="Verdana" w:hAnsi="Verdana" w:cs="Calibri Light"/>
          <w:color w:val="292929"/>
          <w:sz w:val="18"/>
          <w:szCs w:val="18"/>
        </w:rPr>
        <w:t xml:space="preserve">AWS, Unix, Jenkins, Terraform, </w:t>
      </w:r>
      <w:r w:rsidR="00B921A0">
        <w:rPr>
          <w:rFonts w:ascii="Verdana" w:hAnsi="Verdana" w:cs="Calibri Light"/>
          <w:color w:val="292929"/>
          <w:sz w:val="18"/>
          <w:szCs w:val="18"/>
        </w:rPr>
        <w:t>Android Studio, Unity Engine</w:t>
      </w:r>
    </w:p>
    <w:p w14:paraId="1DA3479F" w14:textId="39920C09" w:rsidR="006270A9" w:rsidRDefault="00A41271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Experience</w:t>
      </w:r>
    </w:p>
    <w:p w14:paraId="0278D7B2" w14:textId="3B76A30B" w:rsidR="00EA7A0A" w:rsidRPr="0079033E" w:rsidRDefault="00EA7A0A" w:rsidP="00EA7A0A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AWS Infrastructure Engineer</w:t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C4447C">
        <w:rPr>
          <w:rFonts w:ascii="Verdana" w:hAnsi="Verdana" w:cs="Calibri Light"/>
          <w:color w:val="292929"/>
          <w:sz w:val="19"/>
          <w:szCs w:val="19"/>
        </w:rPr>
        <w:t>Trend Micro</w:t>
      </w:r>
      <w:r>
        <w:rPr>
          <w:rFonts w:ascii="Verdana" w:hAnsi="Verdana" w:cs="Calibri Light"/>
          <w:color w:val="292929"/>
          <w:sz w:val="19"/>
          <w:szCs w:val="19"/>
        </w:rPr>
        <w:t xml:space="preserve"> Inc.</w:t>
      </w:r>
      <w:proofErr w:type="spellStart"/>
      <w:r w:rsidRPr="0079033E">
        <w:rPr>
          <w:rFonts w:ascii="Verdana" w:hAnsi="Verdana" w:cs="Arial"/>
          <w:color w:val="5F5F5F"/>
          <w:sz w:val="19"/>
          <w:szCs w:val="19"/>
        </w:rPr>
        <w:tab/>
      </w:r>
      <w:proofErr w:type="spellEnd"/>
      <w:r>
        <w:rPr>
          <w:rFonts w:ascii="Verdana" w:hAnsi="Verdana" w:cs="Arial"/>
          <w:color w:val="5F5F5F"/>
          <w:sz w:val="19"/>
          <w:szCs w:val="19"/>
        </w:rPr>
        <w:t>Jan</w:t>
      </w:r>
      <w:r>
        <w:rPr>
          <w:rFonts w:ascii="Verdana" w:hAnsi="Verdana" w:cs="Arial"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5F5F5F"/>
          <w:sz w:val="19"/>
          <w:szCs w:val="19"/>
        </w:rPr>
        <w:t>20</w:t>
      </w:r>
      <w:r>
        <w:rPr>
          <w:rFonts w:ascii="Verdana" w:hAnsi="Verdana" w:cs="Calibri Light"/>
          <w:color w:val="5F5F5F"/>
          <w:sz w:val="19"/>
          <w:szCs w:val="19"/>
        </w:rPr>
        <w:t>20</w:t>
      </w:r>
      <w:r>
        <w:rPr>
          <w:rFonts w:ascii="Verdana" w:hAnsi="Verdana" w:cs="Calibri Light"/>
          <w:color w:val="5F5F5F"/>
          <w:sz w:val="19"/>
          <w:szCs w:val="19"/>
        </w:rPr>
        <w:t xml:space="preserve"> – A</w:t>
      </w:r>
      <w:r>
        <w:rPr>
          <w:rFonts w:ascii="Verdana" w:hAnsi="Verdana" w:cs="Calibri Light"/>
          <w:color w:val="5F5F5F"/>
          <w:sz w:val="19"/>
          <w:szCs w:val="19"/>
        </w:rPr>
        <w:t>pr</w:t>
      </w:r>
      <w:r>
        <w:rPr>
          <w:rFonts w:ascii="Verdana" w:hAnsi="Verdana" w:cs="Calibri Light"/>
          <w:color w:val="5F5F5F"/>
          <w:sz w:val="19"/>
          <w:szCs w:val="19"/>
        </w:rPr>
        <w:t xml:space="preserve"> 20</w:t>
      </w:r>
      <w:r>
        <w:rPr>
          <w:rFonts w:ascii="Verdana" w:hAnsi="Verdana" w:cs="Calibri Light"/>
          <w:color w:val="5F5F5F"/>
          <w:sz w:val="19"/>
          <w:szCs w:val="19"/>
        </w:rPr>
        <w:t>20</w:t>
      </w:r>
    </w:p>
    <w:p w14:paraId="70F785A1" w14:textId="013CD63C" w:rsidR="00EA7A0A" w:rsidRPr="00DB484C" w:rsidRDefault="005C019D" w:rsidP="00EA7A0A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>
        <w:rPr>
          <w:rFonts w:ascii="Verdana" w:hAnsi="Verdana" w:cs="Calibri Light"/>
          <w:i/>
          <w:iCs/>
          <w:color w:val="292929"/>
          <w:sz w:val="19"/>
          <w:szCs w:val="19"/>
        </w:rPr>
        <w:t>AWS SDK,</w:t>
      </w:r>
      <w:r w:rsidR="00C4447C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Splunk,</w:t>
      </w:r>
      <w:r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Terraform,</w:t>
      </w:r>
      <w:r w:rsidR="00740C6C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Slack API</w:t>
      </w:r>
      <w:r w:rsidR="000B7EDB">
        <w:rPr>
          <w:rFonts w:ascii="Verdana" w:hAnsi="Verdana" w:cs="Calibri Light"/>
          <w:i/>
          <w:iCs/>
          <w:color w:val="292929"/>
          <w:sz w:val="19"/>
          <w:szCs w:val="19"/>
        </w:rPr>
        <w:t>, Python</w:t>
      </w:r>
    </w:p>
    <w:p w14:paraId="62CE53A5" w14:textId="178B6245" w:rsidR="00EA7A0A" w:rsidRDefault="000B7EDB" w:rsidP="00EA7A0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Architected and implemented</w:t>
      </w:r>
      <w:r w:rsidR="00740C6C">
        <w:rPr>
          <w:rFonts w:ascii="Verdana" w:hAnsi="Verdana" w:cs="Calibri Light"/>
          <w:color w:val="292929"/>
          <w:sz w:val="19"/>
          <w:szCs w:val="19"/>
        </w:rPr>
        <w:t xml:space="preserve"> a </w:t>
      </w:r>
      <w:r>
        <w:rPr>
          <w:rFonts w:ascii="Verdana" w:hAnsi="Verdana" w:cs="Calibri Light"/>
          <w:color w:val="292929"/>
          <w:sz w:val="19"/>
          <w:szCs w:val="19"/>
        </w:rPr>
        <w:t xml:space="preserve">serverless </w:t>
      </w:r>
      <w:r w:rsidR="00740C6C">
        <w:rPr>
          <w:rFonts w:ascii="Verdana" w:hAnsi="Verdana" w:cs="Calibri Light"/>
          <w:color w:val="292929"/>
          <w:sz w:val="19"/>
          <w:szCs w:val="19"/>
        </w:rPr>
        <w:t>ta</w:t>
      </w:r>
      <w:r>
        <w:rPr>
          <w:rFonts w:ascii="Verdana" w:hAnsi="Verdana" w:cs="Calibri Light"/>
          <w:color w:val="292929"/>
          <w:sz w:val="19"/>
          <w:szCs w:val="19"/>
        </w:rPr>
        <w:t>g compliance application</w:t>
      </w:r>
      <w:r w:rsidR="00740C6C">
        <w:rPr>
          <w:rFonts w:ascii="Verdana" w:hAnsi="Verdana" w:cs="Calibri Light"/>
          <w:color w:val="292929"/>
          <w:sz w:val="19"/>
          <w:szCs w:val="19"/>
        </w:rPr>
        <w:t xml:space="preserve"> using </w:t>
      </w:r>
      <w:r>
        <w:rPr>
          <w:rFonts w:ascii="Verdana" w:hAnsi="Verdana" w:cs="Calibri Light"/>
          <w:color w:val="292929"/>
          <w:sz w:val="19"/>
          <w:szCs w:val="19"/>
        </w:rPr>
        <w:t>Kinesis, Lambda, S3 and the</w:t>
      </w:r>
      <w:r w:rsidR="00740C6C">
        <w:rPr>
          <w:rFonts w:ascii="Verdana" w:hAnsi="Verdana" w:cs="Calibri Light"/>
          <w:color w:val="292929"/>
          <w:sz w:val="19"/>
          <w:szCs w:val="19"/>
        </w:rPr>
        <w:t xml:space="preserve"> AWS SDK, freeing unused AWS resources</w:t>
      </w:r>
      <w:r>
        <w:rPr>
          <w:rFonts w:ascii="Verdana" w:hAnsi="Verdana" w:cs="Calibri Light"/>
          <w:color w:val="292929"/>
          <w:sz w:val="19"/>
          <w:szCs w:val="19"/>
        </w:rPr>
        <w:t>,</w:t>
      </w:r>
      <w:r w:rsidR="00740C6C">
        <w:rPr>
          <w:rFonts w:ascii="Verdana" w:hAnsi="Verdana" w:cs="Calibri Light"/>
          <w:color w:val="292929"/>
          <w:sz w:val="19"/>
          <w:szCs w:val="19"/>
        </w:rPr>
        <w:t xml:space="preserve"> cutting AWS costs by more than 75%</w:t>
      </w:r>
    </w:p>
    <w:p w14:paraId="43DF8F59" w14:textId="65F9CFE9" w:rsidR="00740C6C" w:rsidRDefault="009B529B" w:rsidP="00EA7A0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Used Splunk</w:t>
      </w:r>
      <w:r w:rsidR="00C4447C">
        <w:rPr>
          <w:rFonts w:ascii="Verdana" w:hAnsi="Verdana" w:cs="Calibri Light"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color w:val="292929"/>
          <w:sz w:val="19"/>
          <w:szCs w:val="19"/>
        </w:rPr>
        <w:t xml:space="preserve">to create </w:t>
      </w:r>
      <w:r w:rsidR="00C4447C">
        <w:rPr>
          <w:rFonts w:ascii="Verdana" w:hAnsi="Verdana" w:cs="Calibri Light"/>
          <w:color w:val="292929"/>
          <w:sz w:val="19"/>
          <w:szCs w:val="19"/>
        </w:rPr>
        <w:t xml:space="preserve">a </w:t>
      </w:r>
      <w:r>
        <w:rPr>
          <w:rFonts w:ascii="Verdana" w:hAnsi="Verdana" w:cs="Calibri Light"/>
          <w:color w:val="292929"/>
          <w:sz w:val="19"/>
          <w:szCs w:val="19"/>
        </w:rPr>
        <w:t>dashboard providing analysis of test results and service uptimes</w:t>
      </w:r>
    </w:p>
    <w:p w14:paraId="3BA9F9E2" w14:textId="42A2888F" w:rsidR="009B529B" w:rsidRDefault="009B529B" w:rsidP="00EA7A0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Built a Slack app</w:t>
      </w:r>
      <w:r w:rsidR="000B7EDB">
        <w:rPr>
          <w:rFonts w:ascii="Verdana" w:hAnsi="Verdana" w:cs="Calibri Light"/>
          <w:color w:val="292929"/>
          <w:sz w:val="19"/>
          <w:szCs w:val="19"/>
        </w:rPr>
        <w:t xml:space="preserve"> using SQS and Slack API</w:t>
      </w:r>
      <w:r>
        <w:rPr>
          <w:rFonts w:ascii="Verdana" w:hAnsi="Verdana" w:cs="Calibri Light"/>
          <w:color w:val="292929"/>
          <w:sz w:val="19"/>
          <w:szCs w:val="19"/>
        </w:rPr>
        <w:t xml:space="preserve"> to notify de</w:t>
      </w:r>
      <w:r w:rsidR="000B7EDB">
        <w:rPr>
          <w:rFonts w:ascii="Verdana" w:hAnsi="Verdana" w:cs="Calibri Light"/>
          <w:color w:val="292929"/>
          <w:sz w:val="19"/>
          <w:szCs w:val="19"/>
        </w:rPr>
        <w:t>velopers of l</w:t>
      </w:r>
      <w:bookmarkStart w:id="0" w:name="_GoBack"/>
      <w:bookmarkEnd w:id="0"/>
      <w:r w:rsidR="000B7EDB">
        <w:rPr>
          <w:rFonts w:ascii="Verdana" w:hAnsi="Verdana" w:cs="Calibri Light"/>
          <w:color w:val="292929"/>
          <w:sz w:val="19"/>
          <w:szCs w:val="19"/>
        </w:rPr>
        <w:t>ife-cycle events of in-house tools</w:t>
      </w:r>
    </w:p>
    <w:p w14:paraId="3883BBA6" w14:textId="63B16584" w:rsidR="000B7EDB" w:rsidRDefault="0095011C" w:rsidP="00EA7A0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Baked AMI images containing applications and its dependencies for Auto Scaling Groups </w:t>
      </w:r>
    </w:p>
    <w:p w14:paraId="547C3EDE" w14:textId="2B046C09" w:rsidR="001E7728" w:rsidRDefault="001E7728" w:rsidP="00EA7A0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Used Terraform to manage consistent IAM permissions and security groups across multiple AWS accounts </w:t>
      </w:r>
    </w:p>
    <w:p w14:paraId="4B8F0AFD" w14:textId="51A0109A" w:rsidR="00900966" w:rsidRPr="0079033E" w:rsidRDefault="0051793A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Software Engineer Intern</w:t>
      </w:r>
      <w:r w:rsidR="00900966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900966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900966"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proofErr w:type="spellStart"/>
      <w:r w:rsidR="0066205D">
        <w:rPr>
          <w:rFonts w:ascii="Verdana" w:hAnsi="Verdana" w:cs="Calibri Light"/>
          <w:color w:val="292929"/>
          <w:sz w:val="19"/>
          <w:szCs w:val="19"/>
        </w:rPr>
        <w:t>Madoor</w:t>
      </w:r>
      <w:proofErr w:type="spellEnd"/>
      <w:r w:rsidR="0066205D">
        <w:rPr>
          <w:rFonts w:ascii="Verdana" w:hAnsi="Verdana" w:cs="Calibri Light"/>
          <w:color w:val="292929"/>
          <w:sz w:val="19"/>
          <w:szCs w:val="19"/>
        </w:rPr>
        <w:t xml:space="preserve"> International Inc.</w:t>
      </w:r>
      <w:r w:rsidR="00900966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May </w:t>
      </w:r>
      <w:r w:rsidR="00900966" w:rsidRPr="0079033E">
        <w:rPr>
          <w:rFonts w:ascii="Verdana" w:hAnsi="Verdana" w:cs="Calibri Light"/>
          <w:color w:val="5F5F5F"/>
          <w:sz w:val="19"/>
          <w:szCs w:val="19"/>
        </w:rPr>
        <w:t>201</w:t>
      </w:r>
      <w:r w:rsidR="00A3364C">
        <w:rPr>
          <w:rFonts w:ascii="Verdana" w:hAnsi="Verdana" w:cs="Calibri Light"/>
          <w:color w:val="5F5F5F"/>
          <w:sz w:val="19"/>
          <w:szCs w:val="19"/>
        </w:rPr>
        <w:t>9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 – Aug 2019</w:t>
      </w:r>
    </w:p>
    <w:p w14:paraId="77A91403" w14:textId="5D7509E9" w:rsidR="00DB484C" w:rsidRPr="00DB484C" w:rsidRDefault="00DB484C" w:rsidP="00DB484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>Java,</w:t>
      </w:r>
      <w:r w:rsidR="00EA1BA2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Kotlin,</w:t>
      </w: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Android, MySQL</w:t>
      </w:r>
    </w:p>
    <w:p w14:paraId="556B65EA" w14:textId="4CB1F0FF" w:rsidR="00BE4A8D" w:rsidRDefault="006E3835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Implemented </w:t>
      </w:r>
      <w:r w:rsidR="00BE4A8D" w:rsidRPr="00BE4A8D">
        <w:rPr>
          <w:rFonts w:ascii="Verdana" w:hAnsi="Verdana" w:cs="Calibri Light"/>
          <w:color w:val="292929"/>
          <w:sz w:val="19"/>
          <w:szCs w:val="19"/>
        </w:rPr>
        <w:t>a payment system</w:t>
      </w:r>
      <w:r>
        <w:rPr>
          <w:rFonts w:ascii="Verdana" w:hAnsi="Verdana" w:cs="Calibri Light"/>
          <w:color w:val="292929"/>
          <w:sz w:val="19"/>
          <w:szCs w:val="19"/>
        </w:rPr>
        <w:t xml:space="preserve"> for the Android app</w:t>
      </w:r>
      <w:r w:rsidR="00BE4A8D" w:rsidRPr="00BE4A8D">
        <w:rPr>
          <w:rFonts w:ascii="Verdana" w:hAnsi="Verdana" w:cs="Calibri Light"/>
          <w:color w:val="292929"/>
          <w:sz w:val="19"/>
          <w:szCs w:val="19"/>
        </w:rPr>
        <w:t xml:space="preserve"> supporting Google Pay, WeChat Pay and PayPal</w:t>
      </w:r>
      <w:r w:rsidR="00CA01FB">
        <w:rPr>
          <w:rFonts w:ascii="Verdana" w:hAnsi="Verdana" w:cs="Calibri Light"/>
          <w:color w:val="292929"/>
          <w:sz w:val="19"/>
          <w:szCs w:val="19"/>
        </w:rPr>
        <w:t xml:space="preserve"> processing up to $500 per transaction</w:t>
      </w:r>
    </w:p>
    <w:p w14:paraId="4B37BD3B" w14:textId="042D3588" w:rsidR="008D2F9F" w:rsidRDefault="008015E3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Developed an internal tool using Java and Groovy t</w:t>
      </w:r>
      <w:r w:rsidR="0051793A">
        <w:rPr>
          <w:rFonts w:ascii="Verdana" w:hAnsi="Verdana" w:cs="Calibri Light"/>
          <w:color w:val="292929"/>
          <w:sz w:val="19"/>
          <w:szCs w:val="19"/>
        </w:rPr>
        <w:t>o</w:t>
      </w:r>
      <w:r>
        <w:rPr>
          <w:rFonts w:ascii="Verdana" w:hAnsi="Verdana" w:cs="Calibri Light"/>
          <w:color w:val="292929"/>
          <w:sz w:val="19"/>
          <w:szCs w:val="19"/>
        </w:rPr>
        <w:t xml:space="preserve"> automate </w:t>
      </w:r>
      <w:r w:rsidR="00947C53">
        <w:rPr>
          <w:rFonts w:ascii="Verdana" w:hAnsi="Verdana" w:cs="Calibri Light"/>
          <w:color w:val="292929"/>
          <w:sz w:val="19"/>
          <w:szCs w:val="19"/>
        </w:rPr>
        <w:t>pre-</w:t>
      </w:r>
      <w:r>
        <w:rPr>
          <w:rFonts w:ascii="Verdana" w:hAnsi="Verdana" w:cs="Calibri Light"/>
          <w:color w:val="292929"/>
          <w:sz w:val="19"/>
          <w:szCs w:val="19"/>
        </w:rPr>
        <w:t>deployment</w:t>
      </w:r>
      <w:r w:rsidR="00947C53">
        <w:rPr>
          <w:rFonts w:ascii="Verdana" w:hAnsi="Verdana" w:cs="Calibri Light"/>
          <w:color w:val="292929"/>
          <w:sz w:val="19"/>
          <w:szCs w:val="19"/>
        </w:rPr>
        <w:t xml:space="preserve"> tests</w:t>
      </w:r>
      <w:r>
        <w:rPr>
          <w:rFonts w:ascii="Verdana" w:hAnsi="Verdana" w:cs="Calibri Light"/>
          <w:color w:val="292929"/>
          <w:sz w:val="19"/>
          <w:szCs w:val="19"/>
        </w:rPr>
        <w:t xml:space="preserve">, reducing </w:t>
      </w:r>
      <w:r w:rsidR="0051793A">
        <w:rPr>
          <w:rFonts w:ascii="Verdana" w:hAnsi="Verdana" w:cs="Calibri Light"/>
          <w:color w:val="292929"/>
          <w:sz w:val="19"/>
          <w:szCs w:val="19"/>
        </w:rPr>
        <w:t>deployment time by more than an hour</w:t>
      </w:r>
    </w:p>
    <w:p w14:paraId="24AA3A3F" w14:textId="7F4074FF" w:rsidR="0051793A" w:rsidRPr="008D2F9F" w:rsidRDefault="00CA01FB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I</w:t>
      </w:r>
      <w:r w:rsidR="004E56DE">
        <w:rPr>
          <w:rFonts w:ascii="Verdana" w:hAnsi="Verdana" w:cs="Calibri Light"/>
          <w:color w:val="292929"/>
          <w:sz w:val="19"/>
          <w:szCs w:val="19"/>
        </w:rPr>
        <w:t xml:space="preserve">mplemented </w:t>
      </w:r>
      <w:r>
        <w:rPr>
          <w:rFonts w:ascii="Verdana" w:hAnsi="Verdana" w:cs="Calibri Light"/>
          <w:color w:val="292929"/>
          <w:sz w:val="19"/>
          <w:szCs w:val="19"/>
        </w:rPr>
        <w:t>in-app caching, reducing</w:t>
      </w:r>
      <w:r w:rsidR="0051793A">
        <w:rPr>
          <w:rFonts w:ascii="Verdana" w:hAnsi="Verdana" w:cs="Calibri Light"/>
          <w:color w:val="292929"/>
          <w:sz w:val="19"/>
          <w:szCs w:val="19"/>
        </w:rPr>
        <w:t xml:space="preserve"> loading time</w:t>
      </w:r>
      <w:r w:rsidR="00123EB0">
        <w:rPr>
          <w:rFonts w:ascii="Verdana" w:hAnsi="Verdana" w:cs="Calibri Light"/>
          <w:color w:val="292929"/>
          <w:sz w:val="19"/>
          <w:szCs w:val="19"/>
        </w:rPr>
        <w:t xml:space="preserve"> by nearly 50%</w:t>
      </w:r>
    </w:p>
    <w:p w14:paraId="40CD80C6" w14:textId="5CFF20CB" w:rsidR="00123EB0" w:rsidRDefault="004B302A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Built a UI rendering library using Java</w:t>
      </w:r>
      <w:r w:rsidR="001F07AA">
        <w:rPr>
          <w:rFonts w:ascii="Verdana" w:hAnsi="Verdana" w:cs="Calibri Light"/>
          <w:color w:val="292929"/>
          <w:sz w:val="19"/>
          <w:szCs w:val="19"/>
        </w:rPr>
        <w:t>,</w:t>
      </w:r>
      <w:r w:rsidR="00123EB0">
        <w:rPr>
          <w:rFonts w:ascii="Verdana" w:hAnsi="Verdana" w:cs="Calibri Light"/>
          <w:color w:val="292929"/>
          <w:sz w:val="19"/>
          <w:szCs w:val="19"/>
        </w:rPr>
        <w:t xml:space="preserve"> increas</w:t>
      </w:r>
      <w:r w:rsidR="001F07AA">
        <w:rPr>
          <w:rFonts w:ascii="Verdana" w:hAnsi="Verdana" w:cs="Calibri Light"/>
          <w:color w:val="292929"/>
          <w:sz w:val="19"/>
          <w:szCs w:val="19"/>
        </w:rPr>
        <w:t>ing the</w:t>
      </w:r>
      <w:r w:rsidR="00123EB0">
        <w:rPr>
          <w:rFonts w:ascii="Verdana" w:hAnsi="Verdana" w:cs="Calibri Light"/>
          <w:color w:val="292929"/>
          <w:sz w:val="19"/>
          <w:szCs w:val="19"/>
        </w:rPr>
        <w:t xml:space="preserve"> rendering speed by</w:t>
      </w:r>
      <w:r w:rsidR="009D18A6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123EB0">
        <w:rPr>
          <w:rFonts w:ascii="Verdana" w:hAnsi="Verdana" w:cs="Calibri Light"/>
          <w:color w:val="292929"/>
          <w:sz w:val="19"/>
          <w:szCs w:val="19"/>
        </w:rPr>
        <w:t>3x</w:t>
      </w:r>
    </w:p>
    <w:p w14:paraId="2CF7405A" w14:textId="575860AB" w:rsidR="006270A9" w:rsidRPr="0079033E" w:rsidRDefault="00872A44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IT Support</w:t>
      </w:r>
      <w:r w:rsidR="00594303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594303" w:rsidRPr="0079033E">
        <w:rPr>
          <w:rFonts w:ascii="Verdana" w:hAnsi="Verdana" w:cs="Calibri Light"/>
          <w:color w:val="292929"/>
          <w:sz w:val="19"/>
          <w:szCs w:val="19"/>
        </w:rPr>
        <w:t xml:space="preserve"> North Growth Management</w:t>
      </w:r>
      <w:r w:rsidR="00290CCB">
        <w:rPr>
          <w:rFonts w:ascii="Verdana" w:hAnsi="Verdana" w:cs="Calibri Light"/>
          <w:color w:val="292929"/>
          <w:sz w:val="19"/>
          <w:szCs w:val="19"/>
        </w:rPr>
        <w:t xml:space="preserve"> Ltd.</w:t>
      </w:r>
      <w:r w:rsidR="004F6E08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May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</w:t>
      </w:r>
      <w:r w:rsidR="00B921A0">
        <w:rPr>
          <w:rFonts w:ascii="Verdana" w:hAnsi="Verdana" w:cs="Calibri Light"/>
          <w:color w:val="5F5F5F"/>
          <w:sz w:val="19"/>
          <w:szCs w:val="19"/>
        </w:rPr>
        <w:t>8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C80D15"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Aug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FD7D76D" w14:textId="7C9ED869" w:rsidR="0010310C" w:rsidRPr="0010310C" w:rsidRDefault="0010310C" w:rsidP="0010310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10310C">
        <w:rPr>
          <w:rFonts w:ascii="Verdana" w:hAnsi="Verdana" w:cs="Calibri Light"/>
          <w:i/>
          <w:iCs/>
          <w:color w:val="292929"/>
          <w:sz w:val="19"/>
          <w:szCs w:val="19"/>
        </w:rPr>
        <w:t>MS SQL</w:t>
      </w:r>
    </w:p>
    <w:p w14:paraId="40ED05D7" w14:textId="6B355AA0" w:rsidR="008126B4" w:rsidRPr="008126B4" w:rsidRDefault="00ED1876" w:rsidP="008126B4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Worked with database administrator to connect new computers to a MS SQL database</w:t>
      </w:r>
    </w:p>
    <w:p w14:paraId="4A71D14A" w14:textId="1DEB6A6F" w:rsidR="0014009B" w:rsidRPr="0079033E" w:rsidRDefault="0066205D" w:rsidP="00310C2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Installed and configured a </w:t>
      </w:r>
      <w:r w:rsidR="002F1135">
        <w:rPr>
          <w:rFonts w:ascii="Verdana" w:hAnsi="Verdana" w:cs="Calibri Light"/>
          <w:color w:val="292929"/>
          <w:sz w:val="19"/>
          <w:szCs w:val="19"/>
        </w:rPr>
        <w:t xml:space="preserve">Windows 2012 </w:t>
      </w:r>
      <w:r>
        <w:rPr>
          <w:rFonts w:ascii="Verdana" w:hAnsi="Verdana" w:cs="Calibri Light"/>
          <w:color w:val="292929"/>
          <w:sz w:val="19"/>
          <w:szCs w:val="19"/>
        </w:rPr>
        <w:t xml:space="preserve">server </w:t>
      </w:r>
      <w:r w:rsidR="002F1135">
        <w:rPr>
          <w:rFonts w:ascii="Verdana" w:hAnsi="Verdana" w:cs="Calibri Light"/>
          <w:color w:val="292929"/>
          <w:sz w:val="19"/>
          <w:szCs w:val="19"/>
        </w:rPr>
        <w:t xml:space="preserve">for keeping track of client </w:t>
      </w:r>
      <w:r w:rsidR="002A7E35">
        <w:rPr>
          <w:rFonts w:ascii="Verdana" w:hAnsi="Verdana" w:cs="Calibri Light"/>
          <w:color w:val="292929"/>
          <w:sz w:val="19"/>
          <w:szCs w:val="19"/>
        </w:rPr>
        <w:t>information and financial data</w:t>
      </w:r>
    </w:p>
    <w:p w14:paraId="193475EA" w14:textId="77777777" w:rsidR="00F414FE" w:rsidRPr="00E807C2" w:rsidRDefault="00F414FE" w:rsidP="00F414FE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Projects</w:t>
      </w:r>
    </w:p>
    <w:p w14:paraId="423FF8DB" w14:textId="54F6FA6A" w:rsidR="002E3558" w:rsidRPr="0079033E" w:rsidRDefault="002E3558" w:rsidP="002E3558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proofErr w:type="spellStart"/>
      <w:r>
        <w:rPr>
          <w:rFonts w:ascii="Verdana" w:hAnsi="Verdana" w:cs="Calibri"/>
          <w:b/>
          <w:color w:val="000000" w:themeColor="text1"/>
          <w:sz w:val="19"/>
          <w:szCs w:val="19"/>
        </w:rPr>
        <w:t>Chat</w:t>
      </w:r>
      <w:r w:rsidR="00364137">
        <w:rPr>
          <w:rFonts w:ascii="Verdana" w:hAnsi="Verdana" w:cs="Calibri"/>
          <w:b/>
          <w:color w:val="000000" w:themeColor="text1"/>
          <w:sz w:val="19"/>
          <w:szCs w:val="19"/>
        </w:rPr>
        <w:t>ify</w:t>
      </w:r>
      <w:proofErr w:type="spellEnd"/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Aug </w:t>
      </w:r>
      <w:r w:rsidRPr="0079033E">
        <w:rPr>
          <w:rFonts w:ascii="Verdana" w:hAnsi="Verdana" w:cs="Calibri Light"/>
          <w:color w:val="5F5F5F"/>
          <w:sz w:val="19"/>
          <w:szCs w:val="19"/>
        </w:rPr>
        <w:t>201</w:t>
      </w:r>
      <w:r>
        <w:rPr>
          <w:rFonts w:ascii="Verdana" w:hAnsi="Verdana" w:cs="Calibri Light"/>
          <w:color w:val="5F5F5F"/>
          <w:sz w:val="19"/>
          <w:szCs w:val="19"/>
        </w:rPr>
        <w:t>9</w:t>
      </w:r>
    </w:p>
    <w:p w14:paraId="2B3AD0F6" w14:textId="314119E3" w:rsidR="002E3558" w:rsidRPr="00F56A63" w:rsidRDefault="002E3558" w:rsidP="002E3558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>
        <w:rPr>
          <w:rFonts w:ascii="Verdana" w:hAnsi="Verdana" w:cs="Calibri Light"/>
          <w:i/>
          <w:iCs/>
          <w:color w:val="292929"/>
          <w:sz w:val="19"/>
          <w:szCs w:val="19"/>
        </w:rPr>
        <w:t>Python, Flask, PostgreSQL</w:t>
      </w:r>
    </w:p>
    <w:p w14:paraId="042532F5" w14:textId="044FAF2C" w:rsidR="009037A5" w:rsidRDefault="00115F57" w:rsidP="009037A5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Built an o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nline chatting forum </w:t>
      </w:r>
      <w:r w:rsidR="00C1113A">
        <w:rPr>
          <w:rFonts w:ascii="Verdana" w:hAnsi="Verdana" w:cs="Calibri Light"/>
          <w:color w:val="292929"/>
          <w:sz w:val="19"/>
          <w:szCs w:val="19"/>
        </w:rPr>
        <w:t>using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RESTful</w:t>
      </w:r>
      <w:r w:rsidR="001F398A">
        <w:rPr>
          <w:rFonts w:ascii="Verdana" w:hAnsi="Verdana" w:cs="Calibri Light"/>
          <w:color w:val="292929"/>
          <w:sz w:val="19"/>
          <w:szCs w:val="19"/>
        </w:rPr>
        <w:t xml:space="preserve"> principals</w:t>
      </w:r>
    </w:p>
    <w:p w14:paraId="1B43FC1A" w14:textId="00EC30F5" w:rsidR="00364137" w:rsidRDefault="000E33DD" w:rsidP="009037A5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Created</w:t>
      </w:r>
      <w:r w:rsidR="001F398A">
        <w:rPr>
          <w:rFonts w:ascii="Verdana" w:hAnsi="Verdana" w:cs="Calibri Light"/>
          <w:color w:val="292929"/>
          <w:sz w:val="19"/>
          <w:szCs w:val="19"/>
        </w:rPr>
        <w:t xml:space="preserve"> a database in PostgreSQL for storing chat history</w:t>
      </w:r>
    </w:p>
    <w:p w14:paraId="13C117E9" w14:textId="60DE529C" w:rsidR="00115F57" w:rsidRPr="00115F57" w:rsidRDefault="00F3604E" w:rsidP="00115F57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Wrote function for</w:t>
      </w:r>
      <w:r w:rsidR="00C60356">
        <w:rPr>
          <w:rFonts w:ascii="Verdana" w:hAnsi="Verdana" w:cs="Calibri Light"/>
          <w:color w:val="292929"/>
          <w:sz w:val="19"/>
          <w:szCs w:val="19"/>
        </w:rPr>
        <w:t xml:space="preserve"> cleaning input data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C60356">
        <w:rPr>
          <w:rFonts w:ascii="Verdana" w:hAnsi="Verdana" w:cs="Calibri Light"/>
          <w:color w:val="292929"/>
          <w:sz w:val="19"/>
          <w:szCs w:val="19"/>
        </w:rPr>
        <w:t>to prevent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SQL</w:t>
      </w:r>
      <w:r w:rsidR="00C1113A">
        <w:rPr>
          <w:rFonts w:ascii="Verdana" w:hAnsi="Verdana" w:cs="Calibri Light"/>
          <w:color w:val="292929"/>
          <w:sz w:val="19"/>
          <w:szCs w:val="19"/>
        </w:rPr>
        <w:t xml:space="preserve"> and XSS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injection attacks</w:t>
      </w:r>
    </w:p>
    <w:p w14:paraId="16C73FFD" w14:textId="007F9852" w:rsidR="00B921A0" w:rsidRPr="0079033E" w:rsidRDefault="00B921A0" w:rsidP="00B921A0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Online Multiplayer Shooter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Dec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59AAFC1" w14:textId="77777777" w:rsidR="00F414FE" w:rsidRPr="00F56A63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F56A63">
        <w:rPr>
          <w:rFonts w:ascii="Verdana" w:hAnsi="Verdana" w:cs="Calibri Light"/>
          <w:i/>
          <w:iCs/>
          <w:color w:val="292929"/>
          <w:sz w:val="19"/>
          <w:szCs w:val="19"/>
        </w:rPr>
        <w:t>C#, Unity Engine, Photon Networking</w:t>
      </w:r>
    </w:p>
    <w:p w14:paraId="7A557772" w14:textId="244B9E13" w:rsidR="00F414FE" w:rsidRPr="0079033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Built </w:t>
      </w:r>
      <w:r w:rsidR="006E3835">
        <w:rPr>
          <w:rFonts w:ascii="Verdana" w:hAnsi="Verdana" w:cs="Calibri Light"/>
          <w:color w:val="292929"/>
          <w:sz w:val="19"/>
          <w:szCs w:val="19"/>
        </w:rPr>
        <w:t xml:space="preserve">a </w:t>
      </w:r>
      <w:r w:rsidRPr="0079033E">
        <w:rPr>
          <w:rFonts w:ascii="Verdana" w:hAnsi="Verdana" w:cs="Calibri Light"/>
          <w:color w:val="292929"/>
          <w:sz w:val="19"/>
          <w:szCs w:val="19"/>
        </w:rPr>
        <w:t>2D multiplayer</w:t>
      </w:r>
      <w:r w:rsidR="000E33DD">
        <w:rPr>
          <w:rFonts w:ascii="Verdana" w:hAnsi="Verdana" w:cs="Calibri Light"/>
          <w:color w:val="292929"/>
          <w:sz w:val="19"/>
          <w:szCs w:val="19"/>
        </w:rPr>
        <w:t xml:space="preserve"> space simulation game</w:t>
      </w:r>
    </w:p>
    <w:p w14:paraId="3BD445AD" w14:textId="6497D04D" w:rsidR="00F414FE" w:rsidRPr="0079033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Configured networking</w:t>
      </w:r>
      <w:r w:rsidR="001F398A">
        <w:rPr>
          <w:rFonts w:ascii="Verdana" w:hAnsi="Verdana" w:cs="Calibri Light"/>
          <w:color w:val="292929"/>
          <w:sz w:val="19"/>
          <w:szCs w:val="19"/>
        </w:rPr>
        <w:t xml:space="preserve"> to host </w:t>
      </w:r>
      <w:r w:rsidR="006E3835">
        <w:rPr>
          <w:rFonts w:ascii="Verdana" w:hAnsi="Verdana" w:cs="Calibri Light"/>
          <w:color w:val="292929"/>
          <w:sz w:val="19"/>
          <w:szCs w:val="19"/>
        </w:rPr>
        <w:t xml:space="preserve">the </w:t>
      </w:r>
      <w:r w:rsidR="001F398A">
        <w:rPr>
          <w:rFonts w:ascii="Verdana" w:hAnsi="Verdana" w:cs="Calibri Light"/>
          <w:color w:val="292929"/>
          <w:sz w:val="19"/>
          <w:szCs w:val="19"/>
        </w:rPr>
        <w:t>game on cloud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1F398A">
        <w:rPr>
          <w:rFonts w:ascii="Verdana" w:hAnsi="Verdana" w:cs="Calibri Light"/>
          <w:color w:val="292929"/>
          <w:sz w:val="19"/>
          <w:szCs w:val="19"/>
        </w:rPr>
        <w:t>using Photon Networking API</w:t>
      </w:r>
    </w:p>
    <w:p w14:paraId="59F14D6F" w14:textId="51D2E707" w:rsidR="00F414FE" w:rsidRPr="00F414F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 xml:space="preserve">Wrote </w:t>
      </w:r>
      <w:r w:rsidR="00947C53">
        <w:rPr>
          <w:rFonts w:ascii="Verdana" w:hAnsi="Verdana" w:cs="Calibri Light"/>
          <w:color w:val="292929"/>
          <w:sz w:val="19"/>
          <w:szCs w:val="19"/>
        </w:rPr>
        <w:t>interpolations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t</w:t>
      </w:r>
      <w:r>
        <w:rPr>
          <w:rFonts w:ascii="Verdana" w:hAnsi="Verdana" w:cs="Calibri Light"/>
          <w:color w:val="292929"/>
          <w:sz w:val="19"/>
          <w:szCs w:val="19"/>
        </w:rPr>
        <w:t xml:space="preserve">o </w:t>
      </w:r>
      <w:r w:rsidRPr="0079033E">
        <w:rPr>
          <w:rFonts w:ascii="Verdana" w:hAnsi="Verdana" w:cs="Calibri Light"/>
          <w:color w:val="292929"/>
          <w:sz w:val="19"/>
          <w:szCs w:val="19"/>
        </w:rPr>
        <w:t>predict movement of game objects</w:t>
      </w:r>
      <w:r w:rsidR="001F398A">
        <w:rPr>
          <w:rFonts w:ascii="Verdana" w:hAnsi="Verdana" w:cs="Calibri Light"/>
          <w:color w:val="292929"/>
          <w:sz w:val="19"/>
          <w:szCs w:val="19"/>
        </w:rPr>
        <w:t>,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reduc</w:t>
      </w:r>
      <w:r w:rsidR="001F398A">
        <w:rPr>
          <w:rFonts w:ascii="Verdana" w:hAnsi="Verdana" w:cs="Calibri Light"/>
          <w:color w:val="292929"/>
          <w:sz w:val="19"/>
          <w:szCs w:val="19"/>
        </w:rPr>
        <w:t>ing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lag due to network latency</w:t>
      </w:r>
    </w:p>
    <w:p w14:paraId="57CA24E3" w14:textId="70ACB488" w:rsidR="0055141D" w:rsidRDefault="00C862B3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Achievements</w:t>
      </w:r>
    </w:p>
    <w:p w14:paraId="2CB51F9D" w14:textId="0A36FC6B" w:rsidR="000A620A" w:rsidRPr="0079033E" w:rsidRDefault="000A620A" w:rsidP="000A620A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AWS Certified Cloud P</w:t>
      </w:r>
      <w:r w:rsidRPr="000A620A">
        <w:rPr>
          <w:rFonts w:ascii="Verdana" w:hAnsi="Verdana" w:cs="Calibri"/>
          <w:b/>
          <w:color w:val="000000" w:themeColor="text1"/>
          <w:sz w:val="19"/>
          <w:szCs w:val="19"/>
        </w:rPr>
        <w:t>ractitioner</w:t>
      </w:r>
      <w:r w:rsidRPr="0079033E">
        <w:rPr>
          <w:rFonts w:ascii="Verdana" w:hAnsi="Verdana" w:cs="Arial"/>
          <w:bCs/>
          <w:color w:val="5F5F5F"/>
          <w:sz w:val="19"/>
          <w:szCs w:val="19"/>
        </w:rPr>
        <w:tab/>
      </w:r>
      <w:r>
        <w:rPr>
          <w:rFonts w:ascii="Verdana" w:hAnsi="Verdana" w:cs="Arial"/>
          <w:bCs/>
          <w:color w:val="5F5F5F"/>
          <w:sz w:val="19"/>
          <w:szCs w:val="19"/>
        </w:rPr>
        <w:t>Feb</w:t>
      </w:r>
      <w:r>
        <w:rPr>
          <w:rFonts w:ascii="Verdana" w:hAnsi="Verdana" w:cs="Arial"/>
          <w:bCs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</w:t>
      </w:r>
      <w:r>
        <w:rPr>
          <w:rFonts w:ascii="Verdana" w:hAnsi="Verdana" w:cs="Calibri Light"/>
          <w:bCs/>
          <w:color w:val="5F5F5F"/>
          <w:sz w:val="19"/>
          <w:szCs w:val="19"/>
        </w:rPr>
        <w:t>20</w:t>
      </w:r>
    </w:p>
    <w:p w14:paraId="2C96B547" w14:textId="4FE218EA" w:rsidR="000A620A" w:rsidRPr="000A620A" w:rsidRDefault="000A620A" w:rsidP="000A620A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0A620A">
        <w:rPr>
          <w:rFonts w:ascii="Verdana" w:hAnsi="Verdana" w:cs="Calibri Light"/>
          <w:bCs/>
          <w:color w:val="292929"/>
          <w:sz w:val="19"/>
          <w:szCs w:val="19"/>
        </w:rPr>
        <w:t>Validation Number SG7MPFX2HE1E1MCJ</w:t>
      </w:r>
    </w:p>
    <w:p w14:paraId="42E41822" w14:textId="46BD83B2" w:rsidR="00E56A2A" w:rsidRPr="00E807C2" w:rsidRDefault="00E56A2A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Education</w:t>
      </w:r>
    </w:p>
    <w:p w14:paraId="437EADCA" w14:textId="673E6DE4" w:rsidR="00E56A2A" w:rsidRPr="0079033E" w:rsidRDefault="00BB1D29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Candidate for Bachelor of Software Engineering</w:t>
      </w:r>
      <w:r w:rsidR="00E56A2A" w:rsidRPr="0079033E">
        <w:rPr>
          <w:rFonts w:ascii="Verdana" w:hAnsi="Verdana" w:cs="Arial"/>
          <w:b/>
          <w:color w:val="000000" w:themeColor="text1"/>
          <w:sz w:val="19"/>
          <w:szCs w:val="19"/>
        </w:rPr>
        <w:t xml:space="preserve"> </w:t>
      </w:r>
      <w:r w:rsidR="00E56A2A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Sep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Apr </w:t>
      </w:r>
      <w:r w:rsidR="009520EC" w:rsidRPr="0079033E">
        <w:rPr>
          <w:rFonts w:ascii="Verdana" w:hAnsi="Verdana" w:cs="Calibri Light"/>
          <w:color w:val="5F5F5F"/>
          <w:sz w:val="19"/>
          <w:szCs w:val="19"/>
        </w:rPr>
        <w:t>2023</w:t>
      </w:r>
    </w:p>
    <w:p w14:paraId="20FCFF7C" w14:textId="09138EF4" w:rsidR="00A30689" w:rsidRPr="0079033E" w:rsidRDefault="00A30689" w:rsidP="00A3068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University of Waterloo</w:t>
      </w:r>
    </w:p>
    <w:sectPr w:rsidR="00A30689" w:rsidRPr="0079033E" w:rsidSect="000C6F4D">
      <w:footerReference w:type="default" r:id="rId13"/>
      <w:headerReference w:type="first" r:id="rId14"/>
      <w:pgSz w:w="12240" w:h="15840" w:code="1"/>
      <w:pgMar w:top="567" w:right="720" w:bottom="567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DB7DE" w14:textId="77777777" w:rsidR="00700B2D" w:rsidRDefault="00700B2D">
      <w:pPr>
        <w:spacing w:after="0"/>
      </w:pPr>
      <w:r>
        <w:separator/>
      </w:r>
    </w:p>
  </w:endnote>
  <w:endnote w:type="continuationSeparator" w:id="0">
    <w:p w14:paraId="2815FECB" w14:textId="77777777" w:rsidR="00700B2D" w:rsidRDefault="00700B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charset w:val="80"/>
    <w:family w:val="roman"/>
    <w:pitch w:val="fixed"/>
    <w:sig w:usb0="80000281" w:usb1="28C76CF8" w:usb2="00000010" w:usb3="00000000" w:csb0="0002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cumin Pro">
    <w:altName w:val="Calibri"/>
    <w:panose1 w:val="020B0504020202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17D33" w14:textId="77777777" w:rsidR="00700B2D" w:rsidRDefault="00700B2D">
      <w:pPr>
        <w:spacing w:after="0"/>
      </w:pPr>
      <w:r>
        <w:separator/>
      </w:r>
    </w:p>
  </w:footnote>
  <w:footnote w:type="continuationSeparator" w:id="0">
    <w:p w14:paraId="2361E6A6" w14:textId="77777777" w:rsidR="00700B2D" w:rsidRDefault="00700B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99885C7C"/>
    <w:lvl w:ilvl="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376"/>
        </w:tabs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808"/>
        </w:tabs>
        <w:ind w:left="280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72"/>
        </w:tabs>
        <w:ind w:left="367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104"/>
        </w:tabs>
        <w:ind w:left="4104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41F5"/>
    <w:rsid w:val="000050A7"/>
    <w:rsid w:val="000062DB"/>
    <w:rsid w:val="00014B60"/>
    <w:rsid w:val="00015D4B"/>
    <w:rsid w:val="00022124"/>
    <w:rsid w:val="000258A1"/>
    <w:rsid w:val="000266D8"/>
    <w:rsid w:val="000370B8"/>
    <w:rsid w:val="00047060"/>
    <w:rsid w:val="000658F5"/>
    <w:rsid w:val="000675BC"/>
    <w:rsid w:val="000720DE"/>
    <w:rsid w:val="00075AC8"/>
    <w:rsid w:val="00075BD2"/>
    <w:rsid w:val="0007609B"/>
    <w:rsid w:val="00097865"/>
    <w:rsid w:val="000A4F59"/>
    <w:rsid w:val="000A620A"/>
    <w:rsid w:val="000A7A9E"/>
    <w:rsid w:val="000B49BB"/>
    <w:rsid w:val="000B6E41"/>
    <w:rsid w:val="000B7EDB"/>
    <w:rsid w:val="000C3974"/>
    <w:rsid w:val="000C5318"/>
    <w:rsid w:val="000C54AB"/>
    <w:rsid w:val="000C636A"/>
    <w:rsid w:val="000C6F4D"/>
    <w:rsid w:val="000E33DD"/>
    <w:rsid w:val="000E7BA6"/>
    <w:rsid w:val="0010310C"/>
    <w:rsid w:val="001065A7"/>
    <w:rsid w:val="00112C57"/>
    <w:rsid w:val="0011433E"/>
    <w:rsid w:val="00115F57"/>
    <w:rsid w:val="00122667"/>
    <w:rsid w:val="00122972"/>
    <w:rsid w:val="00123EB0"/>
    <w:rsid w:val="00126303"/>
    <w:rsid w:val="001264C8"/>
    <w:rsid w:val="00127B54"/>
    <w:rsid w:val="0013174F"/>
    <w:rsid w:val="00133C0D"/>
    <w:rsid w:val="0014009B"/>
    <w:rsid w:val="00141A4C"/>
    <w:rsid w:val="001565B7"/>
    <w:rsid w:val="001635A7"/>
    <w:rsid w:val="00191768"/>
    <w:rsid w:val="001A295E"/>
    <w:rsid w:val="001B29CF"/>
    <w:rsid w:val="001B6665"/>
    <w:rsid w:val="001B72E8"/>
    <w:rsid w:val="001C5218"/>
    <w:rsid w:val="001D123B"/>
    <w:rsid w:val="001D5992"/>
    <w:rsid w:val="001E0885"/>
    <w:rsid w:val="001E11F4"/>
    <w:rsid w:val="001E7728"/>
    <w:rsid w:val="001F07AA"/>
    <w:rsid w:val="001F398A"/>
    <w:rsid w:val="001F7411"/>
    <w:rsid w:val="002103D6"/>
    <w:rsid w:val="0021118C"/>
    <w:rsid w:val="00212E20"/>
    <w:rsid w:val="00215F29"/>
    <w:rsid w:val="002170D2"/>
    <w:rsid w:val="00222265"/>
    <w:rsid w:val="002275B7"/>
    <w:rsid w:val="002401C9"/>
    <w:rsid w:val="00242CC8"/>
    <w:rsid w:val="002504B1"/>
    <w:rsid w:val="00263D05"/>
    <w:rsid w:val="0027085E"/>
    <w:rsid w:val="002773F3"/>
    <w:rsid w:val="0028220F"/>
    <w:rsid w:val="00282D4C"/>
    <w:rsid w:val="00287012"/>
    <w:rsid w:val="00287753"/>
    <w:rsid w:val="00290CCB"/>
    <w:rsid w:val="002A643A"/>
    <w:rsid w:val="002A7E35"/>
    <w:rsid w:val="002B12A6"/>
    <w:rsid w:val="002B4753"/>
    <w:rsid w:val="002C235C"/>
    <w:rsid w:val="002C477E"/>
    <w:rsid w:val="002D2377"/>
    <w:rsid w:val="002D23DA"/>
    <w:rsid w:val="002D3FC5"/>
    <w:rsid w:val="002D6295"/>
    <w:rsid w:val="002E1479"/>
    <w:rsid w:val="002E3558"/>
    <w:rsid w:val="002E5510"/>
    <w:rsid w:val="002F1135"/>
    <w:rsid w:val="00306E6E"/>
    <w:rsid w:val="00310C2E"/>
    <w:rsid w:val="00324296"/>
    <w:rsid w:val="00324BCE"/>
    <w:rsid w:val="003371E1"/>
    <w:rsid w:val="00342955"/>
    <w:rsid w:val="00344446"/>
    <w:rsid w:val="00345CE5"/>
    <w:rsid w:val="00356C14"/>
    <w:rsid w:val="00360198"/>
    <w:rsid w:val="003637E5"/>
    <w:rsid w:val="00364137"/>
    <w:rsid w:val="00366109"/>
    <w:rsid w:val="00371163"/>
    <w:rsid w:val="00372EF5"/>
    <w:rsid w:val="00374346"/>
    <w:rsid w:val="00374ECC"/>
    <w:rsid w:val="00385D52"/>
    <w:rsid w:val="003863C1"/>
    <w:rsid w:val="00393598"/>
    <w:rsid w:val="003A043E"/>
    <w:rsid w:val="003A4393"/>
    <w:rsid w:val="003C581A"/>
    <w:rsid w:val="003C7B4D"/>
    <w:rsid w:val="003D24CE"/>
    <w:rsid w:val="003D2D83"/>
    <w:rsid w:val="003D338D"/>
    <w:rsid w:val="003F21C3"/>
    <w:rsid w:val="0040047D"/>
    <w:rsid w:val="004109E6"/>
    <w:rsid w:val="0041252B"/>
    <w:rsid w:val="00415E75"/>
    <w:rsid w:val="00421F7F"/>
    <w:rsid w:val="00430383"/>
    <w:rsid w:val="00444A87"/>
    <w:rsid w:val="00446FD1"/>
    <w:rsid w:val="00447347"/>
    <w:rsid w:val="00453C56"/>
    <w:rsid w:val="0045401A"/>
    <w:rsid w:val="00471D9C"/>
    <w:rsid w:val="00480F91"/>
    <w:rsid w:val="004901EE"/>
    <w:rsid w:val="0049561F"/>
    <w:rsid w:val="004A1A79"/>
    <w:rsid w:val="004A4B74"/>
    <w:rsid w:val="004A6021"/>
    <w:rsid w:val="004B302A"/>
    <w:rsid w:val="004C24BB"/>
    <w:rsid w:val="004E109B"/>
    <w:rsid w:val="004E3F12"/>
    <w:rsid w:val="004E56DE"/>
    <w:rsid w:val="004F5553"/>
    <w:rsid w:val="004F6E08"/>
    <w:rsid w:val="0051793A"/>
    <w:rsid w:val="0052407B"/>
    <w:rsid w:val="00534865"/>
    <w:rsid w:val="0054187C"/>
    <w:rsid w:val="0055141D"/>
    <w:rsid w:val="005655FB"/>
    <w:rsid w:val="00570A88"/>
    <w:rsid w:val="00580C5F"/>
    <w:rsid w:val="0058108D"/>
    <w:rsid w:val="00581E25"/>
    <w:rsid w:val="00585B45"/>
    <w:rsid w:val="005908C5"/>
    <w:rsid w:val="00590955"/>
    <w:rsid w:val="005921BB"/>
    <w:rsid w:val="00592548"/>
    <w:rsid w:val="00594303"/>
    <w:rsid w:val="00596EBE"/>
    <w:rsid w:val="005974E5"/>
    <w:rsid w:val="005B5060"/>
    <w:rsid w:val="005C019D"/>
    <w:rsid w:val="005C389E"/>
    <w:rsid w:val="005C5746"/>
    <w:rsid w:val="005D2EC0"/>
    <w:rsid w:val="005E4B48"/>
    <w:rsid w:val="005F2741"/>
    <w:rsid w:val="005F3C5C"/>
    <w:rsid w:val="005F73AE"/>
    <w:rsid w:val="00601850"/>
    <w:rsid w:val="006045BA"/>
    <w:rsid w:val="00605186"/>
    <w:rsid w:val="0061040D"/>
    <w:rsid w:val="0061094E"/>
    <w:rsid w:val="00616814"/>
    <w:rsid w:val="00617B26"/>
    <w:rsid w:val="00621AA4"/>
    <w:rsid w:val="00621AFA"/>
    <w:rsid w:val="00624561"/>
    <w:rsid w:val="00625265"/>
    <w:rsid w:val="006270A9"/>
    <w:rsid w:val="00627D60"/>
    <w:rsid w:val="00636B1F"/>
    <w:rsid w:val="00636E20"/>
    <w:rsid w:val="0066205D"/>
    <w:rsid w:val="00667E3C"/>
    <w:rsid w:val="0067342E"/>
    <w:rsid w:val="006751FE"/>
    <w:rsid w:val="00675956"/>
    <w:rsid w:val="00677036"/>
    <w:rsid w:val="00681034"/>
    <w:rsid w:val="0068319A"/>
    <w:rsid w:val="00687005"/>
    <w:rsid w:val="00691530"/>
    <w:rsid w:val="00695E44"/>
    <w:rsid w:val="006A614F"/>
    <w:rsid w:val="006B0CA5"/>
    <w:rsid w:val="006B18DE"/>
    <w:rsid w:val="006C499B"/>
    <w:rsid w:val="006C7F14"/>
    <w:rsid w:val="006E3835"/>
    <w:rsid w:val="006F6967"/>
    <w:rsid w:val="00700B2D"/>
    <w:rsid w:val="00701F8A"/>
    <w:rsid w:val="0070220C"/>
    <w:rsid w:val="00706B27"/>
    <w:rsid w:val="00715FC8"/>
    <w:rsid w:val="00724735"/>
    <w:rsid w:val="00725296"/>
    <w:rsid w:val="00726101"/>
    <w:rsid w:val="00730952"/>
    <w:rsid w:val="00731D07"/>
    <w:rsid w:val="00740C6C"/>
    <w:rsid w:val="007510BA"/>
    <w:rsid w:val="00753F67"/>
    <w:rsid w:val="00763734"/>
    <w:rsid w:val="00764D83"/>
    <w:rsid w:val="00765B92"/>
    <w:rsid w:val="0076714B"/>
    <w:rsid w:val="00773213"/>
    <w:rsid w:val="0077747B"/>
    <w:rsid w:val="00786761"/>
    <w:rsid w:val="0079033E"/>
    <w:rsid w:val="00797399"/>
    <w:rsid w:val="007A386A"/>
    <w:rsid w:val="007B5589"/>
    <w:rsid w:val="007B66E1"/>
    <w:rsid w:val="007C2382"/>
    <w:rsid w:val="007C6B76"/>
    <w:rsid w:val="007C7DE0"/>
    <w:rsid w:val="007E2EC3"/>
    <w:rsid w:val="007E6978"/>
    <w:rsid w:val="007E7228"/>
    <w:rsid w:val="008015E3"/>
    <w:rsid w:val="00805864"/>
    <w:rsid w:val="008126B4"/>
    <w:rsid w:val="00816216"/>
    <w:rsid w:val="00816A42"/>
    <w:rsid w:val="008228C1"/>
    <w:rsid w:val="008249ED"/>
    <w:rsid w:val="00825D0A"/>
    <w:rsid w:val="00826C99"/>
    <w:rsid w:val="008272A2"/>
    <w:rsid w:val="008277E6"/>
    <w:rsid w:val="00830FC9"/>
    <w:rsid w:val="0083122A"/>
    <w:rsid w:val="008324A4"/>
    <w:rsid w:val="00833F6F"/>
    <w:rsid w:val="008426C6"/>
    <w:rsid w:val="00847F1A"/>
    <w:rsid w:val="008540DC"/>
    <w:rsid w:val="008569AD"/>
    <w:rsid w:val="00857793"/>
    <w:rsid w:val="00872A44"/>
    <w:rsid w:val="0087397E"/>
    <w:rsid w:val="0087734B"/>
    <w:rsid w:val="0088599C"/>
    <w:rsid w:val="008A1295"/>
    <w:rsid w:val="008A5F8D"/>
    <w:rsid w:val="008A6C18"/>
    <w:rsid w:val="008B0835"/>
    <w:rsid w:val="008C282E"/>
    <w:rsid w:val="008D1F93"/>
    <w:rsid w:val="008D2F9F"/>
    <w:rsid w:val="008D6D4B"/>
    <w:rsid w:val="008E6CA0"/>
    <w:rsid w:val="00900966"/>
    <w:rsid w:val="009026BA"/>
    <w:rsid w:val="009037A5"/>
    <w:rsid w:val="009275E2"/>
    <w:rsid w:val="00933B23"/>
    <w:rsid w:val="0093419B"/>
    <w:rsid w:val="00936432"/>
    <w:rsid w:val="00942B9A"/>
    <w:rsid w:val="00947450"/>
    <w:rsid w:val="00947C53"/>
    <w:rsid w:val="0095011C"/>
    <w:rsid w:val="0095153D"/>
    <w:rsid w:val="009520EC"/>
    <w:rsid w:val="00956ECA"/>
    <w:rsid w:val="00971A7D"/>
    <w:rsid w:val="009756F6"/>
    <w:rsid w:val="009825B2"/>
    <w:rsid w:val="00993BC5"/>
    <w:rsid w:val="00994613"/>
    <w:rsid w:val="009A5708"/>
    <w:rsid w:val="009B529B"/>
    <w:rsid w:val="009B7FD7"/>
    <w:rsid w:val="009C1F12"/>
    <w:rsid w:val="009C3EC8"/>
    <w:rsid w:val="009D18A6"/>
    <w:rsid w:val="009D5933"/>
    <w:rsid w:val="009D65B8"/>
    <w:rsid w:val="009D66A8"/>
    <w:rsid w:val="009D7286"/>
    <w:rsid w:val="009D7A07"/>
    <w:rsid w:val="009F3D74"/>
    <w:rsid w:val="009F7083"/>
    <w:rsid w:val="00A00147"/>
    <w:rsid w:val="00A05A8C"/>
    <w:rsid w:val="00A064AC"/>
    <w:rsid w:val="00A25047"/>
    <w:rsid w:val="00A30689"/>
    <w:rsid w:val="00A3364C"/>
    <w:rsid w:val="00A41271"/>
    <w:rsid w:val="00A44062"/>
    <w:rsid w:val="00A50F85"/>
    <w:rsid w:val="00A75557"/>
    <w:rsid w:val="00A83C8A"/>
    <w:rsid w:val="00A84402"/>
    <w:rsid w:val="00A90BF7"/>
    <w:rsid w:val="00A9188D"/>
    <w:rsid w:val="00A944DC"/>
    <w:rsid w:val="00AA014E"/>
    <w:rsid w:val="00AA36AA"/>
    <w:rsid w:val="00AB19D0"/>
    <w:rsid w:val="00AE5C53"/>
    <w:rsid w:val="00AE74C6"/>
    <w:rsid w:val="00AF4FF6"/>
    <w:rsid w:val="00AF6EAE"/>
    <w:rsid w:val="00AF72D6"/>
    <w:rsid w:val="00B02B9D"/>
    <w:rsid w:val="00B053D9"/>
    <w:rsid w:val="00B06C02"/>
    <w:rsid w:val="00B0722A"/>
    <w:rsid w:val="00B11E5F"/>
    <w:rsid w:val="00B15E61"/>
    <w:rsid w:val="00B16544"/>
    <w:rsid w:val="00B21C7C"/>
    <w:rsid w:val="00B226D5"/>
    <w:rsid w:val="00B25618"/>
    <w:rsid w:val="00B25AB5"/>
    <w:rsid w:val="00B30708"/>
    <w:rsid w:val="00B36184"/>
    <w:rsid w:val="00B52BAA"/>
    <w:rsid w:val="00B610A5"/>
    <w:rsid w:val="00B63284"/>
    <w:rsid w:val="00B74787"/>
    <w:rsid w:val="00B7775C"/>
    <w:rsid w:val="00B8374F"/>
    <w:rsid w:val="00B85397"/>
    <w:rsid w:val="00B921A0"/>
    <w:rsid w:val="00B94951"/>
    <w:rsid w:val="00BA5CAC"/>
    <w:rsid w:val="00BA641C"/>
    <w:rsid w:val="00BB1D29"/>
    <w:rsid w:val="00BC11C0"/>
    <w:rsid w:val="00BC1D04"/>
    <w:rsid w:val="00BC5D12"/>
    <w:rsid w:val="00BD0B02"/>
    <w:rsid w:val="00BD6804"/>
    <w:rsid w:val="00BD768D"/>
    <w:rsid w:val="00BE4A8D"/>
    <w:rsid w:val="00BE68FC"/>
    <w:rsid w:val="00BF1EF6"/>
    <w:rsid w:val="00BF602E"/>
    <w:rsid w:val="00C104A4"/>
    <w:rsid w:val="00C1113A"/>
    <w:rsid w:val="00C11865"/>
    <w:rsid w:val="00C14C89"/>
    <w:rsid w:val="00C15DCE"/>
    <w:rsid w:val="00C4447C"/>
    <w:rsid w:val="00C502C1"/>
    <w:rsid w:val="00C50CB8"/>
    <w:rsid w:val="00C60356"/>
    <w:rsid w:val="00C605AB"/>
    <w:rsid w:val="00C61F8E"/>
    <w:rsid w:val="00C623BB"/>
    <w:rsid w:val="00C62D19"/>
    <w:rsid w:val="00C71F2D"/>
    <w:rsid w:val="00C735B0"/>
    <w:rsid w:val="00C80D15"/>
    <w:rsid w:val="00C82299"/>
    <w:rsid w:val="00C862B3"/>
    <w:rsid w:val="00C87786"/>
    <w:rsid w:val="00C93829"/>
    <w:rsid w:val="00CA01FB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45E3"/>
    <w:rsid w:val="00D20C8C"/>
    <w:rsid w:val="00D21CFC"/>
    <w:rsid w:val="00D23145"/>
    <w:rsid w:val="00D24456"/>
    <w:rsid w:val="00D268D0"/>
    <w:rsid w:val="00D35BF0"/>
    <w:rsid w:val="00D419A3"/>
    <w:rsid w:val="00D4287F"/>
    <w:rsid w:val="00D45276"/>
    <w:rsid w:val="00D51364"/>
    <w:rsid w:val="00D550F0"/>
    <w:rsid w:val="00D6050E"/>
    <w:rsid w:val="00D6687C"/>
    <w:rsid w:val="00D74456"/>
    <w:rsid w:val="00D7462B"/>
    <w:rsid w:val="00D90BB5"/>
    <w:rsid w:val="00D910B2"/>
    <w:rsid w:val="00D91412"/>
    <w:rsid w:val="00D957E5"/>
    <w:rsid w:val="00D95F62"/>
    <w:rsid w:val="00DB484C"/>
    <w:rsid w:val="00DC403A"/>
    <w:rsid w:val="00DD1974"/>
    <w:rsid w:val="00DD2C48"/>
    <w:rsid w:val="00DE22FF"/>
    <w:rsid w:val="00DE48E4"/>
    <w:rsid w:val="00DF256F"/>
    <w:rsid w:val="00E001A7"/>
    <w:rsid w:val="00E013B3"/>
    <w:rsid w:val="00E01AF8"/>
    <w:rsid w:val="00E06C51"/>
    <w:rsid w:val="00E13793"/>
    <w:rsid w:val="00E14FC7"/>
    <w:rsid w:val="00E20690"/>
    <w:rsid w:val="00E22F98"/>
    <w:rsid w:val="00E26816"/>
    <w:rsid w:val="00E315A1"/>
    <w:rsid w:val="00E32137"/>
    <w:rsid w:val="00E430E8"/>
    <w:rsid w:val="00E52DBD"/>
    <w:rsid w:val="00E56A2A"/>
    <w:rsid w:val="00E668E1"/>
    <w:rsid w:val="00E67974"/>
    <w:rsid w:val="00E7224D"/>
    <w:rsid w:val="00E72F76"/>
    <w:rsid w:val="00E73C03"/>
    <w:rsid w:val="00E75051"/>
    <w:rsid w:val="00E7667D"/>
    <w:rsid w:val="00E807C2"/>
    <w:rsid w:val="00E80DE4"/>
    <w:rsid w:val="00E83E4B"/>
    <w:rsid w:val="00E866AC"/>
    <w:rsid w:val="00E9269C"/>
    <w:rsid w:val="00E95910"/>
    <w:rsid w:val="00E974E1"/>
    <w:rsid w:val="00EA11DE"/>
    <w:rsid w:val="00EA1BA2"/>
    <w:rsid w:val="00EA78ED"/>
    <w:rsid w:val="00EA7A0A"/>
    <w:rsid w:val="00EB130C"/>
    <w:rsid w:val="00EB22AF"/>
    <w:rsid w:val="00EB684F"/>
    <w:rsid w:val="00EC07D9"/>
    <w:rsid w:val="00ED1876"/>
    <w:rsid w:val="00EE5B03"/>
    <w:rsid w:val="00EF0C25"/>
    <w:rsid w:val="00F02AEE"/>
    <w:rsid w:val="00F13328"/>
    <w:rsid w:val="00F16973"/>
    <w:rsid w:val="00F251BA"/>
    <w:rsid w:val="00F3604E"/>
    <w:rsid w:val="00F37389"/>
    <w:rsid w:val="00F414FE"/>
    <w:rsid w:val="00F41C39"/>
    <w:rsid w:val="00F46CC4"/>
    <w:rsid w:val="00F5467D"/>
    <w:rsid w:val="00F56A63"/>
    <w:rsid w:val="00FA09B5"/>
    <w:rsid w:val="00FA24EB"/>
    <w:rsid w:val="00FB66C1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A979DE-4C36-42E5-A3EF-07574C533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5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 Keung</cp:lastModifiedBy>
  <cp:revision>4</cp:revision>
  <cp:lastPrinted>2020-02-21T04:03:00Z</cp:lastPrinted>
  <dcterms:created xsi:type="dcterms:W3CDTF">2020-02-21T03:59:00Z</dcterms:created>
  <dcterms:modified xsi:type="dcterms:W3CDTF">2020-02-21T04:04:00Z</dcterms:modified>
  <cp:version/>
</cp:coreProperties>
</file>