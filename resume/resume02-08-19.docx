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260"/>
        <w:gridCol w:w="3402"/>
      </w:tblGrid>
      <w:tr w:rsidR="005655FB" w:rsidRPr="008A1295" w14:paraId="27FA9FDF" w14:textId="77777777" w:rsidTr="00E80DE4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62883F6E" w:rsidR="00A30689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260" w:type="dxa"/>
            <w:vAlign w:val="bottom"/>
          </w:tcPr>
          <w:p w14:paraId="3410CFCC" w14:textId="4F9D607D" w:rsidR="005655FB" w:rsidRPr="005655FB" w:rsidRDefault="00E80DE4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>
              <w:rPr>
                <w:rFonts w:ascii="Roboto" w:hAnsi="Roboto"/>
                <w:sz w:val="18"/>
                <w:szCs w:val="18"/>
              </w:rPr>
              <w:t xml:space="preserve">   </w:t>
            </w:r>
            <w:r w:rsidRPr="005655FB">
              <w:rPr>
                <w:rFonts w:ascii="Roboto" w:hAnsi="Roboto"/>
                <w:sz w:val="18"/>
                <w:szCs w:val="18"/>
              </w:rPr>
              <w:t>http://haydnkeung.me</w:t>
            </w:r>
            <w:r w:rsidR="000258A1"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7A515092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E80DE4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B74787">
              <w:rPr>
                <w:rFonts w:ascii="Roboto" w:hAnsi="Roboto"/>
                <w:noProof/>
                <w:sz w:val="18"/>
                <w:szCs w:val="18"/>
              </w:rPr>
              <w:t xml:space="preserve">  </w:t>
            </w:r>
            <w:r w:rsidR="00E80DE4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</w:tr>
      <w:tr w:rsidR="005655FB" w:rsidRPr="008A1295" w14:paraId="38484736" w14:textId="77777777" w:rsidTr="00E80DE4">
        <w:trPr>
          <w:trHeight w:val="224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260" w:type="dxa"/>
            <w:vAlign w:val="bottom"/>
          </w:tcPr>
          <w:p w14:paraId="5FB2DE87" w14:textId="3DA424C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r w:rsidR="00E80DE4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sz w:val="18"/>
                <w:szCs w:val="18"/>
              </w:rPr>
              <w:t xml:space="preserve"> </w:t>
            </w:r>
            <w:r w:rsidR="00B74787">
              <w:rPr>
                <w:rFonts w:ascii="Roboto" w:hAnsi="Roboto"/>
                <w:sz w:val="18"/>
                <w:szCs w:val="18"/>
              </w:rPr>
              <w:t xml:space="preserve">  </w:t>
            </w:r>
            <w:r w:rsidR="00E80DE4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5ADEDAA" w:rsidR="005655FB" w:rsidRPr="00E80DE4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E80DE4"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8426C6" w:rsidRPr="00E80DE4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>
              <w:rPr>
                <w:rFonts w:ascii="Roboto" w:hAnsi="Roboto"/>
                <w:sz w:val="18"/>
                <w:szCs w:val="18"/>
              </w:rPr>
              <w:t xml:space="preserve">  </w:t>
            </w:r>
            <w:r w:rsidR="00B74787">
              <w:rPr>
                <w:rFonts w:ascii="Roboto" w:hAnsi="Roboto"/>
                <w:sz w:val="18"/>
                <w:szCs w:val="18"/>
              </w:rPr>
              <w:t xml:space="preserve">  </w:t>
            </w:r>
            <w:r w:rsidR="00E80DE4" w:rsidRPr="00E80DE4">
              <w:rPr>
                <w:rFonts w:ascii="Roboto" w:hAnsi="Roboto"/>
                <w:sz w:val="18"/>
                <w:szCs w:val="18"/>
              </w:rPr>
              <w:t>www.linkedin.com/in/haydnkeung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6DC65607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</w:t>
      </w:r>
      <w:r w:rsidR="00A30689">
        <w:rPr>
          <w:rFonts w:ascii="Roboto" w:hAnsi="Roboto"/>
        </w:rPr>
        <w:t xml:space="preserve"> Python,</w:t>
      </w:r>
      <w:r w:rsidRPr="001565B7">
        <w:rPr>
          <w:rFonts w:ascii="Roboto" w:hAnsi="Roboto"/>
        </w:rPr>
        <w:t xml:space="preserve"> H</w:t>
      </w:r>
      <w:r w:rsidR="001E0885">
        <w:rPr>
          <w:rFonts w:ascii="Roboto" w:hAnsi="Roboto"/>
        </w:rPr>
        <w:t>TML</w:t>
      </w:r>
      <w:r w:rsidR="008426C6">
        <w:rPr>
          <w:rFonts w:ascii="Roboto" w:hAnsi="Roboto"/>
        </w:rPr>
        <w:t>5</w:t>
      </w:r>
    </w:p>
    <w:p w14:paraId="495BAAF0" w14:textId="16AB6E96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8426C6">
        <w:rPr>
          <w:rFonts w:ascii="Roboto" w:hAnsi="Roboto"/>
        </w:rPr>
        <w:t>Git/</w:t>
      </w:r>
      <w:r w:rsidR="008426C6" w:rsidRPr="00075BD2">
        <w:rPr>
          <w:rFonts w:ascii="Roboto" w:hAnsi="Roboto"/>
        </w:rPr>
        <w:t>Git</w:t>
      </w:r>
      <w:r w:rsidR="008426C6">
        <w:rPr>
          <w:rFonts w:ascii="Roboto" w:hAnsi="Roboto"/>
        </w:rPr>
        <w:t>Hub</w:t>
      </w:r>
      <w:r w:rsidR="008426C6">
        <w:rPr>
          <w:rFonts w:ascii="Roboto" w:hAnsi="Roboto"/>
        </w:rPr>
        <w:t xml:space="preserve">, </w:t>
      </w:r>
      <w:r w:rsidR="006F6967" w:rsidRPr="006F6967">
        <w:rPr>
          <w:rFonts w:ascii="Roboto" w:hAnsi="Roboto"/>
        </w:rPr>
        <w:t>Unity</w:t>
      </w:r>
      <w:r w:rsidR="008426C6">
        <w:rPr>
          <w:rFonts w:ascii="Roboto" w:hAnsi="Roboto"/>
        </w:rPr>
        <w:t xml:space="preserve"> Engine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</w:t>
      </w:r>
      <w:r w:rsidRPr="001565B7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48326C3B" w14:textId="795F8E5C" w:rsidR="009D65B8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</w:p>
    <w:p w14:paraId="61E54D57" w14:textId="5D800827" w:rsidR="008426C6" w:rsidRPr="008426C6" w:rsidRDefault="008426C6" w:rsidP="008426C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predict movement of players to reduce lag due to network latency</w:t>
      </w:r>
    </w:p>
    <w:p w14:paraId="0B703ACB" w14:textId="23634597" w:rsidR="000720DE" w:rsidRDefault="009D65B8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O</w:t>
      </w:r>
      <w:r w:rsidR="009F7083">
        <w:rPr>
          <w:rFonts w:ascii="Roboto" w:hAnsi="Roboto"/>
          <w:sz w:val="21"/>
          <w:szCs w:val="21"/>
        </w:rPr>
        <w:t>bjective of the game is to shoot down the other player’s space ship, before they shoot yours down</w:t>
      </w:r>
    </w:p>
    <w:p w14:paraId="0D5818E4" w14:textId="44D02DF6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11AC49F3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</w:t>
      </w:r>
      <w:r w:rsidR="008426C6">
        <w:rPr>
          <w:rFonts w:ascii="Roboto" w:hAnsi="Roboto"/>
          <w:sz w:val="21"/>
          <w:szCs w:val="21"/>
        </w:rPr>
        <w:t xml:space="preserve"> multiscreen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</w:t>
      </w:r>
    </w:p>
    <w:p w14:paraId="492892AD" w14:textId="75805A17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</w:t>
      </w:r>
      <w:bookmarkStart w:id="0" w:name="_GoBack"/>
      <w:bookmarkEnd w:id="0"/>
      <w:r>
        <w:rPr>
          <w:rFonts w:ascii="Roboto" w:hAnsi="Roboto"/>
          <w:sz w:val="21"/>
          <w:szCs w:val="21"/>
        </w:rPr>
        <w:t>ns when scheduled event is approaching to accommodate for user’s needs and preferences</w:t>
      </w:r>
    </w:p>
    <w:p w14:paraId="0053B75F" w14:textId="23899350" w:rsidR="00EB130C" w:rsidRPr="00E56A2A" w:rsidRDefault="008426C6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Utilizes multithreading to separate heavy lifting from main thread to provide smooth user experience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41DAC77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01234EAB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20747DFF" w14:textId="428DA434" w:rsidR="002E5510" w:rsidRPr="002E5510" w:rsidRDefault="002E5510" w:rsidP="002E5510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</w:t>
      </w:r>
      <w:r w:rsidRPr="00E56A2A">
        <w:rPr>
          <w:rFonts w:ascii="Roboto" w:hAnsi="Roboto"/>
          <w:sz w:val="21"/>
          <w:szCs w:val="21"/>
        </w:rPr>
        <w:t xml:space="preserve"> solution keys and assist</w:t>
      </w:r>
      <w:r w:rsidR="00A00147">
        <w:rPr>
          <w:rFonts w:ascii="Roboto" w:hAnsi="Roboto"/>
          <w:sz w:val="21"/>
          <w:szCs w:val="21"/>
        </w:rPr>
        <w:t>ed</w:t>
      </w:r>
      <w:r w:rsidRPr="00E56A2A">
        <w:rPr>
          <w:rFonts w:ascii="Roboto" w:hAnsi="Roboto"/>
          <w:sz w:val="21"/>
          <w:szCs w:val="21"/>
        </w:rPr>
        <w:t xml:space="preserve"> students with assignments</w:t>
      </w:r>
    </w:p>
    <w:p w14:paraId="1A456265" w14:textId="4EE12D91" w:rsidR="002E5510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Java course, and C++ course in high school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2F9DEE57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58CD5134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5E57AB4" w14:textId="3DE57169" w:rsidR="009D65B8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</w:t>
      </w:r>
      <w:r w:rsidR="009D65B8">
        <w:rPr>
          <w:rFonts w:ascii="Roboto" w:hAnsi="Roboto"/>
          <w:sz w:val="21"/>
          <w:szCs w:val="21"/>
        </w:rPr>
        <w:t xml:space="preserve"> </w:t>
      </w:r>
      <w:r w:rsidRPr="00E56A2A">
        <w:rPr>
          <w:rFonts w:ascii="Roboto" w:hAnsi="Roboto"/>
          <w:sz w:val="21"/>
          <w:szCs w:val="21"/>
        </w:rPr>
        <w:t>students for competitive coding and advocate STEM to younger students</w:t>
      </w:r>
    </w:p>
    <w:p w14:paraId="11A71120" w14:textId="263C9486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As a result, more than 80% of members achieved distinction in the Waterloo computing contest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7D1AA82D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20FCFF7C" w14:textId="27DC28A5" w:rsidR="00A30689" w:rsidRPr="00A30689" w:rsidRDefault="00A30689" w:rsidP="00A3068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A30689">
        <w:rPr>
          <w:rFonts w:ascii="Roboto" w:hAnsi="Roboto"/>
          <w:sz w:val="21"/>
          <w:szCs w:val="21"/>
        </w:rPr>
        <w:t>University of Waterloo, Waterloo, Ontario, Canada</w:t>
      </w:r>
    </w:p>
    <w:sectPr w:rsidR="00A30689" w:rsidRPr="00A3068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392CF" w14:textId="77777777" w:rsidR="00CE6134" w:rsidRDefault="00CE6134">
      <w:pPr>
        <w:spacing w:after="0"/>
      </w:pPr>
      <w:r>
        <w:separator/>
      </w:r>
    </w:p>
  </w:endnote>
  <w:endnote w:type="continuationSeparator" w:id="0">
    <w:p w14:paraId="787BC081" w14:textId="77777777" w:rsidR="00CE6134" w:rsidRDefault="00CE6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C881" w14:textId="77777777" w:rsidR="00CE6134" w:rsidRDefault="00CE6134">
      <w:pPr>
        <w:spacing w:after="0"/>
      </w:pPr>
      <w:r>
        <w:separator/>
      </w:r>
    </w:p>
  </w:footnote>
  <w:footnote w:type="continuationSeparator" w:id="0">
    <w:p w14:paraId="13C11B3A" w14:textId="77777777" w:rsidR="00CE6134" w:rsidRDefault="00CE61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D338D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426C6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5B8"/>
    <w:rsid w:val="009D66A8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4787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E6134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0B5A0A-E219-45ED-80DB-DD30613D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</cp:revision>
  <cp:lastPrinted>2019-01-20T17:24:00Z</cp:lastPrinted>
  <dcterms:created xsi:type="dcterms:W3CDTF">2019-02-09T06:15:00Z</dcterms:created>
  <dcterms:modified xsi:type="dcterms:W3CDTF">2019-02-09T06:15:00Z</dcterms:modified>
  <cp:version/>
</cp:coreProperties>
</file>