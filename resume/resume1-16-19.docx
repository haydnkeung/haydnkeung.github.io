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1843"/>
        <w:gridCol w:w="2268"/>
        <w:gridCol w:w="2551"/>
      </w:tblGrid>
      <w:tr w:rsidR="00242CC8" w:rsidRPr="008A1295" w14:paraId="27FA9FDF" w14:textId="77777777" w:rsidTr="0013174F">
        <w:trPr>
          <w:trHeight w:val="60"/>
          <w:jc w:val="center"/>
        </w:trPr>
        <w:tc>
          <w:tcPr>
            <w:tcW w:w="4111" w:type="dxa"/>
            <w:vMerge w:val="restart"/>
            <w:vAlign w:val="bottom"/>
          </w:tcPr>
          <w:p w14:paraId="062F7B61" w14:textId="1E906EDB" w:rsidR="00242CC8" w:rsidRPr="00CB3DCF" w:rsidRDefault="00242CC8" w:rsidP="00242CC8">
            <w:pPr>
              <w:pStyle w:val="Title"/>
              <w:pBdr>
                <w:bottom w:val="none" w:sz="0" w:space="0" w:color="auto"/>
              </w:pBdr>
              <w:spacing w:after="0"/>
              <w:jc w:val="center"/>
              <w:rPr>
                <w:rFonts w:ascii="Roboto" w:hAnsi="Roboto"/>
                <w:sz w:val="68"/>
                <w:szCs w:val="68"/>
              </w:rPr>
            </w:pPr>
            <w:r w:rsidRPr="00CB3DCF">
              <w:rPr>
                <w:rFonts w:ascii="Roboto" w:hAnsi="Roboto"/>
                <w:sz w:val="68"/>
                <w:szCs w:val="68"/>
              </w:rPr>
              <w:t>Haydn Keung</w:t>
            </w:r>
          </w:p>
        </w:tc>
        <w:tc>
          <w:tcPr>
            <w:tcW w:w="1843" w:type="dxa"/>
            <w:vAlign w:val="bottom"/>
          </w:tcPr>
          <w:p w14:paraId="7E703C32" w14:textId="442CF05C" w:rsidR="00242CC8" w:rsidRDefault="00242CC8" w:rsidP="00242CC8">
            <w:pPr>
              <w:jc w:val="center"/>
              <w:rPr>
                <w:rFonts w:ascii="Roboto" w:hAnsi="Roboto"/>
                <w:noProof/>
              </w:rPr>
            </w:pPr>
          </w:p>
          <w:p w14:paraId="63E430B1" w14:textId="695278C1" w:rsidR="00242CC8" w:rsidRPr="008A1295" w:rsidRDefault="00242CC8" w:rsidP="00242CC8">
            <w:pPr>
              <w:jc w:val="center"/>
              <w:rPr>
                <w:rFonts w:ascii="Roboto" w:hAnsi="Roboto"/>
                <w:noProof/>
              </w:rPr>
            </w:pPr>
            <w:r w:rsidRPr="008A1295">
              <w:rPr>
                <w:rFonts w:ascii="Roboto" w:hAnsi="Roboto"/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B9060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r w:rsidRPr="008A1295">
              <w:rPr>
                <w:rFonts w:ascii="Roboto" w:hAnsi="Roboto"/>
                <w:sz w:val="18"/>
                <w:szCs w:val="18"/>
              </w:rPr>
              <w:t>(778)-939-1585</w:t>
            </w:r>
          </w:p>
        </w:tc>
        <w:tc>
          <w:tcPr>
            <w:tcW w:w="2268" w:type="dxa"/>
            <w:vAlign w:val="bottom"/>
          </w:tcPr>
          <w:p w14:paraId="66215CF9" w14:textId="51C50166" w:rsidR="00242CC8" w:rsidRPr="00E06C51" w:rsidRDefault="0013174F" w:rsidP="0013174F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</w:t>
            </w:r>
            <w:r w:rsidR="00242CC8"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F7ABB10" wp14:editId="42670DAF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3566F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242CC8" w:rsidRPr="00E06C51">
              <w:rPr>
                <w:rFonts w:ascii="Roboto" w:hAnsi="Roboto"/>
                <w:sz w:val="18"/>
                <w:szCs w:val="18"/>
              </w:rPr>
              <w:t xml:space="preserve"> hkeung@uwaterloo.ca</w:t>
            </w:r>
          </w:p>
        </w:tc>
        <w:tc>
          <w:tcPr>
            <w:tcW w:w="2551" w:type="dxa"/>
            <w:vAlign w:val="bottom"/>
          </w:tcPr>
          <w:p w14:paraId="68FF5F5F" w14:textId="19153C76" w:rsidR="00242CC8" w:rsidRPr="00E06C51" w:rsidRDefault="000658F5" w:rsidP="000658F5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    </w:t>
            </w:r>
            <w:r w:rsidR="00242CC8" w:rsidRPr="00E06C51">
              <w:rPr>
                <w:rFonts w:ascii="Roboto" w:hAnsi="Roboto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201DE18" wp14:editId="4CB2254C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285C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242CC8" w:rsidRPr="00E06C51">
              <w:rPr>
                <w:rFonts w:ascii="Roboto" w:hAnsi="Roboto"/>
                <w:sz w:val="18"/>
                <w:szCs w:val="18"/>
              </w:rPr>
              <w:t xml:space="preserve"> http://haydnkeung.me</w:t>
            </w:r>
          </w:p>
        </w:tc>
      </w:tr>
      <w:tr w:rsidR="00627D60" w:rsidRPr="008A1295" w14:paraId="4D8FAE45" w14:textId="77777777" w:rsidTr="00FA09B5">
        <w:trPr>
          <w:trHeight w:val="458"/>
          <w:jc w:val="center"/>
        </w:trPr>
        <w:tc>
          <w:tcPr>
            <w:tcW w:w="4111" w:type="dxa"/>
            <w:vMerge/>
            <w:vAlign w:val="bottom"/>
          </w:tcPr>
          <w:p w14:paraId="209A19B0" w14:textId="77777777" w:rsidR="00627D60" w:rsidRPr="008A1295" w:rsidRDefault="00627D60" w:rsidP="008A1295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rFonts w:ascii="Roboto" w:hAnsi="Roboto"/>
                <w:sz w:val="96"/>
                <w:szCs w:val="96"/>
              </w:rPr>
            </w:pPr>
          </w:p>
        </w:tc>
        <w:tc>
          <w:tcPr>
            <w:tcW w:w="6662" w:type="dxa"/>
            <w:gridSpan w:val="3"/>
            <w:vAlign w:val="center"/>
          </w:tcPr>
          <w:p w14:paraId="52D84303" w14:textId="536D76C1" w:rsidR="00627D60" w:rsidRPr="00857793" w:rsidRDefault="00627D60" w:rsidP="00242CC8">
            <w:pPr>
              <w:jc w:val="center"/>
              <w:rPr>
                <w:rFonts w:ascii="Roboto" w:hAnsi="Roboto"/>
                <w:sz w:val="25"/>
                <w:szCs w:val="25"/>
              </w:rPr>
            </w:pPr>
            <w:r w:rsidRPr="00857793">
              <w:rPr>
                <w:rFonts w:ascii="Roboto" w:hAnsi="Roboto"/>
                <w:sz w:val="25"/>
                <w:szCs w:val="25"/>
              </w:rPr>
              <w:t>University of Waterloo Software Engineering, Class of 2023</w:t>
            </w:r>
          </w:p>
        </w:tc>
      </w:tr>
    </w:tbl>
    <w:p w14:paraId="06C30A97" w14:textId="0953BE35" w:rsidR="00263D05" w:rsidRPr="001565B7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Languages:</w:t>
      </w:r>
      <w:r w:rsidRPr="001565B7">
        <w:rPr>
          <w:rFonts w:ascii="Roboto" w:hAnsi="Roboto"/>
        </w:rPr>
        <w:t xml:space="preserve"> </w:t>
      </w:r>
      <w:r w:rsidRPr="003F21C3">
        <w:rPr>
          <w:rFonts w:ascii="Roboto" w:hAnsi="Roboto"/>
          <w:b/>
        </w:rPr>
        <w:t>C#</w:t>
      </w:r>
      <w:r w:rsidRPr="003F21C3">
        <w:rPr>
          <w:rFonts w:ascii="Roboto" w:hAnsi="Roboto"/>
        </w:rPr>
        <w:t>,</w:t>
      </w:r>
      <w:r w:rsidRPr="001565B7">
        <w:rPr>
          <w:rFonts w:ascii="Roboto" w:hAnsi="Roboto"/>
        </w:rPr>
        <w:t xml:space="preserve"> Java, C/C++, Html</w:t>
      </w:r>
      <w:r w:rsidR="00627D60" w:rsidRPr="001565B7">
        <w:rPr>
          <w:rFonts w:ascii="Roboto" w:hAnsi="Roboto"/>
        </w:rPr>
        <w:t xml:space="preserve"> </w:t>
      </w:r>
    </w:p>
    <w:p w14:paraId="495BAAF0" w14:textId="39125784" w:rsidR="008E6CA0" w:rsidRPr="00075BD2" w:rsidRDefault="00263D05" w:rsidP="008E6CA0">
      <w:pPr>
        <w:spacing w:after="120"/>
        <w:rPr>
          <w:rFonts w:ascii="Roboto" w:hAnsi="Roboto"/>
        </w:rPr>
      </w:pPr>
      <w:r w:rsidRPr="001565B7">
        <w:rPr>
          <w:rFonts w:ascii="Roboto" w:hAnsi="Roboto"/>
          <w:b/>
        </w:rPr>
        <w:t>Technology:</w:t>
      </w:r>
      <w:r w:rsidRPr="001565B7">
        <w:rPr>
          <w:rFonts w:ascii="Roboto" w:hAnsi="Roboto"/>
        </w:rPr>
        <w:t xml:space="preserve"> Android Studio, </w:t>
      </w:r>
      <w:r w:rsidRPr="003F21C3">
        <w:rPr>
          <w:rFonts w:ascii="Roboto" w:hAnsi="Roboto"/>
          <w:b/>
        </w:rPr>
        <w:t>Unity3D</w:t>
      </w:r>
      <w:r w:rsidRPr="001565B7">
        <w:rPr>
          <w:rFonts w:ascii="Roboto" w:hAnsi="Roboto"/>
        </w:rPr>
        <w:t xml:space="preserve">, Foundations 6, Adobe Illustrator, </w:t>
      </w:r>
      <w:r w:rsidR="00075BD2">
        <w:rPr>
          <w:rFonts w:ascii="Roboto" w:hAnsi="Roboto"/>
        </w:rPr>
        <w:t>Git/</w:t>
      </w:r>
      <w:r w:rsidR="00075BD2" w:rsidRPr="00075BD2">
        <w:rPr>
          <w:rFonts w:ascii="Roboto" w:hAnsi="Roboto"/>
        </w:rPr>
        <w:t>Git</w:t>
      </w:r>
      <w:r w:rsidR="00075BD2">
        <w:rPr>
          <w:rFonts w:ascii="Roboto" w:hAnsi="Roboto"/>
        </w:rPr>
        <w:t>Hub</w:t>
      </w:r>
      <w:r w:rsidR="00075BD2" w:rsidRPr="00075BD2">
        <w:rPr>
          <w:rFonts w:ascii="Roboto" w:hAnsi="Roboto"/>
        </w:rPr>
        <w:t xml:space="preserve"> </w:t>
      </w:r>
      <w:r w:rsidR="00075BD2">
        <w:rPr>
          <w:rFonts w:ascii="Roboto" w:hAnsi="Roboto"/>
        </w:rPr>
        <w:t>(</w:t>
      </w:r>
      <w:r w:rsidR="00075BD2" w:rsidRPr="008A1295">
        <w:rPr>
          <w:rFonts w:ascii="Roboto" w:hAnsi="Roboto"/>
          <w:sz w:val="18"/>
          <w:szCs w:val="18"/>
        </w:rPr>
        <w:t>https://github.com/haydnkeung</w:t>
      </w:r>
      <w:r w:rsidR="00075BD2">
        <w:rPr>
          <w:rFonts w:ascii="Roboto" w:hAnsi="Roboto"/>
        </w:rPr>
        <w:t>)</w:t>
      </w:r>
    </w:p>
    <w:p w14:paraId="51CC23DA" w14:textId="0095D9CB" w:rsidR="008E6CA0" w:rsidRPr="008A1295" w:rsidRDefault="00691530" w:rsidP="00A83C8A">
      <w:pPr>
        <w:pStyle w:val="Heading1"/>
        <w:pBdr>
          <w:bottom w:val="single" w:sz="6" w:space="1" w:color="auto"/>
        </w:pBdr>
        <w:spacing w:before="120" w:after="6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S</w:t>
      </w:r>
      <w:r w:rsidR="00C862B3" w:rsidRPr="008A1295">
        <w:rPr>
          <w:rFonts w:ascii="Roboto" w:hAnsi="Roboto"/>
          <w:szCs w:val="28"/>
        </w:rPr>
        <w:t>kills and Knowledge</w:t>
      </w:r>
    </w:p>
    <w:p w14:paraId="29BDCC6C" w14:textId="679632A9" w:rsidR="008E6CA0" w:rsidRDefault="00C62D19" w:rsidP="00A83C8A">
      <w:pPr>
        <w:pStyle w:val="ListBullet"/>
        <w:spacing w:before="120" w:after="60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Good understanding of object-oriented design principles through OOP courses and refined in personal projects.</w:t>
      </w:r>
    </w:p>
    <w:p w14:paraId="61A9B371" w14:textId="31D170AC" w:rsidR="00C62D19" w:rsidRDefault="00AF4FF6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Experience working with APIs/Frameworks outside of core programming languages.</w:t>
      </w:r>
    </w:p>
    <w:p w14:paraId="4ADC3CC4" w14:textId="03D964A8" w:rsidR="00AF4FF6" w:rsidRPr="008A1295" w:rsidRDefault="00AF4FF6" w:rsidP="00D2445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Excellent attention to detail developed through writing clean and maintainable code in projects/assignments.</w:t>
      </w:r>
    </w:p>
    <w:p w14:paraId="7E0B186C" w14:textId="29F4137D" w:rsidR="008E6CA0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Projects</w:t>
      </w:r>
      <w:bookmarkStart w:id="0" w:name="_GoBack"/>
      <w:bookmarkEnd w:id="0"/>
    </w:p>
    <w:p w14:paraId="6B37F129" w14:textId="7DC71B5D" w:rsidR="00AE5C53" w:rsidRPr="004A4B74" w:rsidRDefault="000720DE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Real-Time</w:t>
      </w:r>
      <w:r w:rsidR="004A4B74">
        <w:rPr>
          <w:rFonts w:ascii="Arial" w:hAnsi="Arial" w:cs="Arial"/>
        </w:rPr>
        <w:t xml:space="preserve"> Mu</w:t>
      </w:r>
      <w:r w:rsidR="00AE5C53" w:rsidRPr="004A4B74">
        <w:rPr>
          <w:rFonts w:ascii="Arial" w:hAnsi="Arial" w:cs="Arial"/>
        </w:rPr>
        <w:t xml:space="preserve">ltiplayer </w:t>
      </w:r>
      <w:r w:rsidRPr="004A4B74">
        <w:rPr>
          <w:rFonts w:ascii="Arial" w:hAnsi="Arial" w:cs="Arial"/>
        </w:rPr>
        <w:t xml:space="preserve">Space Shooter </w:t>
      </w:r>
      <w:r w:rsidR="00AE5C53" w:rsidRPr="004A4B74">
        <w:rPr>
          <w:rFonts w:ascii="Arial" w:hAnsi="Arial" w:cs="Arial"/>
        </w:rPr>
        <w:t>Game</w:t>
      </w:r>
      <w:r w:rsidRPr="004A4B74">
        <w:rPr>
          <w:rFonts w:ascii="Arial" w:hAnsi="Arial" w:cs="Arial"/>
        </w:rPr>
        <w:t xml:space="preserve"> (C#</w:t>
      </w:r>
      <w:r w:rsidR="004A4B74">
        <w:rPr>
          <w:rFonts w:ascii="Arial" w:hAnsi="Arial" w:cs="Arial"/>
        </w:rPr>
        <w:t>, Unity Engine, Photon Framework</w:t>
      </w:r>
      <w:r w:rsidRPr="004A4B74">
        <w:rPr>
          <w:rFonts w:ascii="Arial" w:hAnsi="Arial" w:cs="Arial"/>
        </w:rPr>
        <w:t>)</w:t>
      </w:r>
    </w:p>
    <w:p w14:paraId="66644E73" w14:textId="2116AE69" w:rsidR="00AE5C53" w:rsidRPr="008A1295" w:rsidRDefault="001A295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Learned basic Photon Networking API</w:t>
      </w:r>
      <w:r w:rsidR="0067342E">
        <w:rPr>
          <w:rFonts w:ascii="Roboto" w:hAnsi="Roboto"/>
        </w:rPr>
        <w:t xml:space="preserve"> and </w:t>
      </w:r>
      <w:r w:rsidR="00C605AB">
        <w:rPr>
          <w:rFonts w:ascii="Roboto" w:hAnsi="Roboto"/>
        </w:rPr>
        <w:t>refined</w:t>
      </w:r>
      <w:r w:rsidR="0067342E" w:rsidRPr="003F21C3">
        <w:rPr>
          <w:rFonts w:ascii="Roboto" w:hAnsi="Roboto"/>
          <w:b/>
        </w:rPr>
        <w:t xml:space="preserve"> Object-Oriented design principles</w:t>
      </w:r>
      <w:r w:rsidR="0067342E">
        <w:rPr>
          <w:rFonts w:ascii="Roboto" w:hAnsi="Roboto"/>
        </w:rPr>
        <w:t xml:space="preserve"> </w:t>
      </w:r>
      <w:r w:rsidR="0067342E" w:rsidRPr="008A1295">
        <w:rPr>
          <w:rFonts w:ascii="Roboto" w:hAnsi="Roboto"/>
        </w:rPr>
        <w:t>through</w:t>
      </w:r>
      <w:r w:rsidRPr="008A1295">
        <w:rPr>
          <w:rFonts w:ascii="Roboto" w:hAnsi="Roboto"/>
        </w:rPr>
        <w:t xml:space="preserve"> developing a </w:t>
      </w:r>
      <w:r w:rsidR="000720DE" w:rsidRPr="008A1295">
        <w:rPr>
          <w:rFonts w:ascii="Roboto" w:hAnsi="Roboto"/>
        </w:rPr>
        <w:t>2D real time multiplayer space shooter g</w:t>
      </w:r>
      <w:r w:rsidRPr="008A1295">
        <w:rPr>
          <w:rFonts w:ascii="Roboto" w:hAnsi="Roboto"/>
        </w:rPr>
        <w:t>ame.</w:t>
      </w:r>
    </w:p>
    <w:p w14:paraId="0B703ACB" w14:textId="1A37D8F3" w:rsidR="000720DE" w:rsidRPr="008A1295" w:rsidRDefault="000720D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Built with Unity Engine and Photon Networking framework in C#.</w:t>
      </w:r>
    </w:p>
    <w:p w14:paraId="0D3AECCE" w14:textId="6F339D9E" w:rsidR="000720DE" w:rsidRPr="004A4B74" w:rsidRDefault="00706B27" w:rsidP="004F6E08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Scheduler (JAVA, XML, Android Studio</w:t>
      </w:r>
      <w:r w:rsidR="000720DE" w:rsidRPr="004A4B74">
        <w:rPr>
          <w:rFonts w:ascii="Arial" w:hAnsi="Arial" w:cs="Arial"/>
        </w:rPr>
        <w:t>)</w:t>
      </w:r>
    </w:p>
    <w:p w14:paraId="10219E61" w14:textId="4E578B4D" w:rsidR="003A043E" w:rsidRPr="008A1295" w:rsidRDefault="00706B27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 xml:space="preserve">Established basic Android development skills through making an agenda app that keeps track of my </w:t>
      </w:r>
      <w:r w:rsidR="005921BB" w:rsidRPr="008A1295">
        <w:rPr>
          <w:rFonts w:ascii="Roboto" w:hAnsi="Roboto"/>
        </w:rPr>
        <w:t>schedule and</w:t>
      </w:r>
      <w:r w:rsidRPr="008A1295">
        <w:rPr>
          <w:rFonts w:ascii="Roboto" w:hAnsi="Roboto"/>
        </w:rPr>
        <w:t xml:space="preserve"> displays time till next </w:t>
      </w:r>
      <w:r w:rsidR="00994613" w:rsidRPr="008A1295">
        <w:rPr>
          <w:rFonts w:ascii="Roboto" w:hAnsi="Roboto"/>
        </w:rPr>
        <w:t xml:space="preserve">event on my </w:t>
      </w:r>
      <w:r w:rsidR="005921BB" w:rsidRPr="008A1295">
        <w:rPr>
          <w:rFonts w:ascii="Roboto" w:hAnsi="Roboto"/>
        </w:rPr>
        <w:t>calendar</w:t>
      </w:r>
      <w:r w:rsidRPr="008A1295">
        <w:rPr>
          <w:rFonts w:ascii="Roboto" w:hAnsi="Roboto"/>
        </w:rPr>
        <w:t xml:space="preserve">. </w:t>
      </w:r>
    </w:p>
    <w:p w14:paraId="4C023874" w14:textId="4E3FC28A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RSA Encryption Algorithm (C)</w:t>
      </w:r>
    </w:p>
    <w:p w14:paraId="6440E850" w14:textId="413940B9" w:rsidR="003A043E" w:rsidRPr="008A1295" w:rsidRDefault="003A043E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Implementation of RSA encryption using C.</w:t>
      </w:r>
    </w:p>
    <w:p w14:paraId="379AD300" w14:textId="34759B5D" w:rsidR="003A043E" w:rsidRPr="004A4B74" w:rsidRDefault="003A043E" w:rsidP="004A4B74">
      <w:pPr>
        <w:pStyle w:val="Heading3"/>
        <w:rPr>
          <w:rFonts w:ascii="Arial" w:hAnsi="Arial" w:cs="Arial"/>
        </w:rPr>
      </w:pPr>
      <w:r w:rsidRPr="004A4B74">
        <w:rPr>
          <w:rFonts w:ascii="Arial" w:hAnsi="Arial" w:cs="Arial"/>
        </w:rPr>
        <w:t>Persona</w:t>
      </w:r>
      <w:r w:rsidR="004A4B74">
        <w:rPr>
          <w:rFonts w:ascii="Arial" w:hAnsi="Arial" w:cs="Arial"/>
        </w:rPr>
        <w:t>l Website (Foundation 6, Html, CSS, JS</w:t>
      </w:r>
      <w:r w:rsidRPr="004A4B74">
        <w:rPr>
          <w:rFonts w:ascii="Arial" w:hAnsi="Arial" w:cs="Arial"/>
        </w:rPr>
        <w:t>)</w:t>
      </w:r>
    </w:p>
    <w:p w14:paraId="6B8A9933" w14:textId="19A1847E" w:rsidR="000720DE" w:rsidRPr="008A1295" w:rsidRDefault="00CD0E96" w:rsidP="00D24456">
      <w:pPr>
        <w:pStyle w:val="ListBullet"/>
        <w:spacing w:before="60" w:after="60" w:line="276" w:lineRule="auto"/>
        <w:rPr>
          <w:rFonts w:ascii="Roboto" w:hAnsi="Roboto"/>
          <w:sz w:val="32"/>
        </w:rPr>
      </w:pPr>
      <w:r w:rsidRPr="008A1295">
        <w:rPr>
          <w:rFonts w:ascii="Roboto" w:hAnsi="Roboto"/>
        </w:rPr>
        <w:t>W</w:t>
      </w:r>
      <w:r w:rsidR="003A043E" w:rsidRPr="008A1295">
        <w:rPr>
          <w:rFonts w:ascii="Roboto" w:hAnsi="Roboto"/>
        </w:rPr>
        <w:t>ebsite to showcase my projects and introduce myself. Website: “</w:t>
      </w:r>
      <w:r w:rsidR="0007609B" w:rsidRPr="008A1295">
        <w:rPr>
          <w:rFonts w:ascii="Roboto" w:hAnsi="Roboto"/>
        </w:rPr>
        <w:t>http://haydnkeung.me</w:t>
      </w:r>
      <w:r w:rsidR="003A043E" w:rsidRPr="008A1295">
        <w:rPr>
          <w:rFonts w:ascii="Roboto" w:hAnsi="Roboto"/>
        </w:rPr>
        <w:t>”</w:t>
      </w:r>
    </w:p>
    <w:p w14:paraId="1DA3479F" w14:textId="24459816" w:rsidR="006270A9" w:rsidRDefault="005D2EC0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 xml:space="preserve">Work </w:t>
      </w:r>
      <w:r w:rsidR="00A41271" w:rsidRPr="008A1295">
        <w:rPr>
          <w:rFonts w:ascii="Roboto" w:hAnsi="Roboto"/>
          <w:szCs w:val="28"/>
        </w:rPr>
        <w:t>Experience</w:t>
      </w:r>
      <w:r w:rsidR="00E22F98" w:rsidRPr="008A1295">
        <w:rPr>
          <w:rFonts w:ascii="Roboto" w:hAnsi="Roboto"/>
          <w:szCs w:val="28"/>
        </w:rPr>
        <w:t xml:space="preserve"> &amp; Volunteering</w:t>
      </w:r>
    </w:p>
    <w:p w14:paraId="2CF7405A" w14:textId="74B8FCA5" w:rsidR="006270A9" w:rsidRPr="004A4B74" w:rsidRDefault="00A41271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North Growth Management</w:t>
      </w:r>
      <w:r w:rsidR="004F6E08" w:rsidRPr="004A4B74">
        <w:rPr>
          <w:rFonts w:ascii="Arial" w:hAnsi="Arial" w:cs="Arial"/>
        </w:rPr>
        <w:tab/>
        <w:t>Summer 2017, Summer 2018</w:t>
      </w:r>
    </w:p>
    <w:p w14:paraId="0EF53D02" w14:textId="4E54B443" w:rsidR="006B0CA5" w:rsidRPr="008A1295" w:rsidRDefault="006B0CA5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>Summer job as IT support at Vancouver based investment firm.</w:t>
      </w:r>
    </w:p>
    <w:p w14:paraId="21737146" w14:textId="4A45D50C" w:rsidR="00CB4BCC" w:rsidRPr="008A1295" w:rsidRDefault="000050A7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 xml:space="preserve">Responsible for software and hardware deployment, as well as troubleshooting </w:t>
      </w:r>
      <w:r w:rsidR="0021118C" w:rsidRPr="008A1295">
        <w:rPr>
          <w:rFonts w:ascii="Roboto" w:hAnsi="Roboto"/>
        </w:rPr>
        <w:t>technical problems</w:t>
      </w:r>
      <w:r w:rsidRPr="008A1295">
        <w:rPr>
          <w:rFonts w:ascii="Roboto" w:hAnsi="Roboto"/>
        </w:rPr>
        <w:t>.</w:t>
      </w:r>
    </w:p>
    <w:p w14:paraId="7662942A" w14:textId="560CE5C6" w:rsidR="00CB4BCC" w:rsidRPr="004A4B74" w:rsidRDefault="00AB19D0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Ki</w:t>
      </w:r>
      <w:r w:rsidR="004A4B74">
        <w:rPr>
          <w:rFonts w:ascii="Arial" w:hAnsi="Arial" w:cs="Arial"/>
        </w:rPr>
        <w:t>t</w:t>
      </w:r>
      <w:r w:rsidRPr="004A4B74">
        <w:rPr>
          <w:rFonts w:ascii="Arial" w:hAnsi="Arial" w:cs="Arial"/>
        </w:rPr>
        <w:t>silano Secondary</w:t>
      </w:r>
      <w:r w:rsidR="004F6E08" w:rsidRPr="004A4B74">
        <w:rPr>
          <w:rFonts w:ascii="Arial" w:hAnsi="Arial" w:cs="Arial"/>
        </w:rPr>
        <w:tab/>
        <w:t>Sep 2015 - Jun 2017</w:t>
      </w:r>
      <w:r w:rsidR="004F6E08" w:rsidRPr="004A4B74">
        <w:rPr>
          <w:rFonts w:ascii="Arial" w:hAnsi="Arial" w:cs="Arial"/>
        </w:rPr>
        <w:tab/>
      </w:r>
      <w:r w:rsidRPr="004A4B74">
        <w:rPr>
          <w:rFonts w:ascii="Arial" w:hAnsi="Arial" w:cs="Arial"/>
        </w:rPr>
        <w:t xml:space="preserve">           </w:t>
      </w:r>
    </w:p>
    <w:p w14:paraId="6625C0F0" w14:textId="50AB71AD" w:rsidR="00CB4BCC" w:rsidRPr="008A1295" w:rsidRDefault="00CB4BCC" w:rsidP="00D24456">
      <w:pPr>
        <w:pStyle w:val="ListBullet"/>
        <w:spacing w:before="60" w:after="60" w:line="276" w:lineRule="auto"/>
        <w:rPr>
          <w:rFonts w:ascii="Roboto" w:hAnsi="Roboto"/>
        </w:rPr>
      </w:pPr>
      <w:r w:rsidRPr="00E668E1">
        <w:rPr>
          <w:rFonts w:ascii="Roboto" w:hAnsi="Roboto"/>
        </w:rPr>
        <w:t>Teaching assistant</w:t>
      </w:r>
      <w:r w:rsidR="00415E75" w:rsidRPr="003F21C3">
        <w:rPr>
          <w:rFonts w:ascii="Roboto" w:hAnsi="Roboto"/>
        </w:rPr>
        <w:t xml:space="preserve"> </w:t>
      </w:r>
      <w:r w:rsidR="00415E75" w:rsidRPr="008A1295">
        <w:rPr>
          <w:rFonts w:ascii="Roboto" w:hAnsi="Roboto"/>
        </w:rPr>
        <w:t xml:space="preserve">for the grade </w:t>
      </w:r>
      <w:r w:rsidRPr="008A1295">
        <w:rPr>
          <w:rFonts w:ascii="Roboto" w:hAnsi="Roboto"/>
        </w:rPr>
        <w:t>11 Java course</w:t>
      </w:r>
      <w:r w:rsidR="00415E75" w:rsidRPr="008A1295">
        <w:rPr>
          <w:rFonts w:ascii="Roboto" w:hAnsi="Roboto"/>
        </w:rPr>
        <w:t>,</w:t>
      </w:r>
      <w:r w:rsidRPr="008A1295">
        <w:rPr>
          <w:rFonts w:ascii="Roboto" w:hAnsi="Roboto"/>
        </w:rPr>
        <w:t xml:space="preserve"> and 12 C++ courses in high school. Responsibilities include creating solution keys and assisti</w:t>
      </w:r>
      <w:r w:rsidR="00415E75" w:rsidRPr="008A1295">
        <w:rPr>
          <w:rFonts w:ascii="Roboto" w:hAnsi="Roboto"/>
        </w:rPr>
        <w:t>ng students with assignments</w:t>
      </w:r>
      <w:r w:rsidRPr="008A1295">
        <w:rPr>
          <w:rFonts w:ascii="Roboto" w:hAnsi="Roboto"/>
        </w:rPr>
        <w:t>.</w:t>
      </w:r>
    </w:p>
    <w:p w14:paraId="57CA24E3" w14:textId="70B87FCC" w:rsidR="0055141D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Roboto" w:hAnsi="Roboto"/>
          <w:szCs w:val="28"/>
        </w:rPr>
      </w:pPr>
      <w:r w:rsidRPr="008A1295">
        <w:rPr>
          <w:rFonts w:ascii="Roboto" w:hAnsi="Roboto"/>
          <w:szCs w:val="28"/>
        </w:rPr>
        <w:t>Achievements</w:t>
      </w:r>
    </w:p>
    <w:p w14:paraId="34C2DA99" w14:textId="5A37568F" w:rsidR="005D2EC0" w:rsidRPr="004A4B74" w:rsidRDefault="004F6E08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UBC Physics Olympics</w:t>
      </w:r>
      <w:r w:rsidRPr="004A4B74">
        <w:rPr>
          <w:rFonts w:ascii="Arial" w:hAnsi="Arial" w:cs="Arial"/>
        </w:rPr>
        <w:tab/>
        <w:t>Mar 2018</w:t>
      </w:r>
    </w:p>
    <w:p w14:paraId="7E524235" w14:textId="16C8C886" w:rsidR="005D2EC0" w:rsidRPr="008A1295" w:rsidRDefault="00B15E61" w:rsidP="00D24456">
      <w:pPr>
        <w:pStyle w:val="ListBullet"/>
        <w:spacing w:before="60" w:after="60" w:line="276" w:lineRule="auto"/>
        <w:rPr>
          <w:rFonts w:ascii="Roboto" w:hAnsi="Roboto"/>
        </w:rPr>
      </w:pPr>
      <w:r>
        <w:rPr>
          <w:rFonts w:ascii="Roboto" w:hAnsi="Roboto"/>
          <w:b/>
        </w:rPr>
        <w:t>3</w:t>
      </w:r>
      <w:r w:rsidRPr="00B15E61">
        <w:rPr>
          <w:rFonts w:ascii="Roboto" w:hAnsi="Roboto"/>
          <w:b/>
          <w:vertAlign w:val="superscript"/>
        </w:rPr>
        <w:t>rd</w:t>
      </w:r>
      <w:r>
        <w:rPr>
          <w:rFonts w:ascii="Roboto" w:hAnsi="Roboto"/>
          <w:b/>
        </w:rPr>
        <w:t xml:space="preserve"> place out of 722 students</w:t>
      </w:r>
      <w:r w:rsidR="00753F67" w:rsidRPr="008A1295">
        <w:rPr>
          <w:rFonts w:ascii="Roboto" w:hAnsi="Roboto"/>
        </w:rPr>
        <w:t xml:space="preserve"> in</w:t>
      </w:r>
      <w:r w:rsidR="005D2EC0" w:rsidRPr="008A1295">
        <w:rPr>
          <w:rFonts w:ascii="Roboto" w:hAnsi="Roboto"/>
        </w:rPr>
        <w:t xml:space="preserve"> UBC’s annual physics O</w:t>
      </w:r>
      <w:r w:rsidR="00753F67" w:rsidRPr="008A1295">
        <w:rPr>
          <w:rFonts w:ascii="Roboto" w:hAnsi="Roboto"/>
        </w:rPr>
        <w:t>lympics lab event. Open to all students in BC.</w:t>
      </w:r>
      <w:r w:rsidR="005D2EC0" w:rsidRPr="008A1295">
        <w:rPr>
          <w:rFonts w:ascii="Roboto" w:hAnsi="Roboto"/>
        </w:rPr>
        <w:t xml:space="preserve"> </w:t>
      </w:r>
    </w:p>
    <w:p w14:paraId="352E59EE" w14:textId="6FE19CA7" w:rsidR="006270A9" w:rsidRPr="004A4B74" w:rsidRDefault="008D1F93" w:rsidP="004F6E08">
      <w:pPr>
        <w:pStyle w:val="Heading3"/>
        <w:tabs>
          <w:tab w:val="right" w:pos="10773"/>
        </w:tabs>
        <w:rPr>
          <w:rFonts w:ascii="Arial" w:hAnsi="Arial" w:cs="Arial"/>
        </w:rPr>
      </w:pPr>
      <w:r w:rsidRPr="004A4B74">
        <w:rPr>
          <w:rFonts w:ascii="Arial" w:hAnsi="Arial" w:cs="Arial"/>
        </w:rPr>
        <w:t>Canadian Com</w:t>
      </w:r>
      <w:r w:rsidR="002C477E" w:rsidRPr="004A4B74">
        <w:rPr>
          <w:rFonts w:ascii="Arial" w:hAnsi="Arial" w:cs="Arial"/>
        </w:rPr>
        <w:t>p</w:t>
      </w:r>
      <w:r w:rsidRPr="004A4B74">
        <w:rPr>
          <w:rFonts w:ascii="Arial" w:hAnsi="Arial" w:cs="Arial"/>
        </w:rPr>
        <w:t>uting Competition</w:t>
      </w:r>
      <w:r w:rsidR="004F6E08" w:rsidRPr="004A4B74">
        <w:rPr>
          <w:rFonts w:ascii="Arial" w:hAnsi="Arial" w:cs="Arial"/>
        </w:rPr>
        <w:tab/>
        <w:t>Feb 2018</w:t>
      </w:r>
    </w:p>
    <w:p w14:paraId="37AC8595" w14:textId="2B9AA154" w:rsidR="00C862B3" w:rsidRDefault="008D1F93" w:rsidP="003F21C3">
      <w:pPr>
        <w:pStyle w:val="ListBullet"/>
        <w:spacing w:before="60" w:after="60" w:line="276" w:lineRule="auto"/>
        <w:rPr>
          <w:rFonts w:ascii="Roboto" w:hAnsi="Roboto"/>
        </w:rPr>
      </w:pPr>
      <w:r w:rsidRPr="008A1295">
        <w:rPr>
          <w:rFonts w:ascii="Roboto" w:hAnsi="Roboto"/>
        </w:rPr>
        <w:t xml:space="preserve">Distinction in </w:t>
      </w:r>
      <w:r w:rsidR="00CE25F5" w:rsidRPr="008A1295">
        <w:rPr>
          <w:rFonts w:ascii="Roboto" w:hAnsi="Roboto"/>
        </w:rPr>
        <w:t xml:space="preserve">Waterloo </w:t>
      </w:r>
      <w:r w:rsidR="00D74456" w:rsidRPr="008A1295">
        <w:rPr>
          <w:rFonts w:ascii="Roboto" w:hAnsi="Roboto"/>
        </w:rPr>
        <w:t>Canadian Computing c</w:t>
      </w:r>
      <w:r w:rsidRPr="008A1295">
        <w:rPr>
          <w:rFonts w:ascii="Roboto" w:hAnsi="Roboto"/>
        </w:rPr>
        <w:t xml:space="preserve">ontest </w:t>
      </w:r>
      <w:r w:rsidR="00CE25F5" w:rsidRPr="008A1295">
        <w:rPr>
          <w:rFonts w:ascii="Roboto" w:hAnsi="Roboto"/>
        </w:rPr>
        <w:t>(Senior division</w:t>
      </w:r>
      <w:r w:rsidR="002C477E" w:rsidRPr="008A1295">
        <w:rPr>
          <w:rFonts w:ascii="Roboto" w:hAnsi="Roboto"/>
        </w:rPr>
        <w:t>)</w:t>
      </w:r>
    </w:p>
    <w:p w14:paraId="77691477" w14:textId="77777777" w:rsidR="007C6B76" w:rsidRPr="005C389E" w:rsidRDefault="007C6B76" w:rsidP="007C6B76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Founder of Coding Club</w:t>
      </w:r>
      <w:r w:rsidRPr="004A4B74">
        <w:rPr>
          <w:rFonts w:ascii="Arial" w:hAnsi="Arial" w:cs="Arial"/>
        </w:rPr>
        <w:tab/>
      </w:r>
      <w:r>
        <w:rPr>
          <w:rFonts w:ascii="Arial" w:hAnsi="Arial" w:cs="Arial"/>
        </w:rPr>
        <w:t>Sep 2017- Jun 2018</w:t>
      </w:r>
    </w:p>
    <w:p w14:paraId="605D53EA" w14:textId="796740F9" w:rsidR="007C6B76" w:rsidRPr="007C6B76" w:rsidRDefault="007C6B76" w:rsidP="007C6B76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Founder of coding club to prepare students for competitive coding and advocate STEM to younger students. As a result, more than </w:t>
      </w:r>
      <w:r w:rsidRPr="007C6B76">
        <w:rPr>
          <w:rFonts w:ascii="Roboto" w:hAnsi="Roboto"/>
          <w:b/>
          <w:sz w:val="21"/>
          <w:szCs w:val="21"/>
        </w:rPr>
        <w:t>80% of members achieved distinction in the Waterloo computing contest</w:t>
      </w:r>
      <w:r>
        <w:rPr>
          <w:rFonts w:ascii="Roboto" w:hAnsi="Roboto"/>
          <w:sz w:val="21"/>
          <w:szCs w:val="21"/>
        </w:rPr>
        <w:t>.</w:t>
      </w:r>
    </w:p>
    <w:p w14:paraId="050FB392" w14:textId="0AB1C19D" w:rsidR="005C389E" w:rsidRPr="005C389E" w:rsidRDefault="005C389E" w:rsidP="005C389E">
      <w:pPr>
        <w:pStyle w:val="Heading3"/>
        <w:tabs>
          <w:tab w:val="right" w:pos="10773"/>
        </w:tabs>
        <w:rPr>
          <w:rFonts w:ascii="Arial" w:hAnsi="Arial" w:cs="Arial"/>
        </w:rPr>
      </w:pPr>
      <w:r>
        <w:rPr>
          <w:rFonts w:ascii="Arial" w:hAnsi="Arial" w:cs="Arial"/>
        </w:rPr>
        <w:t>National Public Speaking Contest</w:t>
      </w:r>
      <w:r w:rsidRPr="004A4B74">
        <w:rPr>
          <w:rFonts w:ascii="Arial" w:hAnsi="Arial" w:cs="Arial"/>
        </w:rPr>
        <w:tab/>
      </w:r>
      <w:r w:rsidR="007C6B76">
        <w:rPr>
          <w:rFonts w:ascii="Arial" w:hAnsi="Arial" w:cs="Arial"/>
        </w:rPr>
        <w:t xml:space="preserve"> Jan 2015, Jan 2016</w:t>
      </w:r>
      <w:r>
        <w:rPr>
          <w:rFonts w:ascii="Arial" w:hAnsi="Arial" w:cs="Arial"/>
        </w:rPr>
        <w:t>, Jan 2017, Jan 2018</w:t>
      </w:r>
    </w:p>
    <w:p w14:paraId="4668AD93" w14:textId="77777777" w:rsidR="005C389E" w:rsidRPr="008E6CA0" w:rsidRDefault="005C389E" w:rsidP="005C389E">
      <w:pPr>
        <w:pStyle w:val="ListBullet"/>
        <w:spacing w:before="60" w:after="60" w:line="276" w:lineRule="auto"/>
        <w:rPr>
          <w:rFonts w:ascii="Roboto" w:hAnsi="Roboto"/>
          <w:sz w:val="21"/>
          <w:szCs w:val="21"/>
        </w:rPr>
      </w:pPr>
      <w:r w:rsidRPr="008A1295">
        <w:rPr>
          <w:rFonts w:ascii="Roboto" w:hAnsi="Roboto"/>
          <w:sz w:val="21"/>
          <w:szCs w:val="21"/>
        </w:rPr>
        <w:t xml:space="preserve">Solid communication developed through competing in the </w:t>
      </w:r>
      <w:r w:rsidRPr="003F21C3">
        <w:rPr>
          <w:rFonts w:ascii="Roboto" w:hAnsi="Roboto"/>
          <w:b/>
          <w:sz w:val="21"/>
          <w:szCs w:val="21"/>
        </w:rPr>
        <w:t>national French public speaking contest</w:t>
      </w:r>
      <w:r w:rsidRPr="008A1295">
        <w:rPr>
          <w:rFonts w:ascii="Roboto" w:hAnsi="Roboto"/>
          <w:sz w:val="21"/>
          <w:szCs w:val="21"/>
        </w:rPr>
        <w:t xml:space="preserve"> (concours d'art </w:t>
      </w:r>
      <w:proofErr w:type="spellStart"/>
      <w:r w:rsidRPr="008A1295">
        <w:rPr>
          <w:rFonts w:ascii="Roboto" w:hAnsi="Roboto"/>
          <w:sz w:val="21"/>
          <w:szCs w:val="21"/>
        </w:rPr>
        <w:t>oratoire</w:t>
      </w:r>
      <w:proofErr w:type="spellEnd"/>
      <w:r w:rsidRPr="008A1295">
        <w:rPr>
          <w:rFonts w:ascii="Roboto" w:hAnsi="Roboto"/>
          <w:sz w:val="21"/>
          <w:szCs w:val="21"/>
        </w:rPr>
        <w:t>) 4 times.</w:t>
      </w:r>
    </w:p>
    <w:sectPr w:rsidR="005C389E" w:rsidRPr="008E6CA0" w:rsidSect="001635A7">
      <w:footerReference w:type="default" r:id="rId9"/>
      <w:headerReference w:type="first" r:id="rId10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DB4BF" w14:textId="77777777" w:rsidR="00212E20" w:rsidRDefault="00212E20">
      <w:pPr>
        <w:spacing w:after="0"/>
      </w:pPr>
      <w:r>
        <w:separator/>
      </w:r>
    </w:p>
  </w:endnote>
  <w:endnote w:type="continuationSeparator" w:id="0">
    <w:p w14:paraId="15CA009F" w14:textId="77777777" w:rsidR="00212E20" w:rsidRDefault="00212E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95C6" w14:textId="77777777" w:rsidR="00212E20" w:rsidRDefault="00212E20">
      <w:pPr>
        <w:spacing w:after="0"/>
      </w:pPr>
      <w:r>
        <w:separator/>
      </w:r>
    </w:p>
  </w:footnote>
  <w:footnote w:type="continuationSeparator" w:id="0">
    <w:p w14:paraId="633398B5" w14:textId="77777777" w:rsidR="00212E20" w:rsidRDefault="00212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658F5"/>
    <w:rsid w:val="000720DE"/>
    <w:rsid w:val="00075AC8"/>
    <w:rsid w:val="00075BD2"/>
    <w:rsid w:val="0007609B"/>
    <w:rsid w:val="000A4F59"/>
    <w:rsid w:val="000A7A9E"/>
    <w:rsid w:val="000C54AB"/>
    <w:rsid w:val="000E7BA6"/>
    <w:rsid w:val="00127B54"/>
    <w:rsid w:val="0013174F"/>
    <w:rsid w:val="00141A4C"/>
    <w:rsid w:val="001565B7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12E20"/>
    <w:rsid w:val="00222265"/>
    <w:rsid w:val="002401C9"/>
    <w:rsid w:val="00242CC8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24BCE"/>
    <w:rsid w:val="003371E1"/>
    <w:rsid w:val="00345CE5"/>
    <w:rsid w:val="00356C14"/>
    <w:rsid w:val="003637E5"/>
    <w:rsid w:val="00371163"/>
    <w:rsid w:val="00372EF5"/>
    <w:rsid w:val="00374ECC"/>
    <w:rsid w:val="003A043E"/>
    <w:rsid w:val="003F21C3"/>
    <w:rsid w:val="004109E6"/>
    <w:rsid w:val="00415E75"/>
    <w:rsid w:val="00421F7F"/>
    <w:rsid w:val="00430383"/>
    <w:rsid w:val="00471D9C"/>
    <w:rsid w:val="0049561F"/>
    <w:rsid w:val="004A4B74"/>
    <w:rsid w:val="004F5553"/>
    <w:rsid w:val="004F6E08"/>
    <w:rsid w:val="0054187C"/>
    <w:rsid w:val="0055141D"/>
    <w:rsid w:val="005921BB"/>
    <w:rsid w:val="00592548"/>
    <w:rsid w:val="005B5060"/>
    <w:rsid w:val="005C389E"/>
    <w:rsid w:val="005D2EC0"/>
    <w:rsid w:val="005F2741"/>
    <w:rsid w:val="00616814"/>
    <w:rsid w:val="00617B26"/>
    <w:rsid w:val="00621AA4"/>
    <w:rsid w:val="006270A9"/>
    <w:rsid w:val="00627D60"/>
    <w:rsid w:val="0067342E"/>
    <w:rsid w:val="00675956"/>
    <w:rsid w:val="00681034"/>
    <w:rsid w:val="0068319A"/>
    <w:rsid w:val="00691530"/>
    <w:rsid w:val="00695E44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C6B76"/>
    <w:rsid w:val="007C7DE0"/>
    <w:rsid w:val="007E2EC3"/>
    <w:rsid w:val="00805864"/>
    <w:rsid w:val="00816216"/>
    <w:rsid w:val="00816A42"/>
    <w:rsid w:val="00825D0A"/>
    <w:rsid w:val="00830FC9"/>
    <w:rsid w:val="00857793"/>
    <w:rsid w:val="0087734B"/>
    <w:rsid w:val="008A1295"/>
    <w:rsid w:val="008A5F8D"/>
    <w:rsid w:val="008B0835"/>
    <w:rsid w:val="008C282E"/>
    <w:rsid w:val="008D1F93"/>
    <w:rsid w:val="008E6CA0"/>
    <w:rsid w:val="009026BA"/>
    <w:rsid w:val="00933B23"/>
    <w:rsid w:val="00936432"/>
    <w:rsid w:val="00971A7D"/>
    <w:rsid w:val="00993BC5"/>
    <w:rsid w:val="00994613"/>
    <w:rsid w:val="009C3EC8"/>
    <w:rsid w:val="009D5933"/>
    <w:rsid w:val="009D66A8"/>
    <w:rsid w:val="00A05A8C"/>
    <w:rsid w:val="00A064AC"/>
    <w:rsid w:val="00A41271"/>
    <w:rsid w:val="00A50F85"/>
    <w:rsid w:val="00A83C8A"/>
    <w:rsid w:val="00A944DC"/>
    <w:rsid w:val="00AA36AA"/>
    <w:rsid w:val="00AB19D0"/>
    <w:rsid w:val="00AE5C53"/>
    <w:rsid w:val="00AF4FF6"/>
    <w:rsid w:val="00AF6EAE"/>
    <w:rsid w:val="00B053D9"/>
    <w:rsid w:val="00B0722A"/>
    <w:rsid w:val="00B15E61"/>
    <w:rsid w:val="00B21C7C"/>
    <w:rsid w:val="00B30708"/>
    <w:rsid w:val="00B36184"/>
    <w:rsid w:val="00B610A5"/>
    <w:rsid w:val="00B7775C"/>
    <w:rsid w:val="00BA5CAC"/>
    <w:rsid w:val="00BC11C0"/>
    <w:rsid w:val="00BC1D04"/>
    <w:rsid w:val="00BD0B02"/>
    <w:rsid w:val="00BD768D"/>
    <w:rsid w:val="00BF602E"/>
    <w:rsid w:val="00C11865"/>
    <w:rsid w:val="00C15DCE"/>
    <w:rsid w:val="00C502C1"/>
    <w:rsid w:val="00C605AB"/>
    <w:rsid w:val="00C61F8E"/>
    <w:rsid w:val="00C623BB"/>
    <w:rsid w:val="00C62D19"/>
    <w:rsid w:val="00C862B3"/>
    <w:rsid w:val="00C93829"/>
    <w:rsid w:val="00CB3DCF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24456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06C51"/>
    <w:rsid w:val="00E13793"/>
    <w:rsid w:val="00E14FC7"/>
    <w:rsid w:val="00E22F98"/>
    <w:rsid w:val="00E26816"/>
    <w:rsid w:val="00E52DBD"/>
    <w:rsid w:val="00E668E1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46CC4"/>
    <w:rsid w:val="00FA09B5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F6E0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44C4A-BE1E-4C4B-9A4C-C2099005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391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51</cp:revision>
  <cp:lastPrinted>2019-01-17T03:41:00Z</cp:lastPrinted>
  <dcterms:created xsi:type="dcterms:W3CDTF">2019-01-05T08:47:00Z</dcterms:created>
  <dcterms:modified xsi:type="dcterms:W3CDTF">2019-01-17T04:51:00Z</dcterms:modified>
  <cp:version/>
</cp:coreProperties>
</file>