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300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E7667D">
        <w:trPr>
          <w:trHeight w:val="780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E7667D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haydnkeung.me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E7667D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E7667D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E7667D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E7667D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2C604F54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</w:t>
            </w:r>
            <w:proofErr w:type="spellStart"/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</w:t>
            </w:r>
            <w:proofErr w:type="spellEnd"/>
          </w:p>
        </w:tc>
      </w:tr>
    </w:tbl>
    <w:p w14:paraId="06C30A97" w14:textId="09BCB126" w:rsidR="00263D05" w:rsidRPr="005974E5" w:rsidRDefault="00263D05" w:rsidP="00393598">
      <w:pPr>
        <w:spacing w:before="12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="007E7228"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Pr="005974E5">
        <w:rPr>
          <w:rFonts w:ascii="Verdana" w:hAnsi="Verdana" w:cs="Calibri Light"/>
          <w:color w:val="292929"/>
          <w:sz w:val="18"/>
          <w:szCs w:val="18"/>
        </w:rPr>
        <w:t>Java, C</w:t>
      </w:r>
      <w:r w:rsidR="00687005" w:rsidRPr="005974E5">
        <w:rPr>
          <w:rFonts w:ascii="Verdana" w:hAnsi="Verdana" w:cs="Calibri Light"/>
          <w:color w:val="292929"/>
          <w:sz w:val="18"/>
          <w:szCs w:val="18"/>
        </w:rPr>
        <w:t xml:space="preserve">, </w:t>
      </w:r>
      <w:r w:rsidRPr="005974E5">
        <w:rPr>
          <w:rFonts w:ascii="Verdana" w:hAnsi="Verdana" w:cs="Calibri Light"/>
          <w:color w:val="292929"/>
          <w:sz w:val="18"/>
          <w:szCs w:val="18"/>
        </w:rPr>
        <w:t>C++,</w:t>
      </w:r>
      <w:r w:rsidR="007E7228" w:rsidRPr="005974E5">
        <w:rPr>
          <w:rFonts w:ascii="Verdana" w:hAnsi="Verdana" w:cs="Calibri Light"/>
          <w:color w:val="292929"/>
          <w:sz w:val="18"/>
          <w:szCs w:val="18"/>
        </w:rPr>
        <w:t xml:space="preserve"> C#,</w:t>
      </w:r>
      <w:r w:rsidR="00A30689" w:rsidRPr="005974E5">
        <w:rPr>
          <w:rFonts w:ascii="Verdana" w:hAnsi="Verdana" w:cs="Calibri Light"/>
          <w:color w:val="292929"/>
          <w:sz w:val="18"/>
          <w:szCs w:val="18"/>
        </w:rPr>
        <w:t xml:space="preserve"> Python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76714B" w:rsidRPr="005974E5">
        <w:rPr>
          <w:rFonts w:ascii="Verdana" w:hAnsi="Verdana" w:cs="Calibri Light"/>
          <w:color w:val="292929"/>
          <w:sz w:val="18"/>
          <w:szCs w:val="18"/>
        </w:rPr>
        <w:t xml:space="preserve"> Groovy,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VHDL, JavaScript,</w:t>
      </w:r>
      <w:r w:rsidR="00826C99" w:rsidRPr="005974E5">
        <w:rPr>
          <w:rFonts w:ascii="Verdana" w:hAnsi="Verdana" w:cs="Calibri Light"/>
          <w:color w:val="292929"/>
          <w:sz w:val="18"/>
          <w:szCs w:val="18"/>
        </w:rPr>
        <w:t xml:space="preserve"> SQL</w:t>
      </w:r>
    </w:p>
    <w:p w14:paraId="466E5E29" w14:textId="61CC45EA" w:rsidR="00956ECA" w:rsidRPr="005974E5" w:rsidRDefault="00263D05" w:rsidP="00393598">
      <w:pPr>
        <w:spacing w:after="4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</w:t>
      </w:r>
      <w:r w:rsidR="008272A2" w:rsidRPr="002A643A">
        <w:rPr>
          <w:rFonts w:ascii="Verdana" w:hAnsi="Verdana" w:cs="Calibri"/>
          <w:b/>
          <w:color w:val="000000" w:themeColor="text1"/>
        </w:rPr>
        <w:t>ools</w:t>
      </w:r>
      <w:r w:rsidRPr="002A643A">
        <w:rPr>
          <w:rFonts w:ascii="Verdana" w:hAnsi="Verdana" w:cs="Calibri"/>
          <w:b/>
          <w:color w:val="000000" w:themeColor="text1"/>
        </w:rPr>
        <w:t>:</w:t>
      </w:r>
      <w:r w:rsidRPr="000C3974">
        <w:rPr>
          <w:rFonts w:ascii="Acumin Pro" w:hAnsi="Acumin Pro" w:cs="Arial"/>
          <w:color w:val="5F5F5F"/>
        </w:rPr>
        <w:t xml:space="preserve"> 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>Git</w:t>
      </w:r>
      <w:r w:rsidR="00F251BA"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B52BAA" w:rsidRPr="005974E5">
        <w:rPr>
          <w:rFonts w:ascii="Verdana" w:hAnsi="Verdana" w:cs="Calibri Light"/>
          <w:color w:val="292929"/>
          <w:sz w:val="18"/>
          <w:szCs w:val="18"/>
        </w:rPr>
        <w:t xml:space="preserve"> Gradle,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Unix, 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 xml:space="preserve">GitHub, 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>Unity</w:t>
      </w:r>
      <w:r w:rsidR="008426C6" w:rsidRPr="005974E5">
        <w:rPr>
          <w:rFonts w:ascii="Verdana" w:hAnsi="Verdana" w:cs="Calibri Light"/>
          <w:color w:val="292929"/>
          <w:sz w:val="18"/>
          <w:szCs w:val="18"/>
        </w:rPr>
        <w:t xml:space="preserve"> Engine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 xml:space="preserve">, 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Android 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>Studio</w:t>
      </w:r>
      <w:r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Eclipse,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5E4B48" w:rsidRPr="005974E5">
        <w:rPr>
          <w:rFonts w:ascii="Verdana" w:hAnsi="Verdana" w:cs="Calibri Light"/>
          <w:color w:val="292929"/>
          <w:sz w:val="18"/>
          <w:szCs w:val="18"/>
        </w:rPr>
        <w:t>Foundations 6</w:t>
      </w:r>
    </w:p>
    <w:p w14:paraId="7E0B186C" w14:textId="29F4137D" w:rsidR="008E6CA0" w:rsidRPr="00E807C2" w:rsidRDefault="00AE5C5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</w:p>
    <w:p w14:paraId="51871858" w14:textId="345B1A86" w:rsidR="003C7B4D" w:rsidRPr="0079033E" w:rsidRDefault="003C7B4D" w:rsidP="00730952">
      <w:pPr>
        <w:pStyle w:val="Heading3"/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Online Multiplayer Shooter Game</w:t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="00F56A63"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  <w:t xml:space="preserve"> </w:t>
      </w:r>
      <w:r w:rsidR="0066205D">
        <w:rPr>
          <w:rFonts w:ascii="Verdana" w:hAnsi="Verdana" w:cs="Arial"/>
          <w:color w:val="000000" w:themeColor="text1"/>
          <w:sz w:val="19"/>
          <w:szCs w:val="19"/>
        </w:rPr>
        <w:t xml:space="preserve"> 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7922E14D" w14:textId="711649E7" w:rsidR="00F56A63" w:rsidRPr="00F56A63" w:rsidRDefault="00F56A63" w:rsidP="00F56A63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>C#, Unity Engine, Photon Networking</w:t>
      </w:r>
    </w:p>
    <w:p w14:paraId="48326C3B" w14:textId="5FAFDFA0" w:rsidR="009D65B8" w:rsidRPr="0079033E" w:rsidRDefault="0066205D" w:rsidP="00D2445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Built </w:t>
      </w:r>
      <w:r w:rsidR="00133C0D" w:rsidRPr="0079033E">
        <w:rPr>
          <w:rFonts w:ascii="Verdana" w:hAnsi="Verdana" w:cs="Calibri Light"/>
          <w:color w:val="292929"/>
          <w:sz w:val="19"/>
          <w:szCs w:val="19"/>
        </w:rPr>
        <w:t>2D</w:t>
      </w:r>
      <w:r w:rsidR="008272A2"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33C0D" w:rsidRPr="0079033E">
        <w:rPr>
          <w:rFonts w:ascii="Verdana" w:hAnsi="Verdana" w:cs="Calibri Light"/>
          <w:color w:val="292929"/>
          <w:sz w:val="19"/>
          <w:szCs w:val="19"/>
        </w:rPr>
        <w:t xml:space="preserve">multiplayer game </w:t>
      </w:r>
      <w:r w:rsidR="00D957E5" w:rsidRPr="0079033E">
        <w:rPr>
          <w:rFonts w:ascii="Verdana" w:hAnsi="Verdana" w:cs="Calibri Light"/>
          <w:color w:val="292929"/>
          <w:sz w:val="19"/>
          <w:szCs w:val="19"/>
        </w:rPr>
        <w:t>incorporating</w:t>
      </w:r>
      <w:r w:rsidR="00596EBE" w:rsidRPr="0079033E">
        <w:rPr>
          <w:rFonts w:ascii="Verdana" w:hAnsi="Verdana" w:cs="Calibri Light"/>
          <w:color w:val="292929"/>
          <w:sz w:val="19"/>
          <w:szCs w:val="19"/>
        </w:rPr>
        <w:t xml:space="preserve"> mechanics from space simulations</w:t>
      </w:r>
    </w:p>
    <w:p w14:paraId="37B64966" w14:textId="303A1CEA" w:rsidR="003A4393" w:rsidRPr="0079033E" w:rsidRDefault="003A4393" w:rsidP="00D2445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 xml:space="preserve">Configured networking so </w:t>
      </w:r>
      <w:r w:rsidR="006B18DE" w:rsidRPr="0079033E">
        <w:rPr>
          <w:rFonts w:ascii="Verdana" w:hAnsi="Verdana" w:cs="Calibri Light"/>
          <w:color w:val="292929"/>
          <w:sz w:val="19"/>
          <w:szCs w:val="19"/>
        </w:rPr>
        <w:t>players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can connect to different</w:t>
      </w:r>
      <w:r w:rsidR="0066205D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292929"/>
          <w:sz w:val="19"/>
          <w:szCs w:val="19"/>
        </w:rPr>
        <w:t>servers hosted on the cloud</w:t>
      </w:r>
    </w:p>
    <w:p w14:paraId="0C2BB5C2" w14:textId="66221FA8" w:rsidR="003A4393" w:rsidRPr="0079033E" w:rsidRDefault="003A4393" w:rsidP="003A4393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Wrote regression t</w:t>
      </w:r>
      <w:r w:rsidR="007C2382">
        <w:rPr>
          <w:rFonts w:ascii="Verdana" w:hAnsi="Verdana" w:cs="Calibri Light"/>
          <w:color w:val="292929"/>
          <w:sz w:val="19"/>
          <w:szCs w:val="19"/>
        </w:rPr>
        <w:t xml:space="preserve">o 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predict the movement of game objects </w:t>
      </w:r>
      <w:r w:rsidR="007C2382">
        <w:rPr>
          <w:rFonts w:ascii="Verdana" w:hAnsi="Verdana" w:cs="Calibri Light"/>
          <w:color w:val="292929"/>
          <w:sz w:val="19"/>
          <w:szCs w:val="19"/>
        </w:rPr>
        <w:t>and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reduce lag due to network latency</w:t>
      </w:r>
    </w:p>
    <w:p w14:paraId="1DA3479F" w14:textId="4B0C936C" w:rsidR="006270A9" w:rsidRPr="00E807C2" w:rsidRDefault="00A41271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4B8F0AFD" w14:textId="6613C9C8" w:rsidR="00900966" w:rsidRPr="0079033E" w:rsidRDefault="00900966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Software Engineer</w:t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proofErr w:type="spellStart"/>
      <w:r w:rsidR="0066205D">
        <w:rPr>
          <w:rFonts w:ascii="Verdana" w:hAnsi="Verdana" w:cs="Calibri Light"/>
          <w:color w:val="292929"/>
          <w:sz w:val="19"/>
          <w:szCs w:val="19"/>
        </w:rPr>
        <w:t>Madoor</w:t>
      </w:r>
      <w:proofErr w:type="spellEnd"/>
      <w:r w:rsidR="0066205D">
        <w:rPr>
          <w:rFonts w:ascii="Verdana" w:hAnsi="Verdana" w:cs="Calibri Light"/>
          <w:color w:val="292929"/>
          <w:sz w:val="19"/>
          <w:szCs w:val="19"/>
        </w:rPr>
        <w:t xml:space="preserve"> International Inc.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color w:val="5F5F5F"/>
          <w:sz w:val="19"/>
          <w:szCs w:val="19"/>
        </w:rPr>
        <w:t>2017 – 2018</w:t>
      </w:r>
    </w:p>
    <w:p w14:paraId="77A91403" w14:textId="478AEA39" w:rsidR="00DB484C" w:rsidRPr="00DB484C" w:rsidRDefault="00DB484C" w:rsidP="00DB484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>Java, Android, MySQL</w:t>
      </w:r>
    </w:p>
    <w:p w14:paraId="12B02572" w14:textId="0E1285F1" w:rsidR="00DB484C" w:rsidRDefault="00DB484C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RESTful API to update user info in a MySQL database</w:t>
      </w:r>
    </w:p>
    <w:p w14:paraId="10E72D2F" w14:textId="70CC2847" w:rsidR="00DB484C" w:rsidRDefault="00DB484C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several components of the payment system for their Android app</w:t>
      </w:r>
    </w:p>
    <w:p w14:paraId="3D1AE34E" w14:textId="25178759" w:rsidR="00900966" w:rsidRPr="0079033E" w:rsidRDefault="0083122A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Wrote unit tests and Gradle scripts to automatically perform tests</w:t>
      </w:r>
    </w:p>
    <w:p w14:paraId="2CF7405A" w14:textId="0F8D8075" w:rsidR="006270A9" w:rsidRPr="0079033E" w:rsidRDefault="00E73C03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DBA Assistant</w:t>
      </w:r>
      <w:r w:rsidR="00872A44">
        <w:rPr>
          <w:rFonts w:ascii="Verdana" w:hAnsi="Verdana" w:cs="Calibri"/>
          <w:b/>
          <w:color w:val="000000" w:themeColor="text1"/>
          <w:sz w:val="19"/>
          <w:szCs w:val="19"/>
        </w:rPr>
        <w:t xml:space="preserve"> &amp; IT Support</w:t>
      </w:r>
      <w:r w:rsidR="00594303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594303" w:rsidRPr="0079033E">
        <w:rPr>
          <w:rFonts w:ascii="Verdana" w:hAnsi="Verdana" w:cs="Calibri Light"/>
          <w:color w:val="292929"/>
          <w:sz w:val="19"/>
          <w:szCs w:val="19"/>
        </w:rPr>
        <w:t xml:space="preserve"> North Growth Management</w:t>
      </w:r>
      <w:r w:rsidR="00290CCB">
        <w:rPr>
          <w:rFonts w:ascii="Verdana" w:hAnsi="Verdana" w:cs="Calibri Light"/>
          <w:color w:val="292929"/>
          <w:sz w:val="19"/>
          <w:szCs w:val="19"/>
        </w:rPr>
        <w:t xml:space="preserve"> Ltd.</w:t>
      </w:r>
      <w:bookmarkStart w:id="0" w:name="_GoBack"/>
      <w:bookmarkEnd w:id="0"/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2017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C80D15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FD7D76D" w14:textId="7C9ED869" w:rsidR="0010310C" w:rsidRPr="0010310C" w:rsidRDefault="0010310C" w:rsidP="0010310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10310C">
        <w:rPr>
          <w:rFonts w:ascii="Verdana" w:hAnsi="Verdana" w:cs="Calibri Light"/>
          <w:i/>
          <w:iCs/>
          <w:color w:val="292929"/>
          <w:sz w:val="19"/>
          <w:szCs w:val="19"/>
        </w:rPr>
        <w:t>MS SQL</w:t>
      </w:r>
    </w:p>
    <w:p w14:paraId="02D2406C" w14:textId="37486858" w:rsidR="00ED1876" w:rsidRPr="00ED1876" w:rsidRDefault="00ED1876" w:rsidP="00ED187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database administrator to connect new computers to a MS SQL database</w:t>
      </w:r>
    </w:p>
    <w:p w14:paraId="4A71D14A" w14:textId="16F2FCA0" w:rsidR="0014009B" w:rsidRPr="0079033E" w:rsidRDefault="0066205D" w:rsidP="00310C2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Installed and configured a new server in a server farm</w:t>
      </w:r>
    </w:p>
    <w:p w14:paraId="68F3263C" w14:textId="41507413" w:rsidR="002B12A6" w:rsidRPr="0079033E" w:rsidRDefault="0066205D" w:rsidP="000C5318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Replaced hard-drives and memories of old desktops</w:t>
      </w:r>
    </w:p>
    <w:p w14:paraId="33F94A3B" w14:textId="1593BBF0" w:rsidR="00446FD1" w:rsidRPr="0079033E" w:rsidRDefault="00446FD1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Founder of Coding Club</w:t>
      </w:r>
      <w:r w:rsidR="00DD2C48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| </w:t>
      </w:r>
      <w:r w:rsidR="00DD2C48" w:rsidRPr="0079033E">
        <w:rPr>
          <w:rFonts w:ascii="Verdana" w:hAnsi="Verdana" w:cs="Calibri Light"/>
          <w:bCs/>
          <w:color w:val="292929"/>
          <w:sz w:val="19"/>
          <w:szCs w:val="19"/>
        </w:rPr>
        <w:t>Kitsilano Secondary</w:t>
      </w:r>
      <w:r w:rsidRPr="0079033E">
        <w:rPr>
          <w:rFonts w:ascii="Verdana" w:hAnsi="Verdana" w:cs="Calibri"/>
          <w:bCs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2017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0C31A475" w14:textId="7A7561FD" w:rsidR="0045401A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Lead a team of students to compete in national level computing contests</w:t>
      </w:r>
    </w:p>
    <w:p w14:paraId="396DE3AE" w14:textId="15F365D9" w:rsidR="00446FD1" w:rsidRPr="0079033E" w:rsidRDefault="004E109B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6</w:t>
      </w:r>
      <w:r w:rsidR="00446FD1" w:rsidRPr="0079033E">
        <w:rPr>
          <w:rFonts w:ascii="Verdana" w:hAnsi="Verdana" w:cs="Calibri Light"/>
          <w:bCs/>
          <w:color w:val="292929"/>
          <w:sz w:val="19"/>
          <w:szCs w:val="19"/>
        </w:rPr>
        <w:t>0% of members achieved distinction</w:t>
      </w:r>
      <w:r w:rsidR="004004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in Waterloo’s Computing</w:t>
      </w:r>
      <w:r w:rsidR="0045401A">
        <w:rPr>
          <w:rFonts w:ascii="Verdana" w:hAnsi="Verdana" w:cs="Calibri Light"/>
          <w:bCs/>
          <w:color w:val="292929"/>
          <w:sz w:val="19"/>
          <w:szCs w:val="19"/>
        </w:rPr>
        <w:t xml:space="preserve"> Contest</w:t>
      </w:r>
    </w:p>
    <w:p w14:paraId="2A272C46" w14:textId="006E2C02" w:rsidR="001D123B" w:rsidRPr="0079033E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Taught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>students how to build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 Android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apps </w:t>
      </w:r>
      <w:r>
        <w:rPr>
          <w:rFonts w:ascii="Verdana" w:hAnsi="Verdana" w:cs="Calibri Light"/>
          <w:bCs/>
          <w:color w:val="292929"/>
          <w:sz w:val="19"/>
          <w:szCs w:val="19"/>
        </w:rPr>
        <w:t>and Java applet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 applications</w:t>
      </w:r>
    </w:p>
    <w:p w14:paraId="37D9A770" w14:textId="6EA9DB41" w:rsidR="00446FD1" w:rsidRPr="0079033E" w:rsidRDefault="00446FD1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Advocate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>d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STEM literacy among young students</w:t>
      </w:r>
    </w:p>
    <w:p w14:paraId="09D056B2" w14:textId="51CD7AE7" w:rsidR="00BD6804" w:rsidRPr="0079033E" w:rsidRDefault="00022124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Co-Founder</w:t>
      </w:r>
      <w:r w:rsidR="00F16973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of</w:t>
      </w:r>
      <w:r w:rsidR="00F16973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a Plants Decorations St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artup</w:t>
      </w:r>
      <w:r w:rsidR="00F16973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F16973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West Coast Roots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ab/>
        <w:t>201</w:t>
      </w:r>
      <w:r w:rsidR="00112C57" w:rsidRPr="0079033E">
        <w:rPr>
          <w:rFonts w:ascii="Verdana" w:hAnsi="Verdana" w:cs="Calibri Light"/>
          <w:bCs/>
          <w:color w:val="5F5F5F"/>
          <w:sz w:val="19"/>
          <w:szCs w:val="19"/>
        </w:rPr>
        <w:t>7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>201</w:t>
      </w:r>
      <w:r w:rsidR="00112C57" w:rsidRPr="0079033E">
        <w:rPr>
          <w:rFonts w:ascii="Verdana" w:hAnsi="Verdana" w:cs="Calibri Light"/>
          <w:bCs/>
          <w:color w:val="5F5F5F"/>
          <w:sz w:val="19"/>
          <w:szCs w:val="19"/>
        </w:rPr>
        <w:t>8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ab/>
        <w:t xml:space="preserve">           </w:t>
      </w:r>
    </w:p>
    <w:p w14:paraId="1140E8DE" w14:textId="71ECD1F7" w:rsidR="00022124" w:rsidRPr="0079033E" w:rsidRDefault="003863C1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Co-founded</w:t>
      </w:r>
      <w:r w:rsidR="00022124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startup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bCs/>
          <w:color w:val="292929"/>
          <w:sz w:val="19"/>
          <w:szCs w:val="19"/>
        </w:rPr>
        <w:t>to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promote 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entrepreneurship endeavors and 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>environmentalism</w:t>
      </w:r>
    </w:p>
    <w:p w14:paraId="5DC86ABF" w14:textId="07557279" w:rsidR="00DD2C48" w:rsidRPr="0079033E" w:rsidRDefault="00E7667D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Designed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 xml:space="preserve"> and administrated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</w:t>
      </w:r>
      <w:r w:rsidR="004A6021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the 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>company website</w:t>
      </w:r>
    </w:p>
    <w:p w14:paraId="60A5088C" w14:textId="688C37E1" w:rsidR="00F16973" w:rsidRDefault="00D910B2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Collaborated</w:t>
      </w:r>
      <w:r w:rsidR="00E766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with </w:t>
      </w:r>
      <w:r w:rsidR="000B49BB">
        <w:rPr>
          <w:rFonts w:ascii="Verdana" w:hAnsi="Verdana" w:cs="Calibri Light"/>
          <w:bCs/>
          <w:color w:val="292929"/>
          <w:sz w:val="19"/>
          <w:szCs w:val="19"/>
        </w:rPr>
        <w:t>product manager</w:t>
      </w:r>
      <w:r w:rsidR="00E766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to </w:t>
      </w:r>
      <w:r w:rsidR="000B49BB">
        <w:rPr>
          <w:rFonts w:ascii="Verdana" w:hAnsi="Verdana" w:cs="Calibri Light"/>
          <w:bCs/>
          <w:color w:val="292929"/>
          <w:sz w:val="19"/>
          <w:szCs w:val="19"/>
        </w:rPr>
        <w:t>build prototypes</w:t>
      </w:r>
    </w:p>
    <w:p w14:paraId="6648AC58" w14:textId="08D276C3" w:rsidR="000B49BB" w:rsidRPr="0079033E" w:rsidRDefault="000B49BB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Lead the marketing team to sell and promote our crafts a</w:t>
      </w:r>
      <w:r w:rsidR="00E20690">
        <w:rPr>
          <w:rFonts w:ascii="Verdana" w:hAnsi="Verdana" w:cs="Calibri Light"/>
          <w:bCs/>
          <w:color w:val="292929"/>
          <w:sz w:val="19"/>
          <w:szCs w:val="19"/>
        </w:rPr>
        <w:t>t a</w:t>
      </w:r>
      <w:r>
        <w:rPr>
          <w:rFonts w:ascii="Verdana" w:hAnsi="Verdana" w:cs="Calibri Light"/>
          <w:bCs/>
          <w:color w:val="292929"/>
          <w:sz w:val="19"/>
          <w:szCs w:val="19"/>
        </w:rPr>
        <w:t>n</w:t>
      </w:r>
      <w:r w:rsidR="00E20690">
        <w:rPr>
          <w:rFonts w:ascii="Verdana" w:hAnsi="Verdana" w:cs="Calibri Light"/>
          <w:bCs/>
          <w:color w:val="292929"/>
          <w:sz w:val="19"/>
          <w:szCs w:val="19"/>
        </w:rPr>
        <w:t xml:space="preserve"> annual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 art festival </w:t>
      </w:r>
    </w:p>
    <w:p w14:paraId="7662942A" w14:textId="1A2384F1" w:rsidR="00CB4BCC" w:rsidRPr="0079033E" w:rsidRDefault="00594303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Teaching Assistant</w:t>
      </w:r>
      <w:r w:rsidR="004E109B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for C++/Java course</w:t>
      </w:r>
      <w:r w:rsidR="00F56A63">
        <w:rPr>
          <w:rFonts w:ascii="Verdana" w:hAnsi="Verdana" w:cs="Calibri"/>
          <w:b/>
          <w:color w:val="000000" w:themeColor="text1"/>
          <w:sz w:val="19"/>
          <w:szCs w:val="19"/>
        </w:rPr>
        <w:t>s</w:t>
      </w:r>
      <w:r w:rsidRPr="0079033E">
        <w:rPr>
          <w:rFonts w:ascii="Verdana" w:hAnsi="Verdana" w:cs="Arial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Kitsilano Secondary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ab/>
        <w:t>2015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624561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2017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ab/>
      </w:r>
      <w:r w:rsidR="00AB19D0" w:rsidRPr="0079033E">
        <w:rPr>
          <w:rFonts w:ascii="Verdana" w:hAnsi="Verdana" w:cs="Calibri Light"/>
          <w:color w:val="5F5F5F"/>
          <w:sz w:val="19"/>
          <w:szCs w:val="19"/>
        </w:rPr>
        <w:t xml:space="preserve">           </w:t>
      </w:r>
    </w:p>
    <w:p w14:paraId="6B575870" w14:textId="1076A88B" w:rsidR="004E109B" w:rsidRPr="0079033E" w:rsidRDefault="002E5510" w:rsidP="004E109B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Created solution keys and assist</w:t>
      </w:r>
      <w:r w:rsidR="00A00147" w:rsidRPr="0079033E">
        <w:rPr>
          <w:rFonts w:ascii="Verdana" w:hAnsi="Verdana" w:cs="Calibri Light"/>
          <w:color w:val="292929"/>
          <w:sz w:val="19"/>
          <w:szCs w:val="19"/>
        </w:rPr>
        <w:t>ed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students with </w:t>
      </w:r>
      <w:r w:rsidR="007C2382">
        <w:rPr>
          <w:rFonts w:ascii="Verdana" w:hAnsi="Verdana" w:cs="Calibri Light"/>
          <w:color w:val="292929"/>
          <w:sz w:val="19"/>
          <w:szCs w:val="19"/>
        </w:rPr>
        <w:t xml:space="preserve">coding </w:t>
      </w:r>
      <w:r w:rsidRPr="0079033E">
        <w:rPr>
          <w:rFonts w:ascii="Verdana" w:hAnsi="Verdana" w:cs="Calibri Light"/>
          <w:color w:val="292929"/>
          <w:sz w:val="19"/>
          <w:szCs w:val="19"/>
        </w:rPr>
        <w:t>assignments</w:t>
      </w:r>
    </w:p>
    <w:p w14:paraId="57CA24E3" w14:textId="70B87FCC" w:rsidR="0055141D" w:rsidRPr="00E807C2" w:rsidRDefault="00C862B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Achievements</w:t>
      </w:r>
    </w:p>
    <w:p w14:paraId="34C2DA99" w14:textId="3875132B" w:rsidR="005D2EC0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3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  <w:vertAlign w:val="superscript"/>
        </w:rPr>
        <w:t>rd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in </w:t>
      </w:r>
      <w:r w:rsidR="004F6E08" w:rsidRPr="0079033E">
        <w:rPr>
          <w:rFonts w:ascii="Verdana" w:hAnsi="Verdana" w:cs="Calibri"/>
          <w:b/>
          <w:color w:val="000000" w:themeColor="text1"/>
          <w:sz w:val="19"/>
          <w:szCs w:val="19"/>
        </w:rPr>
        <w:t>UBC Physics Olympics</w:t>
      </w:r>
      <w:r w:rsidR="004F6E08" w:rsidRPr="0079033E">
        <w:rPr>
          <w:rFonts w:ascii="Verdana" w:hAnsi="Verdana" w:cs="Arial"/>
          <w:bCs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23B055B1" w14:textId="7BBBACB7" w:rsidR="002E1479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Obtained </w:t>
      </w:r>
      <w:r w:rsidR="002E1479" w:rsidRPr="0079033E">
        <w:rPr>
          <w:rFonts w:ascii="Verdana" w:hAnsi="Verdana" w:cs="Calibri Light"/>
          <w:bCs/>
          <w:color w:val="292929"/>
          <w:sz w:val="19"/>
          <w:szCs w:val="19"/>
        </w:rPr>
        <w:t>3rd place out of 722 students in UBC’s annual physics Olympics lab event</w:t>
      </w:r>
    </w:p>
    <w:p w14:paraId="352E59EE" w14:textId="232300B5" w:rsidR="006270A9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Distinction in Senior 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Canadian Com</w:t>
      </w:r>
      <w:r w:rsidR="002C477E" w:rsidRPr="0079033E">
        <w:rPr>
          <w:rFonts w:ascii="Verdana" w:hAnsi="Verdana" w:cs="Calibri"/>
          <w:b/>
          <w:color w:val="000000" w:themeColor="text1"/>
          <w:sz w:val="19"/>
          <w:szCs w:val="19"/>
        </w:rPr>
        <w:t>p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uting Competition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37AC8595" w14:textId="3A5AB661" w:rsidR="00C862B3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Achieved d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>istinction in Waterloo</w:t>
      </w:r>
      <w:r w:rsidR="00D35BF0" w:rsidRPr="0079033E">
        <w:rPr>
          <w:rFonts w:ascii="Verdana" w:hAnsi="Verdana" w:cs="Calibri Light"/>
          <w:color w:val="292929"/>
          <w:sz w:val="19"/>
          <w:szCs w:val="19"/>
        </w:rPr>
        <w:t>’s annual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 xml:space="preserve"> Canadian Computing contest (Senior division)</w:t>
      </w:r>
    </w:p>
    <w:p w14:paraId="42E41822" w14:textId="46BD83B2" w:rsidR="00E56A2A" w:rsidRPr="00E807C2" w:rsidRDefault="00E56A2A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5026835B" w:rsidR="00E56A2A" w:rsidRPr="0079033E" w:rsidRDefault="00BB1D29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Candidate for Bachelor of Software Engineering</w:t>
      </w:r>
      <w:r w:rsidR="00E56A2A" w:rsidRPr="0079033E">
        <w:rPr>
          <w:rFonts w:ascii="Verdana" w:hAnsi="Verdana" w:cs="Arial"/>
          <w:b/>
          <w:color w:val="000000" w:themeColor="text1"/>
          <w:sz w:val="19"/>
          <w:szCs w:val="19"/>
        </w:rPr>
        <w:t xml:space="preserve"> </w:t>
      </w:r>
      <w:r w:rsidR="00E56A2A" w:rsidRPr="0079033E">
        <w:rPr>
          <w:rFonts w:ascii="Verdana" w:hAnsi="Verdana" w:cs="Arial"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9520EC" w:rsidRPr="0079033E">
        <w:rPr>
          <w:rFonts w:ascii="Verdana" w:hAnsi="Verdana" w:cs="Calibri Light"/>
          <w:color w:val="5F5F5F"/>
          <w:sz w:val="19"/>
          <w:szCs w:val="19"/>
        </w:rPr>
        <w:t>2023</w:t>
      </w:r>
    </w:p>
    <w:p w14:paraId="20FCFF7C" w14:textId="27DC28A5" w:rsidR="00A30689" w:rsidRPr="0079033E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University of Waterloo, Waterloo, Ontario, Canada</w:t>
      </w:r>
    </w:p>
    <w:sectPr w:rsidR="00A30689" w:rsidRPr="0079033E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652CA" w14:textId="77777777" w:rsidR="003C581A" w:rsidRDefault="003C581A">
      <w:pPr>
        <w:spacing w:after="0"/>
      </w:pPr>
      <w:r>
        <w:separator/>
      </w:r>
    </w:p>
  </w:endnote>
  <w:endnote w:type="continuationSeparator" w:id="0">
    <w:p w14:paraId="2A568406" w14:textId="77777777" w:rsidR="003C581A" w:rsidRDefault="003C58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Gothic"/>
    <w:panose1 w:val="020B0604020202020204"/>
    <w:charset w:val="80"/>
    <w:family w:val="roman"/>
    <w:pitch w:val="fixed"/>
    <w:sig w:usb0="80000281" w:usb1="28C76CF8" w:usb2="00000010" w:usb3="00000000" w:csb0="0002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umin Pro">
    <w:altName w:val="Calibri"/>
    <w:panose1 w:val="020B06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3BABD" w14:textId="77777777" w:rsidR="003C581A" w:rsidRDefault="003C581A">
      <w:pPr>
        <w:spacing w:after="0"/>
      </w:pPr>
      <w:r>
        <w:separator/>
      </w:r>
    </w:p>
  </w:footnote>
  <w:footnote w:type="continuationSeparator" w:id="0">
    <w:p w14:paraId="6F3B5A07" w14:textId="77777777" w:rsidR="003C581A" w:rsidRDefault="003C58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648"/>
        </w:tabs>
        <w:ind w:left="648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658F5"/>
    <w:rsid w:val="000675BC"/>
    <w:rsid w:val="000720DE"/>
    <w:rsid w:val="00075AC8"/>
    <w:rsid w:val="00075BD2"/>
    <w:rsid w:val="0007609B"/>
    <w:rsid w:val="000A4F59"/>
    <w:rsid w:val="000A7A9E"/>
    <w:rsid w:val="000B49BB"/>
    <w:rsid w:val="000B6E41"/>
    <w:rsid w:val="000C3974"/>
    <w:rsid w:val="000C5318"/>
    <w:rsid w:val="000C54AB"/>
    <w:rsid w:val="000C636A"/>
    <w:rsid w:val="000C6F4D"/>
    <w:rsid w:val="000E7BA6"/>
    <w:rsid w:val="0010310C"/>
    <w:rsid w:val="00112C57"/>
    <w:rsid w:val="00122667"/>
    <w:rsid w:val="00122972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F7411"/>
    <w:rsid w:val="002103D6"/>
    <w:rsid w:val="0021118C"/>
    <w:rsid w:val="00212E20"/>
    <w:rsid w:val="00215F29"/>
    <w:rsid w:val="002170D2"/>
    <w:rsid w:val="00222265"/>
    <w:rsid w:val="002275B7"/>
    <w:rsid w:val="002401C9"/>
    <w:rsid w:val="00242CC8"/>
    <w:rsid w:val="002504B1"/>
    <w:rsid w:val="00263D05"/>
    <w:rsid w:val="0027085E"/>
    <w:rsid w:val="0028220F"/>
    <w:rsid w:val="00282D4C"/>
    <w:rsid w:val="00287012"/>
    <w:rsid w:val="00287753"/>
    <w:rsid w:val="00290CCB"/>
    <w:rsid w:val="002A643A"/>
    <w:rsid w:val="002B12A6"/>
    <w:rsid w:val="002B4753"/>
    <w:rsid w:val="002C477E"/>
    <w:rsid w:val="002D2377"/>
    <w:rsid w:val="002D23DA"/>
    <w:rsid w:val="002D3FC5"/>
    <w:rsid w:val="002D6295"/>
    <w:rsid w:val="002E1479"/>
    <w:rsid w:val="002E5510"/>
    <w:rsid w:val="00306E6E"/>
    <w:rsid w:val="00310C2E"/>
    <w:rsid w:val="00324296"/>
    <w:rsid w:val="00324BCE"/>
    <w:rsid w:val="003371E1"/>
    <w:rsid w:val="00344446"/>
    <w:rsid w:val="00345CE5"/>
    <w:rsid w:val="00356C14"/>
    <w:rsid w:val="00360198"/>
    <w:rsid w:val="003637E5"/>
    <w:rsid w:val="00366109"/>
    <w:rsid w:val="00371163"/>
    <w:rsid w:val="00372EF5"/>
    <w:rsid w:val="00374346"/>
    <w:rsid w:val="00374ECC"/>
    <w:rsid w:val="00385D52"/>
    <w:rsid w:val="003863C1"/>
    <w:rsid w:val="00393598"/>
    <w:rsid w:val="003A043E"/>
    <w:rsid w:val="003A4393"/>
    <w:rsid w:val="003C581A"/>
    <w:rsid w:val="003C7B4D"/>
    <w:rsid w:val="003D24CE"/>
    <w:rsid w:val="003D2D83"/>
    <w:rsid w:val="003D338D"/>
    <w:rsid w:val="003F21C3"/>
    <w:rsid w:val="0040047D"/>
    <w:rsid w:val="004109E6"/>
    <w:rsid w:val="0041252B"/>
    <w:rsid w:val="00415E75"/>
    <w:rsid w:val="00421F7F"/>
    <w:rsid w:val="00430383"/>
    <w:rsid w:val="00444A87"/>
    <w:rsid w:val="00446FD1"/>
    <w:rsid w:val="00453C56"/>
    <w:rsid w:val="0045401A"/>
    <w:rsid w:val="00471D9C"/>
    <w:rsid w:val="00480F91"/>
    <w:rsid w:val="004901EE"/>
    <w:rsid w:val="0049561F"/>
    <w:rsid w:val="004A1A79"/>
    <w:rsid w:val="004A4B74"/>
    <w:rsid w:val="004A6021"/>
    <w:rsid w:val="004E109B"/>
    <w:rsid w:val="004E3F12"/>
    <w:rsid w:val="004F5553"/>
    <w:rsid w:val="004F6E08"/>
    <w:rsid w:val="0052407B"/>
    <w:rsid w:val="00534865"/>
    <w:rsid w:val="0054187C"/>
    <w:rsid w:val="0055141D"/>
    <w:rsid w:val="005655FB"/>
    <w:rsid w:val="00570A88"/>
    <w:rsid w:val="00580C5F"/>
    <w:rsid w:val="00581E25"/>
    <w:rsid w:val="00590955"/>
    <w:rsid w:val="005921BB"/>
    <w:rsid w:val="00592548"/>
    <w:rsid w:val="00594303"/>
    <w:rsid w:val="00596EBE"/>
    <w:rsid w:val="005974E5"/>
    <w:rsid w:val="005B5060"/>
    <w:rsid w:val="005C389E"/>
    <w:rsid w:val="005C5746"/>
    <w:rsid w:val="005D2EC0"/>
    <w:rsid w:val="005E4B48"/>
    <w:rsid w:val="005F2741"/>
    <w:rsid w:val="005F3C5C"/>
    <w:rsid w:val="005F73AE"/>
    <w:rsid w:val="00601850"/>
    <w:rsid w:val="00605186"/>
    <w:rsid w:val="0061040D"/>
    <w:rsid w:val="0061094E"/>
    <w:rsid w:val="00616814"/>
    <w:rsid w:val="00617B26"/>
    <w:rsid w:val="00621AA4"/>
    <w:rsid w:val="00624561"/>
    <w:rsid w:val="00625265"/>
    <w:rsid w:val="006270A9"/>
    <w:rsid w:val="00627D60"/>
    <w:rsid w:val="00636B1F"/>
    <w:rsid w:val="00636E20"/>
    <w:rsid w:val="0066205D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A614F"/>
    <w:rsid w:val="006B0CA5"/>
    <w:rsid w:val="006B18DE"/>
    <w:rsid w:val="006C499B"/>
    <w:rsid w:val="006C7F14"/>
    <w:rsid w:val="006F6967"/>
    <w:rsid w:val="00701F8A"/>
    <w:rsid w:val="00706B27"/>
    <w:rsid w:val="00725296"/>
    <w:rsid w:val="00726101"/>
    <w:rsid w:val="00730952"/>
    <w:rsid w:val="007510BA"/>
    <w:rsid w:val="00753F67"/>
    <w:rsid w:val="00763734"/>
    <w:rsid w:val="00764D83"/>
    <w:rsid w:val="00765B92"/>
    <w:rsid w:val="0076714B"/>
    <w:rsid w:val="0077747B"/>
    <w:rsid w:val="00786761"/>
    <w:rsid w:val="0079033E"/>
    <w:rsid w:val="00797399"/>
    <w:rsid w:val="007A386A"/>
    <w:rsid w:val="007B5589"/>
    <w:rsid w:val="007B66E1"/>
    <w:rsid w:val="007C2382"/>
    <w:rsid w:val="007C6B76"/>
    <w:rsid w:val="007C7DE0"/>
    <w:rsid w:val="007E2EC3"/>
    <w:rsid w:val="007E6978"/>
    <w:rsid w:val="007E7228"/>
    <w:rsid w:val="00805864"/>
    <w:rsid w:val="00816216"/>
    <w:rsid w:val="00816A42"/>
    <w:rsid w:val="008249ED"/>
    <w:rsid w:val="00825D0A"/>
    <w:rsid w:val="00826C99"/>
    <w:rsid w:val="008272A2"/>
    <w:rsid w:val="008277E6"/>
    <w:rsid w:val="00830FC9"/>
    <w:rsid w:val="0083122A"/>
    <w:rsid w:val="008324A4"/>
    <w:rsid w:val="008426C6"/>
    <w:rsid w:val="00847F1A"/>
    <w:rsid w:val="008540DC"/>
    <w:rsid w:val="008569AD"/>
    <w:rsid w:val="00857793"/>
    <w:rsid w:val="00872A44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D6D4B"/>
    <w:rsid w:val="008E6CA0"/>
    <w:rsid w:val="00900966"/>
    <w:rsid w:val="009026BA"/>
    <w:rsid w:val="009275E2"/>
    <w:rsid w:val="00933B23"/>
    <w:rsid w:val="00936432"/>
    <w:rsid w:val="00942B9A"/>
    <w:rsid w:val="00947450"/>
    <w:rsid w:val="0095153D"/>
    <w:rsid w:val="009520EC"/>
    <w:rsid w:val="00956ECA"/>
    <w:rsid w:val="00971A7D"/>
    <w:rsid w:val="009825B2"/>
    <w:rsid w:val="00993BC5"/>
    <w:rsid w:val="00994613"/>
    <w:rsid w:val="009A5708"/>
    <w:rsid w:val="009C1F12"/>
    <w:rsid w:val="009C3EC8"/>
    <w:rsid w:val="009D5933"/>
    <w:rsid w:val="009D65B8"/>
    <w:rsid w:val="009D66A8"/>
    <w:rsid w:val="009D7286"/>
    <w:rsid w:val="009F3D74"/>
    <w:rsid w:val="009F7083"/>
    <w:rsid w:val="00A00147"/>
    <w:rsid w:val="00A05A8C"/>
    <w:rsid w:val="00A064AC"/>
    <w:rsid w:val="00A30689"/>
    <w:rsid w:val="00A41271"/>
    <w:rsid w:val="00A50F85"/>
    <w:rsid w:val="00A75557"/>
    <w:rsid w:val="00A83C8A"/>
    <w:rsid w:val="00A84402"/>
    <w:rsid w:val="00A90BF7"/>
    <w:rsid w:val="00A9188D"/>
    <w:rsid w:val="00A944DC"/>
    <w:rsid w:val="00AA014E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21C7C"/>
    <w:rsid w:val="00B226D5"/>
    <w:rsid w:val="00B25618"/>
    <w:rsid w:val="00B25AB5"/>
    <w:rsid w:val="00B30708"/>
    <w:rsid w:val="00B36184"/>
    <w:rsid w:val="00B52BAA"/>
    <w:rsid w:val="00B610A5"/>
    <w:rsid w:val="00B63284"/>
    <w:rsid w:val="00B74787"/>
    <w:rsid w:val="00B7775C"/>
    <w:rsid w:val="00B8374F"/>
    <w:rsid w:val="00B94951"/>
    <w:rsid w:val="00BA5CAC"/>
    <w:rsid w:val="00BA641C"/>
    <w:rsid w:val="00BB1D29"/>
    <w:rsid w:val="00BC11C0"/>
    <w:rsid w:val="00BC1D04"/>
    <w:rsid w:val="00BD0B02"/>
    <w:rsid w:val="00BD6804"/>
    <w:rsid w:val="00BD768D"/>
    <w:rsid w:val="00BE68FC"/>
    <w:rsid w:val="00BF602E"/>
    <w:rsid w:val="00C11865"/>
    <w:rsid w:val="00C14C89"/>
    <w:rsid w:val="00C15DCE"/>
    <w:rsid w:val="00C502C1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35BF0"/>
    <w:rsid w:val="00D419A3"/>
    <w:rsid w:val="00D4287F"/>
    <w:rsid w:val="00D6050E"/>
    <w:rsid w:val="00D6687C"/>
    <w:rsid w:val="00D74456"/>
    <w:rsid w:val="00D7462B"/>
    <w:rsid w:val="00D90BB5"/>
    <w:rsid w:val="00D910B2"/>
    <w:rsid w:val="00D91412"/>
    <w:rsid w:val="00D957E5"/>
    <w:rsid w:val="00DB484C"/>
    <w:rsid w:val="00DC403A"/>
    <w:rsid w:val="00DD2C48"/>
    <w:rsid w:val="00DE22FF"/>
    <w:rsid w:val="00DE48E4"/>
    <w:rsid w:val="00DF256F"/>
    <w:rsid w:val="00E06C51"/>
    <w:rsid w:val="00E13793"/>
    <w:rsid w:val="00E14FC7"/>
    <w:rsid w:val="00E20690"/>
    <w:rsid w:val="00E22F98"/>
    <w:rsid w:val="00E26816"/>
    <w:rsid w:val="00E32137"/>
    <w:rsid w:val="00E52DBD"/>
    <w:rsid w:val="00E56A2A"/>
    <w:rsid w:val="00E668E1"/>
    <w:rsid w:val="00E67974"/>
    <w:rsid w:val="00E7224D"/>
    <w:rsid w:val="00E72F76"/>
    <w:rsid w:val="00E73C03"/>
    <w:rsid w:val="00E7667D"/>
    <w:rsid w:val="00E807C2"/>
    <w:rsid w:val="00E80DE4"/>
    <w:rsid w:val="00E83E4B"/>
    <w:rsid w:val="00E866AC"/>
    <w:rsid w:val="00E9269C"/>
    <w:rsid w:val="00E95910"/>
    <w:rsid w:val="00E974E1"/>
    <w:rsid w:val="00EA11DE"/>
    <w:rsid w:val="00EA78ED"/>
    <w:rsid w:val="00EB130C"/>
    <w:rsid w:val="00EB22AF"/>
    <w:rsid w:val="00EB684F"/>
    <w:rsid w:val="00EC07D9"/>
    <w:rsid w:val="00ED1876"/>
    <w:rsid w:val="00EE5B03"/>
    <w:rsid w:val="00EF0C25"/>
    <w:rsid w:val="00F02AEE"/>
    <w:rsid w:val="00F16973"/>
    <w:rsid w:val="00F251BA"/>
    <w:rsid w:val="00F37389"/>
    <w:rsid w:val="00F41C39"/>
    <w:rsid w:val="00F46CC4"/>
    <w:rsid w:val="00F5467D"/>
    <w:rsid w:val="00F56A63"/>
    <w:rsid w:val="00FA09B5"/>
    <w:rsid w:val="00FA24EB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C517D4-389A-F148-8929-1E151690E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C:\Users\Haydn\AppData\Roaming\Microsoft\Templates\Resume (color).dotx</Template>
  <TotalTime>0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 Keung</cp:lastModifiedBy>
  <cp:revision>2</cp:revision>
  <cp:lastPrinted>2019-07-18T22:58:00Z</cp:lastPrinted>
  <dcterms:created xsi:type="dcterms:W3CDTF">2019-07-18T22:58:00Z</dcterms:created>
  <dcterms:modified xsi:type="dcterms:W3CDTF">2019-07-18T22:58:00Z</dcterms:modified>
  <cp:version/>
</cp:coreProperties>
</file>