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5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2835"/>
        <w:gridCol w:w="3402"/>
      </w:tblGrid>
      <w:tr w:rsidR="00726101" w:rsidRPr="000C3974" w14:paraId="6C3EC488" w14:textId="77777777" w:rsidTr="00CC3976">
        <w:trPr>
          <w:trHeight w:val="780"/>
          <w:jc w:val="center"/>
        </w:trPr>
        <w:tc>
          <w:tcPr>
            <w:tcW w:w="4820" w:type="dxa"/>
            <w:vMerge w:val="restart"/>
            <w:vAlign w:val="bottom"/>
          </w:tcPr>
          <w:p w14:paraId="66E3FDB8" w14:textId="77777777" w:rsidR="00726101" w:rsidRPr="00BE68FC" w:rsidRDefault="00726101" w:rsidP="00CC3976">
            <w:pPr>
              <w:pStyle w:val="Title"/>
              <w:rPr>
                <w:rFonts w:ascii="Georgia" w:hAnsi="Georgia" w:cs="Arial"/>
                <w:color w:val="5F5F5F"/>
                <w:sz w:val="80"/>
                <w:szCs w:val="80"/>
              </w:rPr>
            </w:pPr>
            <w:r w:rsidRPr="00BE68FC">
              <w:rPr>
                <w:rFonts w:ascii="Georgia" w:hAnsi="Georgia" w:cs="Arial"/>
                <w:color w:val="000000" w:themeColor="text1"/>
                <w:sz w:val="80"/>
                <w:szCs w:val="80"/>
              </w:rPr>
              <w:t>Haydn Keung</w:t>
            </w:r>
          </w:p>
        </w:tc>
        <w:tc>
          <w:tcPr>
            <w:tcW w:w="2835" w:type="dxa"/>
            <w:vAlign w:val="bottom"/>
          </w:tcPr>
          <w:p w14:paraId="53896917" w14:textId="77777777" w:rsidR="00726101" w:rsidRPr="00625265" w:rsidRDefault="00726101" w:rsidP="00CC3976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7F272D44" wp14:editId="1D0074C7">
                  <wp:extent cx="120015" cy="12001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e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78" cy="12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haydnkeung.me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t xml:space="preserve">         </w:t>
            </w:r>
          </w:p>
        </w:tc>
        <w:tc>
          <w:tcPr>
            <w:tcW w:w="3402" w:type="dxa"/>
            <w:vAlign w:val="bottom"/>
          </w:tcPr>
          <w:p w14:paraId="59916AC0" w14:textId="77777777" w:rsidR="00726101" w:rsidRPr="00625265" w:rsidRDefault="00726101" w:rsidP="00CC3976">
            <w:pPr>
              <w:jc w:val="center"/>
              <w:rPr>
                <w:rFonts w:ascii="Calibri Light" w:hAnsi="Calibri Light" w:cs="Calibri Light"/>
                <w:noProof/>
                <w:color w:val="292929"/>
              </w:rPr>
            </w:pPr>
          </w:p>
          <w:p w14:paraId="3AB927F5" w14:textId="77777777" w:rsidR="00726101" w:rsidRPr="00625265" w:rsidRDefault="00726101" w:rsidP="00CC3976">
            <w:pPr>
              <w:rPr>
                <w:rFonts w:ascii="Calibri Light" w:hAnsi="Calibri Light" w:cs="Calibri Light"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358CBF80" wp14:editId="739B56BB">
                  <wp:extent cx="146050" cy="14605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finder_mark-github_29882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91" cy="14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t xml:space="preserve">    github.com/haydnkeung</w:t>
            </w:r>
          </w:p>
        </w:tc>
      </w:tr>
      <w:tr w:rsidR="00726101" w:rsidRPr="000C3974" w14:paraId="418DFCC7" w14:textId="77777777" w:rsidTr="00CC3976">
        <w:trPr>
          <w:trHeight w:val="224"/>
          <w:jc w:val="center"/>
        </w:trPr>
        <w:tc>
          <w:tcPr>
            <w:tcW w:w="4820" w:type="dxa"/>
            <w:vMerge/>
            <w:vAlign w:val="bottom"/>
          </w:tcPr>
          <w:p w14:paraId="3F069024" w14:textId="77777777" w:rsidR="00726101" w:rsidRPr="000C3974" w:rsidRDefault="00726101" w:rsidP="00CC3976">
            <w:pPr>
              <w:pStyle w:val="Title"/>
              <w:jc w:val="center"/>
              <w:rPr>
                <w:rFonts w:ascii="Acumin Pro" w:hAnsi="Acumin Pro" w:cs="Arial"/>
                <w:color w:val="5F5F5F"/>
                <w:sz w:val="68"/>
                <w:szCs w:val="68"/>
              </w:rPr>
            </w:pPr>
          </w:p>
        </w:tc>
        <w:tc>
          <w:tcPr>
            <w:tcW w:w="2835" w:type="dxa"/>
            <w:vAlign w:val="bottom"/>
          </w:tcPr>
          <w:p w14:paraId="79D47CEE" w14:textId="77777777" w:rsidR="00726101" w:rsidRPr="00625265" w:rsidRDefault="00726101" w:rsidP="00CC3976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295B3DD8" wp14:editId="2C604F54">
                  <wp:extent cx="152400" cy="104776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confinder_icon-email_21166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85" cy="113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hkeung@uwaterloo.ca</w:t>
            </w:r>
          </w:p>
        </w:tc>
        <w:tc>
          <w:tcPr>
            <w:tcW w:w="3402" w:type="dxa"/>
            <w:vAlign w:val="bottom"/>
          </w:tcPr>
          <w:p w14:paraId="67C9BE14" w14:textId="77777777" w:rsidR="00726101" w:rsidRPr="00625265" w:rsidRDefault="00726101" w:rsidP="00CC3976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05D0046A" wp14:editId="18460125">
                  <wp:extent cx="133350" cy="133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-Black-14px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linkedin.com/in/</w:t>
            </w:r>
            <w:proofErr w:type="spellStart"/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>haydnkeung</w:t>
            </w:r>
            <w:proofErr w:type="spellEnd"/>
          </w:p>
        </w:tc>
      </w:tr>
    </w:tbl>
    <w:p w14:paraId="06C30A97" w14:textId="42DC6736" w:rsidR="00263D05" w:rsidRPr="00BE68FC" w:rsidRDefault="00263D05" w:rsidP="00393598">
      <w:pPr>
        <w:spacing w:before="120" w:after="40"/>
        <w:rPr>
          <w:rFonts w:ascii="Acumin Pro" w:hAnsi="Acumin Pro" w:cs="Arial"/>
          <w:color w:val="333333"/>
        </w:rPr>
      </w:pPr>
      <w:r w:rsidRPr="00BE68FC">
        <w:rPr>
          <w:rFonts w:ascii="Calibri" w:hAnsi="Calibri" w:cs="Calibri"/>
          <w:b/>
          <w:color w:val="000000" w:themeColor="text1"/>
        </w:rPr>
        <w:t>Languages:</w:t>
      </w:r>
      <w:r w:rsidR="007E7228">
        <w:rPr>
          <w:rFonts w:ascii="Acumin Pro" w:hAnsi="Acumin Pro" w:cs="Arial"/>
          <w:color w:val="5F5F5F"/>
        </w:rPr>
        <w:t xml:space="preserve"> </w:t>
      </w:r>
      <w:r w:rsidRPr="00625265">
        <w:rPr>
          <w:rFonts w:ascii="Calibri Light" w:hAnsi="Calibri Light" w:cs="Calibri Light"/>
          <w:color w:val="292929"/>
        </w:rPr>
        <w:t>Java, C</w:t>
      </w:r>
      <w:r w:rsidR="00687005" w:rsidRPr="00625265">
        <w:rPr>
          <w:rFonts w:ascii="Calibri Light" w:hAnsi="Calibri Light" w:cs="Calibri Light"/>
          <w:color w:val="292929"/>
        </w:rPr>
        <w:t xml:space="preserve">, </w:t>
      </w:r>
      <w:r w:rsidRPr="00625265">
        <w:rPr>
          <w:rFonts w:ascii="Calibri Light" w:hAnsi="Calibri Light" w:cs="Calibri Light"/>
          <w:color w:val="292929"/>
        </w:rPr>
        <w:t>C++,</w:t>
      </w:r>
      <w:r w:rsidR="007E7228" w:rsidRPr="00625265">
        <w:rPr>
          <w:rFonts w:ascii="Calibri Light" w:hAnsi="Calibri Light" w:cs="Calibri Light"/>
          <w:color w:val="292929"/>
        </w:rPr>
        <w:t xml:space="preserve"> C#,</w:t>
      </w:r>
      <w:r w:rsidR="00A30689" w:rsidRPr="00625265">
        <w:rPr>
          <w:rFonts w:ascii="Calibri Light" w:hAnsi="Calibri Light" w:cs="Calibri Light"/>
          <w:color w:val="292929"/>
        </w:rPr>
        <w:t xml:space="preserve"> Python</w:t>
      </w:r>
    </w:p>
    <w:p w14:paraId="495BAAF0" w14:textId="62D31A11" w:rsidR="008E6CA0" w:rsidRPr="00625265" w:rsidRDefault="00263D05" w:rsidP="00393598">
      <w:pPr>
        <w:spacing w:after="40"/>
        <w:rPr>
          <w:rFonts w:ascii="Acumin Pro" w:hAnsi="Acumin Pro" w:cs="Arial"/>
          <w:color w:val="292929"/>
        </w:rPr>
      </w:pPr>
      <w:r w:rsidRPr="00BE68FC">
        <w:rPr>
          <w:rFonts w:ascii="Calibri" w:hAnsi="Calibri" w:cs="Calibri"/>
          <w:b/>
          <w:color w:val="000000" w:themeColor="text1"/>
        </w:rPr>
        <w:t>T</w:t>
      </w:r>
      <w:r w:rsidR="008272A2" w:rsidRPr="00BE68FC">
        <w:rPr>
          <w:rFonts w:ascii="Calibri" w:hAnsi="Calibri" w:cs="Calibri"/>
          <w:b/>
          <w:color w:val="000000" w:themeColor="text1"/>
        </w:rPr>
        <w:t>ools and Frameworks</w:t>
      </w:r>
      <w:r w:rsidRPr="00BE68FC">
        <w:rPr>
          <w:rFonts w:ascii="Calibri" w:hAnsi="Calibri" w:cs="Calibri"/>
          <w:b/>
          <w:color w:val="000000" w:themeColor="text1"/>
        </w:rPr>
        <w:t>:</w:t>
      </w:r>
      <w:r w:rsidRPr="000C3974">
        <w:rPr>
          <w:rFonts w:ascii="Acumin Pro" w:hAnsi="Acumin Pro" w:cs="Arial"/>
          <w:color w:val="5F5F5F"/>
        </w:rPr>
        <w:t xml:space="preserve"> </w:t>
      </w:r>
      <w:r w:rsidR="008426C6" w:rsidRPr="00625265">
        <w:rPr>
          <w:rFonts w:ascii="Calibri Light" w:hAnsi="Calibri Light" w:cs="Calibri Light"/>
          <w:color w:val="292929"/>
        </w:rPr>
        <w:t>Git</w:t>
      </w:r>
      <w:r w:rsidR="00F251BA" w:rsidRPr="00625265">
        <w:rPr>
          <w:rFonts w:ascii="Calibri Light" w:hAnsi="Calibri Light" w:cs="Calibri Light"/>
          <w:color w:val="292929"/>
        </w:rPr>
        <w:t xml:space="preserve">, </w:t>
      </w:r>
      <w:r w:rsidR="008426C6" w:rsidRPr="00625265">
        <w:rPr>
          <w:rFonts w:ascii="Calibri Light" w:hAnsi="Calibri Light" w:cs="Calibri Light"/>
          <w:color w:val="292929"/>
        </w:rPr>
        <w:t xml:space="preserve">GitHub, </w:t>
      </w:r>
      <w:r w:rsidR="006F6967" w:rsidRPr="00625265">
        <w:rPr>
          <w:rFonts w:ascii="Calibri Light" w:hAnsi="Calibri Light" w:cs="Calibri Light"/>
          <w:color w:val="292929"/>
        </w:rPr>
        <w:t>Unity</w:t>
      </w:r>
      <w:r w:rsidR="008426C6" w:rsidRPr="00625265">
        <w:rPr>
          <w:rFonts w:ascii="Calibri Light" w:hAnsi="Calibri Light" w:cs="Calibri Light"/>
          <w:color w:val="292929"/>
        </w:rPr>
        <w:t xml:space="preserve"> Engine</w:t>
      </w:r>
      <w:r w:rsidR="006F6967" w:rsidRPr="00625265">
        <w:rPr>
          <w:rFonts w:ascii="Calibri Light" w:hAnsi="Calibri Light" w:cs="Calibri Light"/>
          <w:color w:val="292929"/>
        </w:rPr>
        <w:t xml:space="preserve">, </w:t>
      </w:r>
      <w:r w:rsidRPr="00625265">
        <w:rPr>
          <w:rFonts w:ascii="Calibri Light" w:hAnsi="Calibri Light" w:cs="Calibri Light"/>
          <w:color w:val="292929"/>
        </w:rPr>
        <w:t xml:space="preserve">Android </w:t>
      </w:r>
      <w:r w:rsidR="006F6967" w:rsidRPr="00625265">
        <w:rPr>
          <w:rFonts w:ascii="Calibri Light" w:hAnsi="Calibri Light" w:cs="Calibri Light"/>
          <w:color w:val="292929"/>
        </w:rPr>
        <w:t>Studio,</w:t>
      </w:r>
      <w:r w:rsidRPr="00625265">
        <w:rPr>
          <w:rFonts w:ascii="Calibri Light" w:hAnsi="Calibri Light" w:cs="Calibri Light"/>
          <w:color w:val="292929"/>
        </w:rPr>
        <w:t xml:space="preserve"> </w:t>
      </w:r>
      <w:r w:rsidR="008272A2" w:rsidRPr="00625265">
        <w:rPr>
          <w:rFonts w:ascii="Calibri Light" w:hAnsi="Calibri Light" w:cs="Calibri Light"/>
          <w:color w:val="292929"/>
        </w:rPr>
        <w:t>HTML5</w:t>
      </w:r>
      <w:r w:rsidRPr="00625265">
        <w:rPr>
          <w:rFonts w:ascii="Calibri Light" w:hAnsi="Calibri Light" w:cs="Calibri Light"/>
          <w:color w:val="292929"/>
        </w:rPr>
        <w:t>,</w:t>
      </w:r>
      <w:r w:rsidR="0088599C" w:rsidRPr="00625265">
        <w:rPr>
          <w:rFonts w:ascii="Calibri Light" w:hAnsi="Calibri Light" w:cs="Calibri Light"/>
          <w:color w:val="292929"/>
        </w:rPr>
        <w:t xml:space="preserve"> Arduino</w:t>
      </w:r>
      <w:r w:rsidR="005E4B48" w:rsidRPr="00625265">
        <w:rPr>
          <w:rFonts w:ascii="Calibri Light" w:hAnsi="Calibri Light" w:cs="Calibri Light"/>
          <w:color w:val="292929"/>
        </w:rPr>
        <w:t>,</w:t>
      </w:r>
      <w:r w:rsidRPr="00625265">
        <w:rPr>
          <w:rFonts w:ascii="Calibri Light" w:hAnsi="Calibri Light" w:cs="Calibri Light"/>
          <w:color w:val="292929"/>
        </w:rPr>
        <w:t xml:space="preserve"> </w:t>
      </w:r>
      <w:r w:rsidR="005E4B48" w:rsidRPr="00625265">
        <w:rPr>
          <w:rFonts w:ascii="Calibri Light" w:hAnsi="Calibri Light" w:cs="Calibri Light"/>
          <w:color w:val="292929"/>
        </w:rPr>
        <w:t>Foundations 6</w:t>
      </w:r>
    </w:p>
    <w:p w14:paraId="7E0B186C" w14:textId="29F4137D" w:rsidR="008E6CA0" w:rsidRPr="00BE68FC" w:rsidRDefault="00AE5C53" w:rsidP="004A4B74">
      <w:pPr>
        <w:pStyle w:val="Heading1"/>
        <w:pBdr>
          <w:bottom w:val="single" w:sz="6" w:space="1" w:color="auto"/>
        </w:pBdr>
        <w:spacing w:before="0" w:after="120"/>
        <w:rPr>
          <w:rFonts w:ascii="Georgia" w:hAnsi="Georgia" w:cs="Arial"/>
          <w:color w:val="000000" w:themeColor="text1"/>
          <w:sz w:val="36"/>
          <w:szCs w:val="36"/>
        </w:rPr>
      </w:pPr>
      <w:r w:rsidRPr="00BE68FC">
        <w:rPr>
          <w:rFonts w:ascii="Georgia" w:hAnsi="Georgia" w:cs="Arial"/>
          <w:color w:val="000000" w:themeColor="text1"/>
          <w:sz w:val="36"/>
          <w:szCs w:val="36"/>
        </w:rPr>
        <w:t>Projects</w:t>
      </w:r>
    </w:p>
    <w:p w14:paraId="6B37F129" w14:textId="36C25BB8" w:rsidR="00AE5C53" w:rsidRPr="002170D2" w:rsidRDefault="00133C0D" w:rsidP="004F6E08">
      <w:pPr>
        <w:pStyle w:val="Heading3"/>
        <w:rPr>
          <w:rFonts w:ascii="Acumin Pro" w:hAnsi="Acumin Pro" w:cs="Arial"/>
          <w:color w:val="5F5F5F"/>
        </w:rPr>
      </w:pPr>
      <w:r w:rsidRPr="00BE68FC">
        <w:rPr>
          <w:rFonts w:ascii="Calibri" w:hAnsi="Calibri" w:cs="Calibri"/>
          <w:b/>
          <w:color w:val="000000" w:themeColor="text1"/>
        </w:rPr>
        <w:t>Online</w:t>
      </w:r>
      <w:r w:rsidR="004A4B74" w:rsidRPr="00BE68FC">
        <w:rPr>
          <w:rFonts w:ascii="Calibri" w:hAnsi="Calibri" w:cs="Calibri"/>
          <w:b/>
          <w:color w:val="000000" w:themeColor="text1"/>
        </w:rPr>
        <w:t xml:space="preserve"> Mu</w:t>
      </w:r>
      <w:r w:rsidR="00AE5C53" w:rsidRPr="00BE68FC">
        <w:rPr>
          <w:rFonts w:ascii="Calibri" w:hAnsi="Calibri" w:cs="Calibri"/>
          <w:b/>
          <w:color w:val="000000" w:themeColor="text1"/>
        </w:rPr>
        <w:t xml:space="preserve">ltiplayer </w:t>
      </w:r>
      <w:r w:rsidR="000062DB" w:rsidRPr="00BE68FC">
        <w:rPr>
          <w:rFonts w:ascii="Calibri" w:hAnsi="Calibri" w:cs="Calibri"/>
          <w:b/>
          <w:color w:val="000000" w:themeColor="text1"/>
        </w:rPr>
        <w:t xml:space="preserve">Shooter </w:t>
      </w:r>
      <w:r w:rsidR="00AE5C53" w:rsidRPr="00BE68FC">
        <w:rPr>
          <w:rFonts w:ascii="Calibri" w:hAnsi="Calibri" w:cs="Calibri"/>
          <w:b/>
          <w:color w:val="000000" w:themeColor="text1"/>
        </w:rPr>
        <w:t>Game</w:t>
      </w:r>
      <w:r w:rsidR="000720DE" w:rsidRPr="00BE68FC">
        <w:rPr>
          <w:rFonts w:ascii="Calibri" w:hAnsi="Calibri" w:cs="Calibri"/>
          <w:b/>
          <w:color w:val="000000" w:themeColor="text1"/>
        </w:rPr>
        <w:t xml:space="preserve"> (C#</w:t>
      </w:r>
      <w:r w:rsidR="004A4B74" w:rsidRPr="00BE68FC">
        <w:rPr>
          <w:rFonts w:ascii="Calibri" w:hAnsi="Calibri" w:cs="Calibri"/>
          <w:b/>
          <w:color w:val="000000" w:themeColor="text1"/>
        </w:rPr>
        <w:t xml:space="preserve">, Unity Engine, Photon </w:t>
      </w:r>
      <w:r w:rsidR="00570A88" w:rsidRPr="00BE68FC">
        <w:rPr>
          <w:rFonts w:ascii="Calibri" w:hAnsi="Calibri" w:cs="Calibri"/>
          <w:b/>
          <w:color w:val="000000" w:themeColor="text1"/>
        </w:rPr>
        <w:t>Networking</w:t>
      </w:r>
      <w:r w:rsidR="000720DE" w:rsidRPr="00BE68FC">
        <w:rPr>
          <w:rFonts w:ascii="Calibri" w:hAnsi="Calibri" w:cs="Calibri"/>
          <w:b/>
          <w:color w:val="000000" w:themeColor="text1"/>
        </w:rPr>
        <w:t>)</w:t>
      </w:r>
      <w:r w:rsidR="00C735B0" w:rsidRPr="00BE68FC">
        <w:rPr>
          <w:rFonts w:ascii="Calibri" w:hAnsi="Calibri" w:cs="Calibri"/>
          <w:b/>
          <w:color w:val="000000" w:themeColor="text1"/>
        </w:rPr>
        <w:tab/>
      </w:r>
      <w:r w:rsidR="008272A2">
        <w:rPr>
          <w:rFonts w:ascii="Georgia" w:hAnsi="Georgia" w:cs="Arial"/>
          <w:b/>
          <w:color w:val="000000" w:themeColor="text1"/>
        </w:rPr>
        <w:t xml:space="preserve">   </w:t>
      </w:r>
      <w:r w:rsidR="000062DB">
        <w:rPr>
          <w:rFonts w:ascii="Georgia" w:hAnsi="Georgia" w:cs="Arial"/>
          <w:b/>
          <w:color w:val="000000" w:themeColor="text1"/>
        </w:rPr>
        <w:tab/>
      </w:r>
      <w:r w:rsidR="000062DB">
        <w:rPr>
          <w:rFonts w:ascii="Georgia" w:hAnsi="Georgia" w:cs="Arial"/>
          <w:b/>
          <w:color w:val="000000" w:themeColor="text1"/>
        </w:rPr>
        <w:tab/>
      </w:r>
      <w:r w:rsidR="000062DB" w:rsidRPr="00BE68FC">
        <w:rPr>
          <w:rFonts w:ascii="Calibri Light" w:hAnsi="Calibri Light" w:cs="Calibri Light"/>
          <w:b/>
          <w:color w:val="000000" w:themeColor="text1"/>
        </w:rPr>
        <w:t xml:space="preserve">   </w:t>
      </w:r>
      <w:r w:rsidR="00BE68FC">
        <w:rPr>
          <w:rFonts w:ascii="Calibri Light" w:hAnsi="Calibri Light" w:cs="Calibri Light"/>
          <w:b/>
          <w:color w:val="000000" w:themeColor="text1"/>
        </w:rPr>
        <w:tab/>
        <w:t xml:space="preserve">    </w:t>
      </w:r>
      <w:r w:rsidR="00625265">
        <w:rPr>
          <w:rFonts w:ascii="Calibri Light" w:hAnsi="Calibri Light" w:cs="Calibri Light"/>
          <w:b/>
          <w:color w:val="000000" w:themeColor="text1"/>
        </w:rPr>
        <w:t xml:space="preserve"> </w:t>
      </w:r>
      <w:r w:rsidR="00310C2E" w:rsidRPr="00BE68FC">
        <w:rPr>
          <w:rFonts w:ascii="Calibri Light" w:hAnsi="Calibri Light" w:cs="Calibri Light"/>
          <w:color w:val="5F5F5F"/>
          <w:sz w:val="21"/>
          <w:szCs w:val="21"/>
        </w:rPr>
        <w:t>2018</w:t>
      </w:r>
    </w:p>
    <w:p w14:paraId="48326C3B" w14:textId="2F42668A" w:rsidR="009D65B8" w:rsidRPr="00625265" w:rsidRDefault="00133C0D" w:rsidP="00D24456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 w:rsidRPr="00625265">
        <w:rPr>
          <w:rFonts w:ascii="Calibri Light" w:hAnsi="Calibri Light" w:cs="Calibri Light"/>
          <w:color w:val="292929"/>
          <w:sz w:val="21"/>
          <w:szCs w:val="21"/>
        </w:rPr>
        <w:t>2D</w:t>
      </w:r>
      <w:r w:rsidR="008272A2" w:rsidRPr="00625265">
        <w:rPr>
          <w:rFonts w:ascii="Calibri Light" w:hAnsi="Calibri Light" w:cs="Calibri Light"/>
          <w:color w:val="292929"/>
          <w:sz w:val="21"/>
          <w:szCs w:val="21"/>
        </w:rPr>
        <w:t xml:space="preserve"> </w:t>
      </w:r>
      <w:r w:rsidR="00282D4C" w:rsidRPr="00625265">
        <w:rPr>
          <w:rFonts w:ascii="Calibri Light" w:hAnsi="Calibri Light" w:cs="Calibri Light"/>
          <w:color w:val="292929"/>
          <w:sz w:val="21"/>
          <w:szCs w:val="21"/>
        </w:rPr>
        <w:t>cross</w:t>
      </w:r>
      <w:r w:rsidR="00EE5B03" w:rsidRPr="00625265">
        <w:rPr>
          <w:rFonts w:ascii="Calibri Light" w:hAnsi="Calibri Light" w:cs="Calibri Light"/>
          <w:color w:val="292929"/>
          <w:sz w:val="21"/>
          <w:szCs w:val="21"/>
        </w:rPr>
        <w:t>-</w:t>
      </w:r>
      <w:r w:rsidR="00282D4C" w:rsidRPr="00625265">
        <w:rPr>
          <w:rFonts w:ascii="Calibri Light" w:hAnsi="Calibri Light" w:cs="Calibri Light"/>
          <w:color w:val="292929"/>
          <w:sz w:val="21"/>
          <w:szCs w:val="21"/>
        </w:rPr>
        <w:t xml:space="preserve">platform </w:t>
      </w:r>
      <w:r w:rsidRPr="00625265">
        <w:rPr>
          <w:rFonts w:ascii="Calibri Light" w:hAnsi="Calibri Light" w:cs="Calibri Light"/>
          <w:color w:val="292929"/>
          <w:sz w:val="21"/>
          <w:szCs w:val="21"/>
        </w:rPr>
        <w:t xml:space="preserve">multiplayer </w:t>
      </w:r>
      <w:r w:rsidR="009F7083" w:rsidRPr="00625265">
        <w:rPr>
          <w:rFonts w:ascii="Calibri Light" w:hAnsi="Calibri Light" w:cs="Calibri Light"/>
          <w:color w:val="292929"/>
          <w:sz w:val="21"/>
          <w:szCs w:val="21"/>
        </w:rPr>
        <w:t xml:space="preserve">space shooter </w:t>
      </w:r>
      <w:r w:rsidRPr="00625265">
        <w:rPr>
          <w:rFonts w:ascii="Calibri Light" w:hAnsi="Calibri Light" w:cs="Calibri Light"/>
          <w:color w:val="292929"/>
          <w:sz w:val="21"/>
          <w:szCs w:val="21"/>
        </w:rPr>
        <w:t xml:space="preserve">game </w:t>
      </w:r>
      <w:r w:rsidR="00596EBE" w:rsidRPr="00625265">
        <w:rPr>
          <w:rFonts w:ascii="Calibri Light" w:hAnsi="Calibri Light" w:cs="Calibri Light"/>
          <w:color w:val="292929"/>
          <w:sz w:val="21"/>
          <w:szCs w:val="21"/>
        </w:rPr>
        <w:t>which incorporates mechanics from space simulations</w:t>
      </w:r>
    </w:p>
    <w:p w14:paraId="0B703ACB" w14:textId="6A8B074E" w:rsidR="000720DE" w:rsidRPr="00625265" w:rsidRDefault="008426C6" w:rsidP="00282D4C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 w:rsidRPr="00625265">
        <w:rPr>
          <w:rFonts w:ascii="Calibri Light" w:hAnsi="Calibri Light" w:cs="Calibri Light"/>
          <w:color w:val="292929"/>
          <w:sz w:val="21"/>
          <w:szCs w:val="21"/>
        </w:rPr>
        <w:t>Utilized Unity’s physics engine to predict movement of players to reduce lag due to network latency</w:t>
      </w:r>
    </w:p>
    <w:p w14:paraId="0D5818E4" w14:textId="44D02DF6" w:rsidR="00133C0D" w:rsidRPr="00625265" w:rsidRDefault="00EB130C" w:rsidP="00D24456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 w:rsidRPr="00625265">
        <w:rPr>
          <w:rFonts w:ascii="Calibri Light" w:hAnsi="Calibri Light" w:cs="Calibri Light"/>
          <w:color w:val="292929"/>
          <w:sz w:val="21"/>
          <w:szCs w:val="21"/>
        </w:rPr>
        <w:t>Game is built using OOP to make code clean and easily maintainable</w:t>
      </w:r>
    </w:p>
    <w:p w14:paraId="0D3AECCE" w14:textId="571477DC" w:rsidR="000720DE" w:rsidRPr="00BE68FC" w:rsidRDefault="00706B27" w:rsidP="004F6E08">
      <w:pPr>
        <w:pStyle w:val="Heading3"/>
        <w:rPr>
          <w:rFonts w:ascii="Calibri Light" w:hAnsi="Calibri Light" w:cs="Calibri Light"/>
          <w:color w:val="5F5F5F"/>
        </w:rPr>
      </w:pPr>
      <w:r w:rsidRPr="00BE68FC">
        <w:rPr>
          <w:rFonts w:ascii="Calibri" w:hAnsi="Calibri" w:cs="Calibri"/>
          <w:b/>
          <w:color w:val="000000" w:themeColor="text1"/>
        </w:rPr>
        <w:t>Scheduler (J</w:t>
      </w:r>
      <w:r w:rsidR="00E95910" w:rsidRPr="00BE68FC">
        <w:rPr>
          <w:rFonts w:ascii="Calibri" w:hAnsi="Calibri" w:cs="Calibri"/>
          <w:b/>
          <w:color w:val="000000" w:themeColor="text1"/>
        </w:rPr>
        <w:t>ava</w:t>
      </w:r>
      <w:r w:rsidRPr="00BE68FC">
        <w:rPr>
          <w:rFonts w:ascii="Calibri" w:hAnsi="Calibri" w:cs="Calibri"/>
          <w:b/>
          <w:color w:val="000000" w:themeColor="text1"/>
        </w:rPr>
        <w:t>, Android Studio</w:t>
      </w:r>
      <w:r w:rsidR="000720DE" w:rsidRPr="00BE68FC">
        <w:rPr>
          <w:rFonts w:ascii="Calibri" w:hAnsi="Calibri" w:cs="Calibri"/>
          <w:b/>
          <w:color w:val="000000" w:themeColor="text1"/>
        </w:rPr>
        <w:t>)</w:t>
      </w:r>
      <w:r w:rsidR="00310C2E" w:rsidRPr="000C3974">
        <w:rPr>
          <w:rFonts w:ascii="Acumin Pro" w:hAnsi="Acumin Pro" w:cs="Arial"/>
          <w:color w:val="000000" w:themeColor="text1"/>
        </w:rPr>
        <w:t xml:space="preserve"> </w:t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942B9A" w:rsidRPr="002170D2">
        <w:rPr>
          <w:rFonts w:ascii="Acumin Pro" w:hAnsi="Acumin Pro" w:cs="Arial"/>
          <w:color w:val="5F5F5F"/>
        </w:rPr>
        <w:t xml:space="preserve">  </w:t>
      </w:r>
      <w:r w:rsidR="00E95910">
        <w:rPr>
          <w:rFonts w:ascii="Acumin Pro" w:hAnsi="Acumin Pro" w:cs="Arial"/>
          <w:color w:val="5F5F5F"/>
        </w:rPr>
        <w:t xml:space="preserve"> </w:t>
      </w:r>
      <w:r w:rsidR="00E95910">
        <w:rPr>
          <w:rFonts w:ascii="Acumin Pro" w:hAnsi="Acumin Pro" w:cs="Arial"/>
          <w:color w:val="5F5F5F"/>
        </w:rPr>
        <w:tab/>
      </w:r>
      <w:r w:rsidR="00E95910" w:rsidRPr="00BE68FC">
        <w:rPr>
          <w:rFonts w:ascii="Calibri Light" w:hAnsi="Calibri Light" w:cs="Calibri Light"/>
          <w:color w:val="5F5F5F"/>
        </w:rPr>
        <w:t xml:space="preserve">   </w:t>
      </w:r>
      <w:r w:rsidR="00BE68FC">
        <w:rPr>
          <w:rFonts w:ascii="Calibri Light" w:hAnsi="Calibri Light" w:cs="Calibri Light"/>
          <w:color w:val="5F5F5F"/>
        </w:rPr>
        <w:tab/>
        <w:t xml:space="preserve">    </w:t>
      </w:r>
      <w:r w:rsidR="0052407B">
        <w:rPr>
          <w:rFonts w:ascii="Calibri Light" w:hAnsi="Calibri Light" w:cs="Calibri Light"/>
          <w:color w:val="5F5F5F"/>
        </w:rPr>
        <w:t xml:space="preserve"> </w:t>
      </w:r>
      <w:r w:rsidR="00310C2E" w:rsidRPr="00BE68FC">
        <w:rPr>
          <w:rFonts w:ascii="Calibri Light" w:hAnsi="Calibri Light" w:cs="Calibri Light"/>
          <w:color w:val="5F5F5F"/>
          <w:sz w:val="21"/>
          <w:szCs w:val="21"/>
        </w:rPr>
        <w:t>2018</w:t>
      </w:r>
    </w:p>
    <w:p w14:paraId="10219E61" w14:textId="7FBE2A42" w:rsidR="003A043E" w:rsidRPr="00625265" w:rsidRDefault="003D24CE" w:rsidP="00D24456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 w:rsidRPr="00625265">
        <w:rPr>
          <w:rFonts w:ascii="Calibri Light" w:hAnsi="Calibri Light" w:cs="Calibri Light"/>
          <w:color w:val="292929"/>
          <w:sz w:val="21"/>
          <w:szCs w:val="21"/>
        </w:rPr>
        <w:t>M</w:t>
      </w:r>
      <w:r w:rsidR="008426C6" w:rsidRPr="00625265">
        <w:rPr>
          <w:rFonts w:ascii="Calibri Light" w:hAnsi="Calibri Light" w:cs="Calibri Light"/>
          <w:color w:val="292929"/>
          <w:sz w:val="21"/>
          <w:szCs w:val="21"/>
        </w:rPr>
        <w:t xml:space="preserve">ultiscreen </w:t>
      </w:r>
      <w:r w:rsidR="005F73AE" w:rsidRPr="00625265">
        <w:rPr>
          <w:rFonts w:ascii="Calibri Light" w:hAnsi="Calibri Light" w:cs="Calibri Light"/>
          <w:color w:val="292929"/>
          <w:sz w:val="21"/>
          <w:szCs w:val="21"/>
        </w:rPr>
        <w:t xml:space="preserve">interactive </w:t>
      </w:r>
      <w:r w:rsidR="00EB130C" w:rsidRPr="00625265">
        <w:rPr>
          <w:rFonts w:ascii="Calibri Light" w:hAnsi="Calibri Light" w:cs="Calibri Light"/>
          <w:color w:val="292929"/>
          <w:sz w:val="21"/>
          <w:szCs w:val="21"/>
        </w:rPr>
        <w:t>Android app</w:t>
      </w:r>
      <w:r w:rsidR="009F7083" w:rsidRPr="00625265">
        <w:rPr>
          <w:rFonts w:ascii="Calibri Light" w:hAnsi="Calibri Light" w:cs="Calibri Light"/>
          <w:color w:val="292929"/>
          <w:sz w:val="21"/>
          <w:szCs w:val="21"/>
        </w:rPr>
        <w:t xml:space="preserve"> using Android Studio</w:t>
      </w:r>
      <w:r w:rsidR="00EB130C" w:rsidRPr="00625265">
        <w:rPr>
          <w:rFonts w:ascii="Calibri Light" w:hAnsi="Calibri Light" w:cs="Calibri Light"/>
          <w:color w:val="292929"/>
          <w:sz w:val="21"/>
          <w:szCs w:val="21"/>
        </w:rPr>
        <w:t xml:space="preserve"> </w:t>
      </w:r>
      <w:r w:rsidR="00706B27" w:rsidRPr="00625265">
        <w:rPr>
          <w:rFonts w:ascii="Calibri Light" w:hAnsi="Calibri Light" w:cs="Calibri Light"/>
          <w:color w:val="292929"/>
          <w:sz w:val="21"/>
          <w:szCs w:val="21"/>
        </w:rPr>
        <w:t>t</w:t>
      </w:r>
      <w:r w:rsidR="009F7083" w:rsidRPr="00625265">
        <w:rPr>
          <w:rFonts w:ascii="Calibri Light" w:hAnsi="Calibri Light" w:cs="Calibri Light"/>
          <w:color w:val="292929"/>
          <w:sz w:val="21"/>
          <w:szCs w:val="21"/>
        </w:rPr>
        <w:t>o</w:t>
      </w:r>
      <w:r w:rsidR="00706B27" w:rsidRPr="00625265">
        <w:rPr>
          <w:rFonts w:ascii="Calibri Light" w:hAnsi="Calibri Light" w:cs="Calibri Light"/>
          <w:color w:val="292929"/>
          <w:sz w:val="21"/>
          <w:szCs w:val="21"/>
        </w:rPr>
        <w:t xml:space="preserve"> keep track of </w:t>
      </w:r>
      <w:r w:rsidR="005921BB" w:rsidRPr="00625265">
        <w:rPr>
          <w:rFonts w:ascii="Calibri Light" w:hAnsi="Calibri Light" w:cs="Calibri Light"/>
          <w:color w:val="292929"/>
          <w:sz w:val="21"/>
          <w:szCs w:val="21"/>
        </w:rPr>
        <w:t>schedule</w:t>
      </w:r>
      <w:r w:rsidR="00480F91" w:rsidRPr="00625265">
        <w:rPr>
          <w:rFonts w:ascii="Calibri Light" w:hAnsi="Calibri Light" w:cs="Calibri Light"/>
          <w:color w:val="292929"/>
          <w:sz w:val="21"/>
          <w:szCs w:val="21"/>
        </w:rPr>
        <w:t>s</w:t>
      </w:r>
    </w:p>
    <w:p w14:paraId="492892AD" w14:textId="212AEDE1" w:rsidR="001F7411" w:rsidRPr="00625265" w:rsidRDefault="001D5992" w:rsidP="00D24456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 w:rsidRPr="00625265">
        <w:rPr>
          <w:rFonts w:ascii="Calibri Light" w:hAnsi="Calibri Light" w:cs="Calibri Light"/>
          <w:color w:val="292929"/>
          <w:sz w:val="21"/>
          <w:szCs w:val="21"/>
        </w:rPr>
        <w:t>Incorporated functionalities such as sending notifications when event</w:t>
      </w:r>
      <w:r w:rsidR="00480F91" w:rsidRPr="00625265">
        <w:rPr>
          <w:rFonts w:ascii="Calibri Light" w:hAnsi="Calibri Light" w:cs="Calibri Light"/>
          <w:color w:val="292929"/>
          <w:sz w:val="21"/>
          <w:szCs w:val="21"/>
        </w:rPr>
        <w:t>s</w:t>
      </w:r>
      <w:r w:rsidRPr="00625265">
        <w:rPr>
          <w:rFonts w:ascii="Calibri Light" w:hAnsi="Calibri Light" w:cs="Calibri Light"/>
          <w:color w:val="292929"/>
          <w:sz w:val="21"/>
          <w:szCs w:val="21"/>
        </w:rPr>
        <w:t xml:space="preserve"> </w:t>
      </w:r>
      <w:r w:rsidR="00480F91" w:rsidRPr="00625265">
        <w:rPr>
          <w:rFonts w:ascii="Calibri Light" w:hAnsi="Calibri Light" w:cs="Calibri Light"/>
          <w:color w:val="292929"/>
          <w:sz w:val="21"/>
          <w:szCs w:val="21"/>
        </w:rPr>
        <w:t>are</w:t>
      </w:r>
      <w:r w:rsidRPr="00625265">
        <w:rPr>
          <w:rFonts w:ascii="Calibri Light" w:hAnsi="Calibri Light" w:cs="Calibri Light"/>
          <w:color w:val="292929"/>
          <w:sz w:val="21"/>
          <w:szCs w:val="21"/>
        </w:rPr>
        <w:t xml:space="preserve"> </w:t>
      </w:r>
      <w:r w:rsidR="009D7286" w:rsidRPr="00625265">
        <w:rPr>
          <w:rFonts w:ascii="Calibri Light" w:hAnsi="Calibri Light" w:cs="Calibri Light"/>
          <w:color w:val="292929"/>
          <w:sz w:val="21"/>
          <w:szCs w:val="21"/>
        </w:rPr>
        <w:t>approaching</w:t>
      </w:r>
    </w:p>
    <w:p w14:paraId="0053B75F" w14:textId="0AAA52B7" w:rsidR="00EB130C" w:rsidRPr="00625265" w:rsidRDefault="008426C6" w:rsidP="00D24456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 w:rsidRPr="00625265">
        <w:rPr>
          <w:rFonts w:ascii="Calibri Light" w:hAnsi="Calibri Light" w:cs="Calibri Light"/>
          <w:color w:val="292929"/>
          <w:sz w:val="21"/>
          <w:szCs w:val="21"/>
        </w:rPr>
        <w:t>Utilize</w:t>
      </w:r>
      <w:r w:rsidR="00947450" w:rsidRPr="00625265">
        <w:rPr>
          <w:rFonts w:ascii="Calibri Light" w:hAnsi="Calibri Light" w:cs="Calibri Light"/>
          <w:color w:val="292929"/>
          <w:sz w:val="21"/>
          <w:szCs w:val="21"/>
        </w:rPr>
        <w:t>d</w:t>
      </w:r>
      <w:r w:rsidRPr="00625265">
        <w:rPr>
          <w:rFonts w:ascii="Calibri Light" w:hAnsi="Calibri Light" w:cs="Calibri Light"/>
          <w:color w:val="292929"/>
          <w:sz w:val="21"/>
          <w:szCs w:val="21"/>
        </w:rPr>
        <w:t xml:space="preserve"> multithreading to separate </w:t>
      </w:r>
      <w:r w:rsidR="008A6C18" w:rsidRPr="00625265">
        <w:rPr>
          <w:rFonts w:ascii="Calibri Light" w:hAnsi="Calibri Light" w:cs="Calibri Light"/>
          <w:color w:val="292929"/>
          <w:sz w:val="21"/>
          <w:szCs w:val="21"/>
        </w:rPr>
        <w:t>tasks</w:t>
      </w:r>
      <w:r w:rsidRPr="00625265">
        <w:rPr>
          <w:rFonts w:ascii="Calibri Light" w:hAnsi="Calibri Light" w:cs="Calibri Light"/>
          <w:color w:val="292929"/>
          <w:sz w:val="21"/>
          <w:szCs w:val="21"/>
        </w:rPr>
        <w:t xml:space="preserve"> from main thread to </w:t>
      </w:r>
      <w:r w:rsidR="008A6C18" w:rsidRPr="00625265">
        <w:rPr>
          <w:rFonts w:ascii="Calibri Light" w:hAnsi="Calibri Light" w:cs="Calibri Light"/>
          <w:color w:val="292929"/>
          <w:sz w:val="21"/>
          <w:szCs w:val="21"/>
        </w:rPr>
        <w:t>prevent lag</w:t>
      </w:r>
    </w:p>
    <w:p w14:paraId="4C023874" w14:textId="0F229F97" w:rsidR="003A043E" w:rsidRPr="00BE68FC" w:rsidRDefault="003A043E" w:rsidP="004A4B74">
      <w:pPr>
        <w:pStyle w:val="Heading3"/>
        <w:rPr>
          <w:rFonts w:ascii="Calibri Light" w:hAnsi="Calibri Light" w:cs="Calibri Light"/>
          <w:color w:val="5F5F5F"/>
          <w:sz w:val="21"/>
          <w:szCs w:val="21"/>
        </w:rPr>
      </w:pPr>
      <w:r w:rsidRPr="00BE68FC">
        <w:rPr>
          <w:rFonts w:ascii="Calibri" w:hAnsi="Calibri" w:cs="Calibri"/>
          <w:b/>
          <w:color w:val="000000" w:themeColor="text1"/>
        </w:rPr>
        <w:t>RSA Encryption Algorithm (C)</w:t>
      </w:r>
      <w:r w:rsidR="00310C2E" w:rsidRPr="00BE68FC">
        <w:rPr>
          <w:rFonts w:ascii="Calibri" w:hAnsi="Calibri" w:cs="Calibri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942B9A" w:rsidRPr="00BE68FC">
        <w:rPr>
          <w:rFonts w:ascii="Calibri Light" w:hAnsi="Calibri Light" w:cs="Calibri Light"/>
          <w:color w:val="5F5F5F"/>
        </w:rPr>
        <w:t xml:space="preserve">   </w:t>
      </w:r>
      <w:r w:rsidR="00BE68FC">
        <w:rPr>
          <w:rFonts w:ascii="Calibri Light" w:hAnsi="Calibri Light" w:cs="Calibri Light"/>
          <w:color w:val="5F5F5F"/>
        </w:rPr>
        <w:t xml:space="preserve"> </w:t>
      </w:r>
      <w:bookmarkStart w:id="0" w:name="_GoBack"/>
      <w:bookmarkEnd w:id="0"/>
      <w:r w:rsidR="00BE68FC">
        <w:rPr>
          <w:rFonts w:ascii="Calibri Light" w:hAnsi="Calibri Light" w:cs="Calibri Light"/>
          <w:color w:val="5F5F5F"/>
        </w:rPr>
        <w:t xml:space="preserve"> </w:t>
      </w:r>
      <w:r w:rsidR="00310C2E" w:rsidRPr="00BE68FC">
        <w:rPr>
          <w:rFonts w:ascii="Calibri Light" w:hAnsi="Calibri Light" w:cs="Calibri Light"/>
          <w:color w:val="5F5F5F"/>
          <w:sz w:val="21"/>
          <w:szCs w:val="21"/>
        </w:rPr>
        <w:t>2018</w:t>
      </w:r>
    </w:p>
    <w:p w14:paraId="5FCEE9DA" w14:textId="592AF25B" w:rsidR="001F7411" w:rsidRPr="00625265" w:rsidRDefault="003A043E" w:rsidP="001D5992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 w:rsidRPr="00625265">
        <w:rPr>
          <w:rFonts w:ascii="Calibri Light" w:hAnsi="Calibri Light" w:cs="Calibri Light"/>
          <w:color w:val="292929"/>
          <w:sz w:val="21"/>
          <w:szCs w:val="21"/>
        </w:rPr>
        <w:t>Implementation of RSA encryption using C</w:t>
      </w:r>
      <w:r w:rsidR="001F7411" w:rsidRPr="00625265">
        <w:rPr>
          <w:rFonts w:ascii="Calibri Light" w:hAnsi="Calibri Light" w:cs="Calibri Light"/>
          <w:color w:val="292929"/>
          <w:sz w:val="21"/>
          <w:szCs w:val="21"/>
        </w:rPr>
        <w:t>, which can be used to encrypt</w:t>
      </w:r>
      <w:r w:rsidR="0041252B" w:rsidRPr="00625265">
        <w:rPr>
          <w:rFonts w:ascii="Calibri Light" w:hAnsi="Calibri Light" w:cs="Calibri Light"/>
          <w:color w:val="292929"/>
          <w:sz w:val="21"/>
          <w:szCs w:val="21"/>
        </w:rPr>
        <w:t xml:space="preserve"> and decrypt</w:t>
      </w:r>
      <w:r w:rsidR="001F7411" w:rsidRPr="00625265">
        <w:rPr>
          <w:rFonts w:ascii="Calibri Light" w:hAnsi="Calibri Light" w:cs="Calibri Light"/>
          <w:color w:val="292929"/>
          <w:sz w:val="21"/>
          <w:szCs w:val="21"/>
        </w:rPr>
        <w:t xml:space="preserve"> message</w:t>
      </w:r>
      <w:r w:rsidR="00F41C39" w:rsidRPr="00625265">
        <w:rPr>
          <w:rFonts w:ascii="Calibri Light" w:hAnsi="Calibri Light" w:cs="Calibri Light"/>
          <w:color w:val="292929"/>
          <w:sz w:val="21"/>
          <w:szCs w:val="21"/>
        </w:rPr>
        <w:t>s</w:t>
      </w:r>
      <w:r w:rsidR="001F7411" w:rsidRPr="00625265">
        <w:rPr>
          <w:rFonts w:ascii="Calibri Light" w:hAnsi="Calibri Light" w:cs="Calibri Light"/>
          <w:color w:val="292929"/>
          <w:sz w:val="21"/>
          <w:szCs w:val="21"/>
        </w:rPr>
        <w:t xml:space="preserve"> using a distinct public and private key</w:t>
      </w:r>
    </w:p>
    <w:p w14:paraId="1DA3479F" w14:textId="4B0C936C" w:rsidR="006270A9" w:rsidRPr="00BE68FC" w:rsidRDefault="00A41271" w:rsidP="004A4B74">
      <w:pPr>
        <w:pStyle w:val="Heading1"/>
        <w:pBdr>
          <w:bottom w:val="single" w:sz="6" w:space="1" w:color="auto"/>
        </w:pBdr>
        <w:spacing w:before="0" w:after="120"/>
        <w:rPr>
          <w:rFonts w:ascii="Georgia" w:hAnsi="Georgia" w:cs="Arial"/>
          <w:color w:val="000000" w:themeColor="text1"/>
          <w:sz w:val="36"/>
          <w:szCs w:val="36"/>
        </w:rPr>
      </w:pPr>
      <w:r w:rsidRPr="00BE68FC">
        <w:rPr>
          <w:rFonts w:ascii="Georgia" w:hAnsi="Georgia" w:cs="Arial"/>
          <w:color w:val="000000" w:themeColor="text1"/>
          <w:sz w:val="36"/>
          <w:szCs w:val="36"/>
        </w:rPr>
        <w:t>Experience</w:t>
      </w:r>
    </w:p>
    <w:p w14:paraId="2CF7405A" w14:textId="4F0B5C07" w:rsidR="006270A9" w:rsidRPr="002170D2" w:rsidRDefault="00594303" w:rsidP="004F6E08">
      <w:pPr>
        <w:pStyle w:val="Heading3"/>
        <w:tabs>
          <w:tab w:val="right" w:pos="10773"/>
        </w:tabs>
        <w:rPr>
          <w:rFonts w:ascii="Acumin Pro" w:hAnsi="Acumin Pro" w:cs="Arial"/>
          <w:color w:val="5F5F5F"/>
        </w:rPr>
      </w:pPr>
      <w:r w:rsidRPr="00BE68FC">
        <w:rPr>
          <w:rFonts w:ascii="Calibri" w:hAnsi="Calibri" w:cs="Calibri"/>
          <w:b/>
          <w:color w:val="000000" w:themeColor="text1"/>
        </w:rPr>
        <w:t>IT Support</w:t>
      </w:r>
      <w:r w:rsidRPr="000C3974">
        <w:rPr>
          <w:rFonts w:ascii="Acumin Pro" w:hAnsi="Acumin Pro" w:cs="Arial"/>
          <w:color w:val="000000" w:themeColor="text1"/>
        </w:rPr>
        <w:t xml:space="preserve"> </w:t>
      </w:r>
      <w:r w:rsidRPr="00625265">
        <w:rPr>
          <w:rFonts w:ascii="Calibri Light" w:hAnsi="Calibri Light" w:cs="Calibri Light"/>
          <w:color w:val="292929"/>
        </w:rPr>
        <w:t>– North Growth Management</w:t>
      </w:r>
      <w:r w:rsidR="004F6E08" w:rsidRPr="002170D2">
        <w:rPr>
          <w:rFonts w:ascii="Acumin Pro" w:hAnsi="Acumin Pro" w:cs="Arial"/>
          <w:color w:val="5F5F5F"/>
        </w:rPr>
        <w:tab/>
      </w:r>
      <w:r w:rsidR="004F6E08" w:rsidRPr="00BE68FC">
        <w:rPr>
          <w:rFonts w:ascii="Calibri Light" w:hAnsi="Calibri Light" w:cs="Calibri Light"/>
          <w:color w:val="5F5F5F"/>
          <w:sz w:val="21"/>
          <w:szCs w:val="21"/>
        </w:rPr>
        <w:t>2017</w:t>
      </w:r>
      <w:r w:rsidR="00C80D15" w:rsidRPr="00BE68FC">
        <w:rPr>
          <w:rFonts w:ascii="Calibri Light" w:hAnsi="Calibri Light" w:cs="Calibri Light"/>
          <w:color w:val="5F5F5F"/>
          <w:sz w:val="21"/>
          <w:szCs w:val="21"/>
        </w:rPr>
        <w:t>–</w:t>
      </w:r>
      <w:r w:rsidR="004F6E08" w:rsidRPr="00BE68FC">
        <w:rPr>
          <w:rFonts w:ascii="Calibri Light" w:hAnsi="Calibri Light" w:cs="Calibri Light"/>
          <w:color w:val="5F5F5F"/>
          <w:sz w:val="21"/>
          <w:szCs w:val="21"/>
        </w:rPr>
        <w:t>2018</w:t>
      </w:r>
    </w:p>
    <w:p w14:paraId="587C06B4" w14:textId="07DD3E1A" w:rsidR="00310C2E" w:rsidRPr="00625265" w:rsidRDefault="00310C2E" w:rsidP="00310C2E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 w:rsidRPr="00625265">
        <w:rPr>
          <w:rFonts w:ascii="Calibri Light" w:hAnsi="Calibri Light" w:cs="Calibri Light"/>
          <w:color w:val="292929"/>
          <w:sz w:val="21"/>
          <w:szCs w:val="21"/>
        </w:rPr>
        <w:t>Responsible for software and hardware deployment, as well as troubleshooting technical problems</w:t>
      </w:r>
    </w:p>
    <w:p w14:paraId="68F3263C" w14:textId="608A5AE8" w:rsidR="002B12A6" w:rsidRPr="00625265" w:rsidRDefault="00C80D15" w:rsidP="002B12A6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 w:rsidRPr="00625265">
        <w:rPr>
          <w:rFonts w:ascii="Calibri Light" w:hAnsi="Calibri Light" w:cs="Calibri Light"/>
          <w:color w:val="292929"/>
          <w:sz w:val="21"/>
          <w:szCs w:val="21"/>
        </w:rPr>
        <w:t>J</w:t>
      </w:r>
      <w:r w:rsidR="002B12A6" w:rsidRPr="00625265">
        <w:rPr>
          <w:rFonts w:ascii="Calibri Light" w:hAnsi="Calibri Light" w:cs="Calibri Light"/>
          <w:color w:val="292929"/>
          <w:sz w:val="21"/>
          <w:szCs w:val="21"/>
        </w:rPr>
        <w:t>ob as IT support at Vancouver based investment firm</w:t>
      </w:r>
    </w:p>
    <w:p w14:paraId="7662942A" w14:textId="692F85A4" w:rsidR="00CB4BCC" w:rsidRPr="00BE68FC" w:rsidRDefault="00594303" w:rsidP="004F6E08">
      <w:pPr>
        <w:pStyle w:val="Heading3"/>
        <w:tabs>
          <w:tab w:val="right" w:pos="10773"/>
        </w:tabs>
        <w:rPr>
          <w:rFonts w:ascii="Calibri Light" w:hAnsi="Calibri Light" w:cs="Calibri Light"/>
          <w:color w:val="5F5F5F"/>
        </w:rPr>
      </w:pPr>
      <w:r w:rsidRPr="00BE68FC">
        <w:rPr>
          <w:rFonts w:ascii="Calibri" w:hAnsi="Calibri" w:cs="Calibri"/>
          <w:b/>
          <w:color w:val="000000" w:themeColor="text1"/>
        </w:rPr>
        <w:t>Teaching Assistant</w:t>
      </w:r>
      <w:r w:rsidRPr="000C3974">
        <w:rPr>
          <w:rFonts w:ascii="Acumin Pro" w:hAnsi="Acumin Pro" w:cs="Arial"/>
          <w:color w:val="000000" w:themeColor="text1"/>
        </w:rPr>
        <w:t xml:space="preserve"> </w:t>
      </w:r>
      <w:r w:rsidRPr="00625265">
        <w:rPr>
          <w:rFonts w:ascii="Calibri Light" w:hAnsi="Calibri Light" w:cs="Calibri Light"/>
          <w:color w:val="292929"/>
        </w:rPr>
        <w:t>– Kitsilano Secondary</w:t>
      </w:r>
      <w:r w:rsidR="004F6E08" w:rsidRPr="00BE68FC">
        <w:rPr>
          <w:rFonts w:ascii="Calibri Light" w:hAnsi="Calibri Light" w:cs="Calibri Light"/>
          <w:color w:val="5F5F5F"/>
        </w:rPr>
        <w:tab/>
      </w:r>
      <w:r w:rsidR="004F6E08" w:rsidRPr="00BE68FC">
        <w:rPr>
          <w:rFonts w:ascii="Calibri Light" w:hAnsi="Calibri Light" w:cs="Calibri Light"/>
          <w:color w:val="5F5F5F"/>
          <w:sz w:val="21"/>
          <w:szCs w:val="21"/>
        </w:rPr>
        <w:t>2015</w:t>
      </w:r>
      <w:r w:rsidR="00624561" w:rsidRPr="00BE68FC">
        <w:rPr>
          <w:rFonts w:ascii="Calibri Light" w:hAnsi="Calibri Light" w:cs="Calibri Light"/>
          <w:color w:val="5F5F5F"/>
          <w:sz w:val="21"/>
          <w:szCs w:val="21"/>
        </w:rPr>
        <w:t>–</w:t>
      </w:r>
      <w:r w:rsidR="004F6E08" w:rsidRPr="00BE68FC">
        <w:rPr>
          <w:rFonts w:ascii="Calibri Light" w:hAnsi="Calibri Light" w:cs="Calibri Light"/>
          <w:color w:val="5F5F5F"/>
          <w:sz w:val="21"/>
          <w:szCs w:val="21"/>
        </w:rPr>
        <w:t>2017</w:t>
      </w:r>
      <w:r w:rsidR="004F6E08" w:rsidRPr="00BE68FC">
        <w:rPr>
          <w:rFonts w:ascii="Calibri Light" w:hAnsi="Calibri Light" w:cs="Calibri Light"/>
          <w:color w:val="5F5F5F"/>
        </w:rPr>
        <w:tab/>
      </w:r>
      <w:r w:rsidR="00AB19D0" w:rsidRPr="00BE68FC">
        <w:rPr>
          <w:rFonts w:ascii="Calibri Light" w:hAnsi="Calibri Light" w:cs="Calibri Light"/>
          <w:color w:val="5F5F5F"/>
        </w:rPr>
        <w:t xml:space="preserve">           </w:t>
      </w:r>
    </w:p>
    <w:p w14:paraId="20747DFF" w14:textId="428DA434" w:rsidR="002E5510" w:rsidRPr="00625265" w:rsidRDefault="002E5510" w:rsidP="002E5510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 w:rsidRPr="00625265">
        <w:rPr>
          <w:rFonts w:ascii="Calibri Light" w:hAnsi="Calibri Light" w:cs="Calibri Light"/>
          <w:color w:val="292929"/>
          <w:sz w:val="21"/>
          <w:szCs w:val="21"/>
        </w:rPr>
        <w:t>Created solution keys and assist</w:t>
      </w:r>
      <w:r w:rsidR="00A00147" w:rsidRPr="00625265">
        <w:rPr>
          <w:rFonts w:ascii="Calibri Light" w:hAnsi="Calibri Light" w:cs="Calibri Light"/>
          <w:color w:val="292929"/>
          <w:sz w:val="21"/>
          <w:szCs w:val="21"/>
        </w:rPr>
        <w:t>ed</w:t>
      </w:r>
      <w:r w:rsidRPr="00625265">
        <w:rPr>
          <w:rFonts w:ascii="Calibri Light" w:hAnsi="Calibri Light" w:cs="Calibri Light"/>
          <w:color w:val="292929"/>
          <w:sz w:val="21"/>
          <w:szCs w:val="21"/>
        </w:rPr>
        <w:t xml:space="preserve"> students with assignments</w:t>
      </w:r>
    </w:p>
    <w:p w14:paraId="1A456265" w14:textId="5E1E4C99" w:rsidR="002E5510" w:rsidRPr="00625265" w:rsidRDefault="00FE7351" w:rsidP="00FE7351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 w:rsidRPr="00625265">
        <w:rPr>
          <w:rFonts w:ascii="Calibri Light" w:hAnsi="Calibri Light" w:cs="Calibri Light"/>
          <w:color w:val="292929"/>
          <w:sz w:val="21"/>
          <w:szCs w:val="21"/>
        </w:rPr>
        <w:t>Teaching assistant for Java and C++ course</w:t>
      </w:r>
      <w:r w:rsidR="009A5708" w:rsidRPr="00625265">
        <w:rPr>
          <w:rFonts w:ascii="Calibri Light" w:hAnsi="Calibri Light" w:cs="Calibri Light"/>
          <w:color w:val="292929"/>
          <w:sz w:val="21"/>
          <w:szCs w:val="21"/>
        </w:rPr>
        <w:t>s</w:t>
      </w:r>
      <w:r w:rsidRPr="00625265">
        <w:rPr>
          <w:rFonts w:ascii="Calibri Light" w:hAnsi="Calibri Light" w:cs="Calibri Light"/>
          <w:color w:val="292929"/>
          <w:sz w:val="21"/>
          <w:szCs w:val="21"/>
        </w:rPr>
        <w:t xml:space="preserve"> in high school</w:t>
      </w:r>
    </w:p>
    <w:p w14:paraId="57CA24E3" w14:textId="70B87FCC" w:rsidR="0055141D" w:rsidRPr="00BE68FC" w:rsidRDefault="00C862B3" w:rsidP="004A4B74">
      <w:pPr>
        <w:pStyle w:val="Heading1"/>
        <w:pBdr>
          <w:bottom w:val="single" w:sz="6" w:space="1" w:color="auto"/>
        </w:pBdr>
        <w:spacing w:before="0" w:after="120"/>
        <w:rPr>
          <w:rFonts w:ascii="Georgia" w:hAnsi="Georgia" w:cs="Arial"/>
          <w:color w:val="000000" w:themeColor="text1"/>
          <w:sz w:val="36"/>
          <w:szCs w:val="36"/>
        </w:rPr>
      </w:pPr>
      <w:r w:rsidRPr="00BE68FC">
        <w:rPr>
          <w:rFonts w:ascii="Georgia" w:hAnsi="Georgia" w:cs="Arial"/>
          <w:color w:val="000000" w:themeColor="text1"/>
          <w:sz w:val="36"/>
          <w:szCs w:val="36"/>
        </w:rPr>
        <w:t>Achievements</w:t>
      </w:r>
    </w:p>
    <w:p w14:paraId="34C2DA99" w14:textId="16527685" w:rsidR="005D2EC0" w:rsidRPr="00BE68FC" w:rsidRDefault="004F6E08" w:rsidP="004F6E08">
      <w:pPr>
        <w:pStyle w:val="Heading3"/>
        <w:tabs>
          <w:tab w:val="right" w:pos="10773"/>
        </w:tabs>
        <w:rPr>
          <w:rFonts w:ascii="Calibri Light" w:hAnsi="Calibri Light" w:cs="Calibri Light"/>
          <w:color w:val="5F5F5F"/>
        </w:rPr>
      </w:pPr>
      <w:r w:rsidRPr="00BE68FC">
        <w:rPr>
          <w:rFonts w:ascii="Calibri" w:hAnsi="Calibri" w:cs="Calibri"/>
          <w:b/>
          <w:color w:val="000000" w:themeColor="text1"/>
        </w:rPr>
        <w:t>UBC Physics Olympics</w:t>
      </w:r>
      <w:r w:rsidRPr="000C3974">
        <w:rPr>
          <w:rFonts w:ascii="Acumin Pro" w:hAnsi="Acumin Pro" w:cs="Arial"/>
          <w:color w:val="5F5F5F"/>
        </w:rPr>
        <w:tab/>
      </w:r>
      <w:r w:rsidRPr="00BE68FC">
        <w:rPr>
          <w:rFonts w:ascii="Calibri Light" w:hAnsi="Calibri Light" w:cs="Calibri Light"/>
          <w:color w:val="5F5F5F"/>
          <w:sz w:val="21"/>
          <w:szCs w:val="21"/>
        </w:rPr>
        <w:t>2018</w:t>
      </w:r>
    </w:p>
    <w:p w14:paraId="23B055B1" w14:textId="2F9DEE57" w:rsidR="002E1479" w:rsidRPr="00625265" w:rsidRDefault="002E1479" w:rsidP="002E1479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 w:rsidRPr="00625265">
        <w:rPr>
          <w:rFonts w:ascii="Calibri Light" w:hAnsi="Calibri Light" w:cs="Calibri Light"/>
          <w:color w:val="292929"/>
          <w:sz w:val="21"/>
          <w:szCs w:val="21"/>
        </w:rPr>
        <w:t>3rd place out of 722 students in UBC’s annual physics Olympics lab event</w:t>
      </w:r>
    </w:p>
    <w:p w14:paraId="352E59EE" w14:textId="2A864ECE" w:rsidR="006270A9" w:rsidRPr="00BE68FC" w:rsidRDefault="008D1F93" w:rsidP="004F6E08">
      <w:pPr>
        <w:pStyle w:val="Heading3"/>
        <w:tabs>
          <w:tab w:val="right" w:pos="10773"/>
        </w:tabs>
        <w:rPr>
          <w:rFonts w:ascii="Calibri Light" w:hAnsi="Calibri Light" w:cs="Calibri Light"/>
          <w:color w:val="5F5F5F"/>
        </w:rPr>
      </w:pPr>
      <w:r w:rsidRPr="00BE68FC">
        <w:rPr>
          <w:rFonts w:ascii="Calibri" w:hAnsi="Calibri" w:cs="Calibri"/>
          <w:b/>
          <w:color w:val="000000" w:themeColor="text1"/>
        </w:rPr>
        <w:t>Canadian Com</w:t>
      </w:r>
      <w:r w:rsidR="002C477E" w:rsidRPr="00BE68FC">
        <w:rPr>
          <w:rFonts w:ascii="Calibri" w:hAnsi="Calibri" w:cs="Calibri"/>
          <w:b/>
          <w:color w:val="000000" w:themeColor="text1"/>
        </w:rPr>
        <w:t>p</w:t>
      </w:r>
      <w:r w:rsidRPr="00BE68FC">
        <w:rPr>
          <w:rFonts w:ascii="Calibri" w:hAnsi="Calibri" w:cs="Calibri"/>
          <w:b/>
          <w:color w:val="000000" w:themeColor="text1"/>
        </w:rPr>
        <w:t>uting Competition</w:t>
      </w:r>
      <w:r w:rsidR="004F6E08" w:rsidRPr="000C3974">
        <w:rPr>
          <w:rFonts w:ascii="Acumin Pro" w:hAnsi="Acumin Pro" w:cs="Arial"/>
          <w:color w:val="5F5F5F"/>
        </w:rPr>
        <w:tab/>
      </w:r>
      <w:r w:rsidR="004F6E08" w:rsidRPr="00BE68FC">
        <w:rPr>
          <w:rFonts w:ascii="Calibri Light" w:hAnsi="Calibri Light" w:cs="Calibri Light"/>
          <w:color w:val="5F5F5F"/>
          <w:sz w:val="21"/>
          <w:szCs w:val="21"/>
        </w:rPr>
        <w:t>2018</w:t>
      </w:r>
    </w:p>
    <w:p w14:paraId="37AC8595" w14:textId="0266C146" w:rsidR="00C862B3" w:rsidRPr="00625265" w:rsidRDefault="002E1479" w:rsidP="002E1479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 w:rsidRPr="00625265">
        <w:rPr>
          <w:rFonts w:ascii="Calibri Light" w:hAnsi="Calibri Light" w:cs="Calibri Light"/>
          <w:color w:val="292929"/>
          <w:sz w:val="21"/>
          <w:szCs w:val="21"/>
        </w:rPr>
        <w:t>Distinction in Waterloo</w:t>
      </w:r>
      <w:r w:rsidR="00D35BF0" w:rsidRPr="00625265">
        <w:rPr>
          <w:rFonts w:ascii="Calibri Light" w:hAnsi="Calibri Light" w:cs="Calibri Light"/>
          <w:color w:val="292929"/>
          <w:sz w:val="21"/>
          <w:szCs w:val="21"/>
        </w:rPr>
        <w:t>’s annual</w:t>
      </w:r>
      <w:r w:rsidRPr="00625265">
        <w:rPr>
          <w:rFonts w:ascii="Calibri Light" w:hAnsi="Calibri Light" w:cs="Calibri Light"/>
          <w:color w:val="292929"/>
          <w:sz w:val="21"/>
          <w:szCs w:val="21"/>
        </w:rPr>
        <w:t xml:space="preserve"> Canadian Computing contest (Senior division)</w:t>
      </w:r>
    </w:p>
    <w:p w14:paraId="77691477" w14:textId="2A979297" w:rsidR="007C6B76" w:rsidRPr="00BE68FC" w:rsidRDefault="007C6B76" w:rsidP="007C6B76">
      <w:pPr>
        <w:pStyle w:val="Heading3"/>
        <w:tabs>
          <w:tab w:val="right" w:pos="10773"/>
        </w:tabs>
        <w:rPr>
          <w:rFonts w:ascii="Calibri Light" w:hAnsi="Calibri Light" w:cs="Calibri Light"/>
          <w:color w:val="5F5F5F"/>
        </w:rPr>
      </w:pPr>
      <w:r w:rsidRPr="00BE68FC">
        <w:rPr>
          <w:rFonts w:ascii="Calibri" w:hAnsi="Calibri" w:cs="Calibri"/>
          <w:b/>
          <w:color w:val="000000" w:themeColor="text1"/>
        </w:rPr>
        <w:t>Founder of Coding Club</w:t>
      </w:r>
      <w:r w:rsidRPr="00BE68FC">
        <w:rPr>
          <w:rFonts w:ascii="Calibri" w:hAnsi="Calibri" w:cs="Calibri"/>
          <w:color w:val="5F5F5F"/>
        </w:rPr>
        <w:tab/>
      </w:r>
      <w:r w:rsidRPr="00BE68FC">
        <w:rPr>
          <w:rFonts w:ascii="Calibri Light" w:hAnsi="Calibri Light" w:cs="Calibri Light"/>
          <w:color w:val="5F5F5F"/>
          <w:sz w:val="21"/>
          <w:szCs w:val="21"/>
        </w:rPr>
        <w:t>2017</w:t>
      </w:r>
      <w:r w:rsidR="00624561" w:rsidRPr="00BE68FC">
        <w:rPr>
          <w:rFonts w:ascii="Calibri Light" w:hAnsi="Calibri Light" w:cs="Calibri Light"/>
          <w:color w:val="5F5F5F"/>
          <w:sz w:val="21"/>
          <w:szCs w:val="21"/>
        </w:rPr>
        <w:t>–</w:t>
      </w:r>
      <w:r w:rsidRPr="00BE68FC">
        <w:rPr>
          <w:rFonts w:ascii="Calibri Light" w:hAnsi="Calibri Light" w:cs="Calibri Light"/>
          <w:color w:val="5F5F5F"/>
          <w:sz w:val="21"/>
          <w:szCs w:val="21"/>
        </w:rPr>
        <w:t>2018</w:t>
      </w:r>
    </w:p>
    <w:p w14:paraId="15E57AB4" w14:textId="28E2F3E3" w:rsidR="009D65B8" w:rsidRPr="00625265" w:rsidRDefault="00601850" w:rsidP="002E1479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 w:rsidRPr="00625265">
        <w:rPr>
          <w:rFonts w:ascii="Calibri Light" w:hAnsi="Calibri Light" w:cs="Calibri Light"/>
          <w:color w:val="292929"/>
          <w:sz w:val="21"/>
          <w:szCs w:val="21"/>
        </w:rPr>
        <w:t xml:space="preserve">Club </w:t>
      </w:r>
      <w:r w:rsidR="002E1479" w:rsidRPr="00625265">
        <w:rPr>
          <w:rFonts w:ascii="Calibri Light" w:hAnsi="Calibri Light" w:cs="Calibri Light"/>
          <w:color w:val="292929"/>
          <w:sz w:val="21"/>
          <w:szCs w:val="21"/>
        </w:rPr>
        <w:t>to prepare</w:t>
      </w:r>
      <w:r w:rsidR="009D65B8" w:rsidRPr="00625265">
        <w:rPr>
          <w:rFonts w:ascii="Calibri Light" w:hAnsi="Calibri Light" w:cs="Calibri Light"/>
          <w:color w:val="292929"/>
          <w:sz w:val="21"/>
          <w:szCs w:val="21"/>
        </w:rPr>
        <w:t xml:space="preserve"> </w:t>
      </w:r>
      <w:r w:rsidR="002E1479" w:rsidRPr="00625265">
        <w:rPr>
          <w:rFonts w:ascii="Calibri Light" w:hAnsi="Calibri Light" w:cs="Calibri Light"/>
          <w:color w:val="292929"/>
          <w:sz w:val="21"/>
          <w:szCs w:val="21"/>
        </w:rPr>
        <w:t xml:space="preserve">students for competitive coding and advocate STEM </w:t>
      </w:r>
      <w:r w:rsidR="0087397E" w:rsidRPr="00625265">
        <w:rPr>
          <w:rFonts w:ascii="Calibri Light" w:hAnsi="Calibri Light" w:cs="Calibri Light"/>
          <w:color w:val="292929"/>
          <w:sz w:val="21"/>
          <w:szCs w:val="21"/>
        </w:rPr>
        <w:t>literacy among</w:t>
      </w:r>
      <w:r w:rsidR="002E1479" w:rsidRPr="00625265">
        <w:rPr>
          <w:rFonts w:ascii="Calibri Light" w:hAnsi="Calibri Light" w:cs="Calibri Light"/>
          <w:color w:val="292929"/>
          <w:sz w:val="21"/>
          <w:szCs w:val="21"/>
        </w:rPr>
        <w:t xml:space="preserve"> younger students</w:t>
      </w:r>
    </w:p>
    <w:p w14:paraId="11A71120" w14:textId="27F02178" w:rsidR="002E1479" w:rsidRPr="00625265" w:rsidRDefault="002E1479" w:rsidP="002E1479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 w:rsidRPr="00625265">
        <w:rPr>
          <w:rFonts w:ascii="Calibri Light" w:hAnsi="Calibri Light" w:cs="Calibri Light"/>
          <w:color w:val="292929"/>
          <w:sz w:val="21"/>
          <w:szCs w:val="21"/>
        </w:rPr>
        <w:t>As a result, more than 80% of members achieved distinction in Waterloo</w:t>
      </w:r>
      <w:r w:rsidR="00D7462B" w:rsidRPr="00625265">
        <w:rPr>
          <w:rFonts w:ascii="Calibri Light" w:hAnsi="Calibri Light" w:cs="Calibri Light"/>
          <w:color w:val="292929"/>
          <w:sz w:val="21"/>
          <w:szCs w:val="21"/>
        </w:rPr>
        <w:t>’s</w:t>
      </w:r>
      <w:r w:rsidR="001B72E8" w:rsidRPr="00625265">
        <w:rPr>
          <w:rFonts w:ascii="Calibri Light" w:hAnsi="Calibri Light" w:cs="Calibri Light"/>
          <w:color w:val="292929"/>
          <w:sz w:val="21"/>
          <w:szCs w:val="21"/>
        </w:rPr>
        <w:t xml:space="preserve"> annual</w:t>
      </w:r>
      <w:r w:rsidRPr="00625265">
        <w:rPr>
          <w:rFonts w:ascii="Calibri Light" w:hAnsi="Calibri Light" w:cs="Calibri Light"/>
          <w:color w:val="292929"/>
          <w:sz w:val="21"/>
          <w:szCs w:val="21"/>
        </w:rPr>
        <w:t xml:space="preserve"> computing contest</w:t>
      </w:r>
    </w:p>
    <w:p w14:paraId="050FB392" w14:textId="7C7D45AD" w:rsidR="005C389E" w:rsidRPr="00BE68FC" w:rsidRDefault="005C389E" w:rsidP="005C389E">
      <w:pPr>
        <w:pStyle w:val="Heading3"/>
        <w:tabs>
          <w:tab w:val="right" w:pos="10773"/>
        </w:tabs>
        <w:rPr>
          <w:rFonts w:ascii="Calibri Light" w:hAnsi="Calibri Light" w:cs="Calibri Light"/>
          <w:color w:val="5F5F5F"/>
        </w:rPr>
      </w:pPr>
      <w:r w:rsidRPr="00BE68FC">
        <w:rPr>
          <w:rFonts w:ascii="Calibri" w:hAnsi="Calibri" w:cs="Calibri"/>
          <w:b/>
          <w:color w:val="000000" w:themeColor="text1"/>
        </w:rPr>
        <w:t>National Public Speaking Contest</w:t>
      </w:r>
      <w:r w:rsidRPr="000C3974">
        <w:rPr>
          <w:rFonts w:ascii="Acumin Pro" w:hAnsi="Acumin Pro" w:cs="Arial"/>
          <w:color w:val="5F5F5F"/>
        </w:rPr>
        <w:tab/>
      </w:r>
      <w:r w:rsidR="007C6B76" w:rsidRPr="00BE68FC">
        <w:rPr>
          <w:rFonts w:ascii="Calibri Light" w:hAnsi="Calibri Light" w:cs="Calibri Light"/>
          <w:color w:val="5F5F5F"/>
          <w:sz w:val="21"/>
          <w:szCs w:val="21"/>
        </w:rPr>
        <w:t xml:space="preserve"> 2015</w:t>
      </w:r>
      <w:r w:rsidR="00624561" w:rsidRPr="00BE68FC">
        <w:rPr>
          <w:rFonts w:ascii="Calibri Light" w:hAnsi="Calibri Light" w:cs="Calibri Light"/>
          <w:color w:val="5F5F5F"/>
          <w:sz w:val="21"/>
          <w:szCs w:val="21"/>
        </w:rPr>
        <w:t>–</w:t>
      </w:r>
      <w:r w:rsidRPr="00BE68FC">
        <w:rPr>
          <w:rFonts w:ascii="Calibri Light" w:hAnsi="Calibri Light" w:cs="Calibri Light"/>
          <w:color w:val="5F5F5F"/>
          <w:sz w:val="21"/>
          <w:szCs w:val="21"/>
        </w:rPr>
        <w:t>2018</w:t>
      </w:r>
    </w:p>
    <w:p w14:paraId="75481660" w14:textId="7D1AA82D" w:rsidR="002E1479" w:rsidRPr="00625265" w:rsidRDefault="002E1479" w:rsidP="002E1479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 w:rsidRPr="00625265">
        <w:rPr>
          <w:rFonts w:ascii="Calibri Light" w:hAnsi="Calibri Light" w:cs="Calibri Light"/>
          <w:color w:val="292929"/>
          <w:sz w:val="21"/>
          <w:szCs w:val="21"/>
        </w:rPr>
        <w:t xml:space="preserve">Solid communication developed through competing in the national French public speaking contest (concours d'art </w:t>
      </w:r>
      <w:proofErr w:type="spellStart"/>
      <w:r w:rsidRPr="00625265">
        <w:rPr>
          <w:rFonts w:ascii="Calibri Light" w:hAnsi="Calibri Light" w:cs="Calibri Light"/>
          <w:color w:val="292929"/>
          <w:sz w:val="21"/>
          <w:szCs w:val="21"/>
        </w:rPr>
        <w:t>oratoire</w:t>
      </w:r>
      <w:proofErr w:type="spellEnd"/>
      <w:r w:rsidRPr="00625265">
        <w:rPr>
          <w:rFonts w:ascii="Calibri Light" w:hAnsi="Calibri Light" w:cs="Calibri Light"/>
          <w:color w:val="292929"/>
          <w:sz w:val="21"/>
          <w:szCs w:val="21"/>
        </w:rPr>
        <w:t>) 4 times</w:t>
      </w:r>
    </w:p>
    <w:p w14:paraId="42E41822" w14:textId="46BD83B2" w:rsidR="00E56A2A" w:rsidRPr="00BE68FC" w:rsidRDefault="00E56A2A" w:rsidP="00E56A2A">
      <w:pPr>
        <w:pStyle w:val="Heading1"/>
        <w:pBdr>
          <w:bottom w:val="single" w:sz="6" w:space="1" w:color="auto"/>
        </w:pBdr>
        <w:spacing w:before="0" w:after="120"/>
        <w:rPr>
          <w:rFonts w:ascii="Georgia" w:hAnsi="Georgia" w:cs="Arial"/>
          <w:color w:val="000000" w:themeColor="text1"/>
          <w:sz w:val="36"/>
          <w:szCs w:val="36"/>
        </w:rPr>
      </w:pPr>
      <w:r w:rsidRPr="00BE68FC">
        <w:rPr>
          <w:rFonts w:ascii="Georgia" w:hAnsi="Georgia" w:cs="Arial"/>
          <w:color w:val="000000" w:themeColor="text1"/>
          <w:sz w:val="36"/>
          <w:szCs w:val="36"/>
        </w:rPr>
        <w:t>Education</w:t>
      </w:r>
    </w:p>
    <w:p w14:paraId="437EADCA" w14:textId="079EC060" w:rsidR="00E56A2A" w:rsidRPr="002170D2" w:rsidRDefault="00BB1D29" w:rsidP="00E56A2A">
      <w:pPr>
        <w:pStyle w:val="Heading3"/>
        <w:tabs>
          <w:tab w:val="right" w:pos="10773"/>
        </w:tabs>
        <w:rPr>
          <w:rFonts w:ascii="Acumin Pro" w:hAnsi="Acumin Pro" w:cs="Arial"/>
          <w:color w:val="5F5F5F"/>
        </w:rPr>
      </w:pPr>
      <w:r w:rsidRPr="00BE68FC">
        <w:rPr>
          <w:rFonts w:ascii="Calibri" w:hAnsi="Calibri" w:cs="Calibri"/>
          <w:b/>
          <w:color w:val="000000" w:themeColor="text1"/>
        </w:rPr>
        <w:t>Candidate for Bachelor of Software Engineering</w:t>
      </w:r>
      <w:r w:rsidR="00E56A2A" w:rsidRPr="000C3974">
        <w:rPr>
          <w:rFonts w:ascii="Acumin Pro" w:hAnsi="Acumin Pro" w:cs="Arial"/>
          <w:color w:val="000000" w:themeColor="text1"/>
        </w:rPr>
        <w:t xml:space="preserve"> </w:t>
      </w:r>
      <w:r w:rsidR="00E56A2A" w:rsidRPr="000C3974">
        <w:rPr>
          <w:rFonts w:ascii="Acumin Pro" w:hAnsi="Acumin Pro" w:cs="Arial"/>
          <w:color w:val="5F5F5F"/>
        </w:rPr>
        <w:tab/>
      </w:r>
      <w:r w:rsidRPr="00BE68FC">
        <w:rPr>
          <w:rFonts w:ascii="Calibri Light" w:hAnsi="Calibri Light" w:cs="Calibri Light"/>
          <w:color w:val="5F5F5F"/>
          <w:sz w:val="21"/>
          <w:szCs w:val="21"/>
        </w:rPr>
        <w:t>2018–</w:t>
      </w:r>
      <w:r w:rsidR="009520EC" w:rsidRPr="00BE68FC">
        <w:rPr>
          <w:rFonts w:ascii="Calibri Light" w:hAnsi="Calibri Light" w:cs="Calibri Light"/>
          <w:color w:val="5F5F5F"/>
          <w:sz w:val="21"/>
          <w:szCs w:val="21"/>
        </w:rPr>
        <w:t>2023</w:t>
      </w:r>
    </w:p>
    <w:p w14:paraId="20FCFF7C" w14:textId="27DC28A5" w:rsidR="00A30689" w:rsidRPr="00625265" w:rsidRDefault="00A30689" w:rsidP="00A30689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 w:rsidRPr="00625265">
        <w:rPr>
          <w:rFonts w:ascii="Calibri Light" w:hAnsi="Calibri Light" w:cs="Calibri Light"/>
          <w:color w:val="292929"/>
          <w:sz w:val="21"/>
          <w:szCs w:val="21"/>
        </w:rPr>
        <w:t>University of Waterloo, Waterloo, Ontario, Canada</w:t>
      </w:r>
    </w:p>
    <w:sectPr w:rsidR="00A30689" w:rsidRPr="00625265" w:rsidSect="000C6F4D">
      <w:footerReference w:type="default" r:id="rId13"/>
      <w:headerReference w:type="first" r:id="rId14"/>
      <w:pgSz w:w="12240" w:h="15840" w:code="1"/>
      <w:pgMar w:top="567" w:right="720" w:bottom="567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411F8" w14:textId="77777777" w:rsidR="00D67DA4" w:rsidRDefault="00D67DA4">
      <w:pPr>
        <w:spacing w:after="0"/>
      </w:pPr>
      <w:r>
        <w:separator/>
      </w:r>
    </w:p>
  </w:endnote>
  <w:endnote w:type="continuationSeparator" w:id="0">
    <w:p w14:paraId="5EB23E10" w14:textId="77777777" w:rsidR="00D67DA4" w:rsidRDefault="00D67D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pitch w:val="fixed"/>
    <w:sig w:usb0="80000281" w:usb1="28C76CF8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cumin Pro">
    <w:panose1 w:val="020B0504020202020204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9EE19" w14:textId="77777777" w:rsidR="00D67DA4" w:rsidRDefault="00D67DA4">
      <w:pPr>
        <w:spacing w:after="0"/>
      </w:pPr>
      <w:r>
        <w:separator/>
      </w:r>
    </w:p>
  </w:footnote>
  <w:footnote w:type="continuationSeparator" w:id="0">
    <w:p w14:paraId="20AFFDE8" w14:textId="77777777" w:rsidR="00D67DA4" w:rsidRDefault="00D67DA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70103B79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06C33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50A7"/>
    <w:rsid w:val="000062DB"/>
    <w:rsid w:val="00014B60"/>
    <w:rsid w:val="00015D4B"/>
    <w:rsid w:val="000258A1"/>
    <w:rsid w:val="000370B8"/>
    <w:rsid w:val="000658F5"/>
    <w:rsid w:val="000675BC"/>
    <w:rsid w:val="000720DE"/>
    <w:rsid w:val="00075AC8"/>
    <w:rsid w:val="00075BD2"/>
    <w:rsid w:val="0007609B"/>
    <w:rsid w:val="000A4F59"/>
    <w:rsid w:val="000A7A9E"/>
    <w:rsid w:val="000C3974"/>
    <w:rsid w:val="000C54AB"/>
    <w:rsid w:val="000C636A"/>
    <w:rsid w:val="000C6F4D"/>
    <w:rsid w:val="000E7BA6"/>
    <w:rsid w:val="00122667"/>
    <w:rsid w:val="00122972"/>
    <w:rsid w:val="001264C8"/>
    <w:rsid w:val="00127B54"/>
    <w:rsid w:val="0013174F"/>
    <w:rsid w:val="00133C0D"/>
    <w:rsid w:val="00141A4C"/>
    <w:rsid w:val="001565B7"/>
    <w:rsid w:val="001635A7"/>
    <w:rsid w:val="00191768"/>
    <w:rsid w:val="001A295E"/>
    <w:rsid w:val="001B29CF"/>
    <w:rsid w:val="001B6665"/>
    <w:rsid w:val="001B72E8"/>
    <w:rsid w:val="001C5218"/>
    <w:rsid w:val="001D5992"/>
    <w:rsid w:val="001E0885"/>
    <w:rsid w:val="001E11F4"/>
    <w:rsid w:val="001F7411"/>
    <w:rsid w:val="002103D6"/>
    <w:rsid w:val="0021118C"/>
    <w:rsid w:val="00212E20"/>
    <w:rsid w:val="00215F29"/>
    <w:rsid w:val="002170D2"/>
    <w:rsid w:val="00222265"/>
    <w:rsid w:val="002401C9"/>
    <w:rsid w:val="00242CC8"/>
    <w:rsid w:val="002504B1"/>
    <w:rsid w:val="00263D05"/>
    <w:rsid w:val="0027085E"/>
    <w:rsid w:val="0028220F"/>
    <w:rsid w:val="00282D4C"/>
    <w:rsid w:val="00287012"/>
    <w:rsid w:val="00287753"/>
    <w:rsid w:val="002B12A6"/>
    <w:rsid w:val="002C477E"/>
    <w:rsid w:val="002D2377"/>
    <w:rsid w:val="002D23DA"/>
    <w:rsid w:val="002D3FC5"/>
    <w:rsid w:val="002E1479"/>
    <w:rsid w:val="002E5510"/>
    <w:rsid w:val="00306E6E"/>
    <w:rsid w:val="00310C2E"/>
    <w:rsid w:val="00324296"/>
    <w:rsid w:val="00324BCE"/>
    <w:rsid w:val="003371E1"/>
    <w:rsid w:val="00344446"/>
    <w:rsid w:val="00345CE5"/>
    <w:rsid w:val="00356C14"/>
    <w:rsid w:val="003637E5"/>
    <w:rsid w:val="00366109"/>
    <w:rsid w:val="00371163"/>
    <w:rsid w:val="00372EF5"/>
    <w:rsid w:val="00374ECC"/>
    <w:rsid w:val="00393598"/>
    <w:rsid w:val="003A043E"/>
    <w:rsid w:val="003D24CE"/>
    <w:rsid w:val="003D338D"/>
    <w:rsid w:val="003F21C3"/>
    <w:rsid w:val="004109E6"/>
    <w:rsid w:val="0041252B"/>
    <w:rsid w:val="00415E75"/>
    <w:rsid w:val="00421F7F"/>
    <w:rsid w:val="00430383"/>
    <w:rsid w:val="00453C56"/>
    <w:rsid w:val="00471D9C"/>
    <w:rsid w:val="00480F91"/>
    <w:rsid w:val="0049561F"/>
    <w:rsid w:val="004A1A79"/>
    <w:rsid w:val="004A4B74"/>
    <w:rsid w:val="004E3F12"/>
    <w:rsid w:val="004F5553"/>
    <w:rsid w:val="004F6E08"/>
    <w:rsid w:val="0052407B"/>
    <w:rsid w:val="0054187C"/>
    <w:rsid w:val="0055141D"/>
    <w:rsid w:val="005655FB"/>
    <w:rsid w:val="00570A88"/>
    <w:rsid w:val="00590955"/>
    <w:rsid w:val="005921BB"/>
    <w:rsid w:val="00592548"/>
    <w:rsid w:val="00594303"/>
    <w:rsid w:val="00596EBE"/>
    <w:rsid w:val="005B5060"/>
    <w:rsid w:val="005C389E"/>
    <w:rsid w:val="005D2EC0"/>
    <w:rsid w:val="005E4B48"/>
    <w:rsid w:val="005F2741"/>
    <w:rsid w:val="005F73AE"/>
    <w:rsid w:val="00601850"/>
    <w:rsid w:val="00605186"/>
    <w:rsid w:val="00616814"/>
    <w:rsid w:val="00617B26"/>
    <w:rsid w:val="00621AA4"/>
    <w:rsid w:val="00624561"/>
    <w:rsid w:val="00625265"/>
    <w:rsid w:val="006270A9"/>
    <w:rsid w:val="00627D60"/>
    <w:rsid w:val="00636B1F"/>
    <w:rsid w:val="00667E3C"/>
    <w:rsid w:val="0067342E"/>
    <w:rsid w:val="006751FE"/>
    <w:rsid w:val="00675956"/>
    <w:rsid w:val="00681034"/>
    <w:rsid w:val="0068319A"/>
    <w:rsid w:val="00687005"/>
    <w:rsid w:val="00691530"/>
    <w:rsid w:val="00695E44"/>
    <w:rsid w:val="006B0CA5"/>
    <w:rsid w:val="006C499B"/>
    <w:rsid w:val="006C7F14"/>
    <w:rsid w:val="006F6967"/>
    <w:rsid w:val="00701F8A"/>
    <w:rsid w:val="00706B27"/>
    <w:rsid w:val="00726101"/>
    <w:rsid w:val="00753F67"/>
    <w:rsid w:val="00764D83"/>
    <w:rsid w:val="00765B92"/>
    <w:rsid w:val="0077747B"/>
    <w:rsid w:val="00786761"/>
    <w:rsid w:val="00797399"/>
    <w:rsid w:val="007B5589"/>
    <w:rsid w:val="007B66E1"/>
    <w:rsid w:val="007C6B76"/>
    <w:rsid w:val="007C7DE0"/>
    <w:rsid w:val="007E2EC3"/>
    <w:rsid w:val="007E6978"/>
    <w:rsid w:val="007E7228"/>
    <w:rsid w:val="00805864"/>
    <w:rsid w:val="00816216"/>
    <w:rsid w:val="00816A42"/>
    <w:rsid w:val="00825D0A"/>
    <w:rsid w:val="008272A2"/>
    <w:rsid w:val="00830FC9"/>
    <w:rsid w:val="008426C6"/>
    <w:rsid w:val="00847F1A"/>
    <w:rsid w:val="008569AD"/>
    <w:rsid w:val="00857793"/>
    <w:rsid w:val="0087397E"/>
    <w:rsid w:val="0087734B"/>
    <w:rsid w:val="0088599C"/>
    <w:rsid w:val="008A1295"/>
    <w:rsid w:val="008A5F8D"/>
    <w:rsid w:val="008A6C18"/>
    <w:rsid w:val="008B0835"/>
    <w:rsid w:val="008C282E"/>
    <w:rsid w:val="008D1F93"/>
    <w:rsid w:val="008E6CA0"/>
    <w:rsid w:val="009026BA"/>
    <w:rsid w:val="009275E2"/>
    <w:rsid w:val="00933B23"/>
    <w:rsid w:val="00936432"/>
    <w:rsid w:val="00942B9A"/>
    <w:rsid w:val="00947450"/>
    <w:rsid w:val="0095153D"/>
    <w:rsid w:val="009520EC"/>
    <w:rsid w:val="00971A7D"/>
    <w:rsid w:val="009825B2"/>
    <w:rsid w:val="00993BC5"/>
    <w:rsid w:val="00994613"/>
    <w:rsid w:val="009A5708"/>
    <w:rsid w:val="009C3EC8"/>
    <w:rsid w:val="009D5933"/>
    <w:rsid w:val="009D65B8"/>
    <w:rsid w:val="009D66A8"/>
    <w:rsid w:val="009D7286"/>
    <w:rsid w:val="009F7083"/>
    <w:rsid w:val="00A00147"/>
    <w:rsid w:val="00A05A8C"/>
    <w:rsid w:val="00A064AC"/>
    <w:rsid w:val="00A30689"/>
    <w:rsid w:val="00A41271"/>
    <w:rsid w:val="00A50F85"/>
    <w:rsid w:val="00A83C8A"/>
    <w:rsid w:val="00A84402"/>
    <w:rsid w:val="00A90BF7"/>
    <w:rsid w:val="00A9188D"/>
    <w:rsid w:val="00A944DC"/>
    <w:rsid w:val="00AA36AA"/>
    <w:rsid w:val="00AB19D0"/>
    <w:rsid w:val="00AE5C53"/>
    <w:rsid w:val="00AE74C6"/>
    <w:rsid w:val="00AF4FF6"/>
    <w:rsid w:val="00AF6EAE"/>
    <w:rsid w:val="00B02B9D"/>
    <w:rsid w:val="00B053D9"/>
    <w:rsid w:val="00B06C02"/>
    <w:rsid w:val="00B0722A"/>
    <w:rsid w:val="00B11E5F"/>
    <w:rsid w:val="00B15E61"/>
    <w:rsid w:val="00B21C7C"/>
    <w:rsid w:val="00B25618"/>
    <w:rsid w:val="00B30708"/>
    <w:rsid w:val="00B36184"/>
    <w:rsid w:val="00B610A5"/>
    <w:rsid w:val="00B74787"/>
    <w:rsid w:val="00B7775C"/>
    <w:rsid w:val="00B8374F"/>
    <w:rsid w:val="00B94951"/>
    <w:rsid w:val="00BA5CAC"/>
    <w:rsid w:val="00BA641C"/>
    <w:rsid w:val="00BB1D29"/>
    <w:rsid w:val="00BC11C0"/>
    <w:rsid w:val="00BC1D04"/>
    <w:rsid w:val="00BD0B02"/>
    <w:rsid w:val="00BD768D"/>
    <w:rsid w:val="00BE68FC"/>
    <w:rsid w:val="00BF602E"/>
    <w:rsid w:val="00C11865"/>
    <w:rsid w:val="00C14C89"/>
    <w:rsid w:val="00C15DCE"/>
    <w:rsid w:val="00C502C1"/>
    <w:rsid w:val="00C605AB"/>
    <w:rsid w:val="00C61F8E"/>
    <w:rsid w:val="00C623BB"/>
    <w:rsid w:val="00C62D19"/>
    <w:rsid w:val="00C735B0"/>
    <w:rsid w:val="00C80D15"/>
    <w:rsid w:val="00C862B3"/>
    <w:rsid w:val="00C93829"/>
    <w:rsid w:val="00CB3DCF"/>
    <w:rsid w:val="00CB4AB7"/>
    <w:rsid w:val="00CB4BCC"/>
    <w:rsid w:val="00CB4E09"/>
    <w:rsid w:val="00CB6AE1"/>
    <w:rsid w:val="00CD0E96"/>
    <w:rsid w:val="00CE25F5"/>
    <w:rsid w:val="00CE5409"/>
    <w:rsid w:val="00CF21FD"/>
    <w:rsid w:val="00CF51E9"/>
    <w:rsid w:val="00D145E3"/>
    <w:rsid w:val="00D20C8C"/>
    <w:rsid w:val="00D21CFC"/>
    <w:rsid w:val="00D23145"/>
    <w:rsid w:val="00D24456"/>
    <w:rsid w:val="00D35BF0"/>
    <w:rsid w:val="00D419A3"/>
    <w:rsid w:val="00D4287F"/>
    <w:rsid w:val="00D6050E"/>
    <w:rsid w:val="00D6687C"/>
    <w:rsid w:val="00D67DA4"/>
    <w:rsid w:val="00D74456"/>
    <w:rsid w:val="00D7462B"/>
    <w:rsid w:val="00D90BB5"/>
    <w:rsid w:val="00D91412"/>
    <w:rsid w:val="00DC403A"/>
    <w:rsid w:val="00DE22FF"/>
    <w:rsid w:val="00DE48E4"/>
    <w:rsid w:val="00DF256F"/>
    <w:rsid w:val="00E06C51"/>
    <w:rsid w:val="00E13793"/>
    <w:rsid w:val="00E14FC7"/>
    <w:rsid w:val="00E22F98"/>
    <w:rsid w:val="00E26816"/>
    <w:rsid w:val="00E52DBD"/>
    <w:rsid w:val="00E56A2A"/>
    <w:rsid w:val="00E668E1"/>
    <w:rsid w:val="00E7224D"/>
    <w:rsid w:val="00E80DE4"/>
    <w:rsid w:val="00E83E4B"/>
    <w:rsid w:val="00E866AC"/>
    <w:rsid w:val="00E95910"/>
    <w:rsid w:val="00E974E1"/>
    <w:rsid w:val="00EA11DE"/>
    <w:rsid w:val="00EA78ED"/>
    <w:rsid w:val="00EB130C"/>
    <w:rsid w:val="00EB684F"/>
    <w:rsid w:val="00EC07D9"/>
    <w:rsid w:val="00EE5B03"/>
    <w:rsid w:val="00EF0C25"/>
    <w:rsid w:val="00F02AEE"/>
    <w:rsid w:val="00F251BA"/>
    <w:rsid w:val="00F37389"/>
    <w:rsid w:val="00F41C39"/>
    <w:rsid w:val="00F46CC4"/>
    <w:rsid w:val="00F5467D"/>
    <w:rsid w:val="00FA09B5"/>
    <w:rsid w:val="00FA24EB"/>
    <w:rsid w:val="00FD44BC"/>
    <w:rsid w:val="00FE697E"/>
    <w:rsid w:val="00FE7351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7F1A"/>
  </w:style>
  <w:style w:type="paragraph" w:styleId="Heading1">
    <w:name w:val="heading 1"/>
    <w:basedOn w:val="Normal"/>
    <w:next w:val="Normal"/>
    <w:link w:val="Heading1Char"/>
    <w:uiPriority w:val="9"/>
    <w:qFormat/>
    <w:rsid w:val="00847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F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F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F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F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F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F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F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F1A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F1A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847F1A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847F1A"/>
    <w:rPr>
      <w:b/>
      <w:bCs/>
      <w:smallCaps/>
      <w:color w:val="404040" w:themeColor="text1" w:themeTint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F1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F1A"/>
    <w:rPr>
      <w:i/>
      <w:iCs/>
      <w:color w:val="404040" w:themeColor="text1" w:themeTint="BF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F1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F1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F1A"/>
    <w:pPr>
      <w:spacing w:after="200" w:line="240" w:lineRule="auto"/>
    </w:pPr>
    <w:rPr>
      <w:i/>
      <w:iCs/>
      <w:color w:val="4D4D4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61F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rsid w:val="0049561F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rsid w:val="0049561F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47F1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F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F1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F1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F1A"/>
    <w:rPr>
      <w:rFonts w:asciiTheme="majorHAnsi" w:eastAsiaTheme="majorEastAsia" w:hAnsiTheme="majorHAnsi" w:cstheme="majorBidi"/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F1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7F1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47F1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47F1A"/>
    <w:rPr>
      <w:i/>
      <w:iCs/>
      <w:color w:val="auto"/>
    </w:rPr>
  </w:style>
  <w:style w:type="paragraph" w:styleId="NoSpacing">
    <w:name w:val="No Spacing"/>
    <w:uiPriority w:val="1"/>
    <w:qFormat/>
    <w:rsid w:val="00847F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7F1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F1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47F1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47F1A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47F1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52B5B9-1B07-4B50-AA33-19043A375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8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HaydnK</cp:lastModifiedBy>
  <cp:revision>3</cp:revision>
  <cp:lastPrinted>2019-02-20T18:40:00Z</cp:lastPrinted>
  <dcterms:created xsi:type="dcterms:W3CDTF">2019-02-20T18:32:00Z</dcterms:created>
  <dcterms:modified xsi:type="dcterms:W3CDTF">2019-02-20T18:41:00Z</dcterms:modified>
  <cp:version/>
</cp:coreProperties>
</file>