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01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6E3835">
        <w:trPr>
          <w:trHeight w:val="705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6E3835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3F796B40" w:rsidR="006E3835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="00B85397" w:rsidRPr="00B85397">
              <w:rPr>
                <w:rFonts w:ascii="Verdana" w:hAnsi="Verdana" w:cs="Calibri Light"/>
                <w:color w:val="292929"/>
                <w:sz w:val="16"/>
                <w:szCs w:val="16"/>
              </w:rPr>
              <w:t>haydnkeung.github.io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6E3835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6E3835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6E3835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6E3835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06322F3A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6150E931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Java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Python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C++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Groovy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C#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Shell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071754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SQL</w:t>
      </w:r>
    </w:p>
    <w:p w14:paraId="466E5E29" w14:textId="15B524C9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="004F70BC">
        <w:rPr>
          <w:rFonts w:ascii="Verdana" w:hAnsi="Verdana" w:cs="Calibri"/>
          <w:b/>
          <w:color w:val="000000" w:themeColor="text1"/>
        </w:rPr>
        <w:t xml:space="preserve"> &amp; SDKS:</w:t>
      </w:r>
      <w:r w:rsidR="005C019D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AWS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Terraform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Jenkins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Docker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Android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Splunk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MySQL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Packer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071754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Unity3D</w:t>
      </w:r>
    </w:p>
    <w:p w14:paraId="1DA3479F" w14:textId="39920C09" w:rsidR="006270A9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0278D7B2" w14:textId="375BD5B1" w:rsidR="00EA7A0A" w:rsidRPr="0079033E" w:rsidRDefault="004F70BC" w:rsidP="00EA7A0A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ite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R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eliability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E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ngineer</w:t>
      </w:r>
      <w:r w:rsidR="00EA7A0A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EA7A0A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EA7A0A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4447C">
        <w:rPr>
          <w:rFonts w:ascii="Verdana" w:hAnsi="Verdana" w:cs="Calibri Light"/>
          <w:color w:val="292929"/>
          <w:sz w:val="19"/>
          <w:szCs w:val="19"/>
        </w:rPr>
        <w:t>Trend Micro</w:t>
      </w:r>
      <w:r w:rsidR="00EA7A0A">
        <w:rPr>
          <w:rFonts w:ascii="Verdana" w:hAnsi="Verdana" w:cs="Calibri Light"/>
          <w:color w:val="292929"/>
          <w:sz w:val="19"/>
          <w:szCs w:val="19"/>
        </w:rPr>
        <w:t xml:space="preserve"> Inc.</w:t>
      </w:r>
      <w:r w:rsidR="00EA7A0A" w:rsidRPr="0079033E">
        <w:rPr>
          <w:rFonts w:ascii="Verdana" w:hAnsi="Verdana" w:cs="Arial"/>
          <w:color w:val="5F5F5F"/>
          <w:sz w:val="19"/>
          <w:szCs w:val="19"/>
        </w:rPr>
        <w:tab/>
      </w:r>
      <w:r w:rsidR="00EA7A0A">
        <w:rPr>
          <w:rFonts w:ascii="Verdana" w:hAnsi="Verdana" w:cs="Arial"/>
          <w:color w:val="5F5F5F"/>
          <w:sz w:val="19"/>
          <w:szCs w:val="19"/>
        </w:rPr>
        <w:t xml:space="preserve">Jan </w:t>
      </w:r>
      <w:r w:rsidR="00EA7A0A" w:rsidRPr="0079033E">
        <w:rPr>
          <w:rFonts w:ascii="Verdana" w:hAnsi="Verdana" w:cs="Calibri Light"/>
          <w:color w:val="5F5F5F"/>
          <w:sz w:val="19"/>
          <w:szCs w:val="19"/>
        </w:rPr>
        <w:t>20</w:t>
      </w:r>
      <w:r w:rsidR="00EA7A0A">
        <w:rPr>
          <w:rFonts w:ascii="Verdana" w:hAnsi="Verdana" w:cs="Calibri Light"/>
          <w:color w:val="5F5F5F"/>
          <w:sz w:val="19"/>
          <w:szCs w:val="19"/>
        </w:rPr>
        <w:t>20 – Apr 2020</w:t>
      </w:r>
    </w:p>
    <w:p w14:paraId="70F785A1" w14:textId="72E8DD56" w:rsidR="00EA7A0A" w:rsidRPr="00DB484C" w:rsidRDefault="00875652" w:rsidP="00EA7A0A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</w:t>
      </w:r>
      <w:r w:rsidR="00D9632A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Java,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 w:rsidR="005C019D">
        <w:rPr>
          <w:rFonts w:ascii="Verdana" w:hAnsi="Verdana" w:cs="Calibri Light"/>
          <w:i/>
          <w:iCs/>
          <w:color w:val="292929"/>
          <w:sz w:val="19"/>
          <w:szCs w:val="19"/>
        </w:rPr>
        <w:t>AWS,</w:t>
      </w:r>
      <w:r w:rsidR="00C4447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>Jenkins,</w:t>
      </w:r>
      <w:r w:rsidR="005C019D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Terraform,</w:t>
      </w:r>
      <w:r w:rsidR="00740C6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 w:rsidR="00440A40">
        <w:rPr>
          <w:rFonts w:ascii="Verdana" w:hAnsi="Verdana" w:cs="Calibri Light"/>
          <w:i/>
          <w:iCs/>
          <w:color w:val="292929"/>
          <w:sz w:val="19"/>
          <w:szCs w:val="19"/>
        </w:rPr>
        <w:t>Docker</w:t>
      </w:r>
    </w:p>
    <w:p w14:paraId="6200ECCB" w14:textId="57F236AF" w:rsidR="004F70BC" w:rsidRDefault="004F70BC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4F70BC">
        <w:rPr>
          <w:rFonts w:ascii="Verdana" w:hAnsi="Verdana" w:cs="Calibri Light"/>
          <w:color w:val="292929"/>
          <w:sz w:val="19"/>
          <w:szCs w:val="19"/>
        </w:rPr>
        <w:t>Built Terraform modules and Jenkins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4F70BC">
        <w:rPr>
          <w:rFonts w:ascii="Verdana" w:hAnsi="Verdana" w:cs="Calibri Light"/>
          <w:color w:val="292929"/>
          <w:sz w:val="19"/>
          <w:szCs w:val="19"/>
        </w:rPr>
        <w:t>jobs used by over 100 engineers to automate creation of development infrastructure</w:t>
      </w:r>
    </w:p>
    <w:p w14:paraId="435EFDB4" w14:textId="5849A9A4" w:rsidR="00D9632A" w:rsidRDefault="00D9632A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9632A">
        <w:rPr>
          <w:rFonts w:ascii="Verdana" w:hAnsi="Verdana" w:cs="Calibri Light"/>
          <w:color w:val="292929"/>
          <w:sz w:val="19"/>
          <w:szCs w:val="19"/>
        </w:rPr>
        <w:t>Reduced AWS expenses by 75% by designing and implementing a highly scalable cloud management tool to monitor and remove unused resources</w:t>
      </w:r>
    </w:p>
    <w:p w14:paraId="006D7B73" w14:textId="7777A0C1" w:rsidR="004F70BC" w:rsidRDefault="004F70BC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4F70BC">
        <w:rPr>
          <w:rFonts w:ascii="Verdana" w:hAnsi="Verdana" w:cs="Calibri Light"/>
          <w:color w:val="292929"/>
          <w:sz w:val="19"/>
          <w:szCs w:val="19"/>
        </w:rPr>
        <w:t>Used Splunk and data streaming to create dashboards providing real-time analytic and visualizations to software performances</w:t>
      </w:r>
    </w:p>
    <w:p w14:paraId="779574B2" w14:textId="555D4D9F" w:rsidR="00D9632A" w:rsidRDefault="00D9632A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9632A">
        <w:rPr>
          <w:rFonts w:ascii="Verdana" w:hAnsi="Verdana" w:cs="Calibri Light"/>
          <w:color w:val="292929"/>
          <w:sz w:val="19"/>
          <w:szCs w:val="19"/>
        </w:rPr>
        <w:t>Implemented an OSI layer 3 (network layer) firewall for private subnets</w:t>
      </w:r>
    </w:p>
    <w:p w14:paraId="4B8F0AFD" w14:textId="51A0109A" w:rsidR="00900966" w:rsidRPr="0079033E" w:rsidRDefault="0051793A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Software Engineer Intern</w:t>
      </w:r>
      <w:r w:rsidR="00900966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900966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900966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="00900966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900966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 – Aug 2019</w:t>
      </w:r>
    </w:p>
    <w:p w14:paraId="77A91403" w14:textId="5D7509E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 w:rsidR="00EA1BA2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556B65EA" w14:textId="4CB1F0FF" w:rsidR="00BE4A8D" w:rsidRDefault="006E3835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Implemented 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>a payment system</w:t>
      </w:r>
      <w:r>
        <w:rPr>
          <w:rFonts w:ascii="Verdana" w:hAnsi="Verdana" w:cs="Calibri Light"/>
          <w:color w:val="292929"/>
          <w:sz w:val="19"/>
          <w:szCs w:val="19"/>
        </w:rPr>
        <w:t xml:space="preserve"> for the Android app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 xml:space="preserve"> supporting Google Pay, WeChat Pay and PayPal</w:t>
      </w:r>
      <w:r w:rsidR="00CA01FB">
        <w:rPr>
          <w:rFonts w:ascii="Verdana" w:hAnsi="Verdana" w:cs="Calibri Light"/>
          <w:color w:val="292929"/>
          <w:sz w:val="19"/>
          <w:szCs w:val="19"/>
        </w:rPr>
        <w:t xml:space="preserve"> processing up to $500 per transaction</w:t>
      </w:r>
    </w:p>
    <w:p w14:paraId="4B37BD3B" w14:textId="042D3588" w:rsidR="008D2F9F" w:rsidRDefault="008015E3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Developed an internal tool using Java and Groovy t</w:t>
      </w:r>
      <w:r w:rsidR="0051793A">
        <w:rPr>
          <w:rFonts w:ascii="Verdana" w:hAnsi="Verdana" w:cs="Calibri Light"/>
          <w:color w:val="292929"/>
          <w:sz w:val="19"/>
          <w:szCs w:val="19"/>
        </w:rPr>
        <w:t>o</w:t>
      </w:r>
      <w:r>
        <w:rPr>
          <w:rFonts w:ascii="Verdana" w:hAnsi="Verdana" w:cs="Calibri Light"/>
          <w:color w:val="292929"/>
          <w:sz w:val="19"/>
          <w:szCs w:val="19"/>
        </w:rPr>
        <w:t xml:space="preserve"> automate </w:t>
      </w:r>
      <w:r w:rsidR="00947C53">
        <w:rPr>
          <w:rFonts w:ascii="Verdana" w:hAnsi="Verdana" w:cs="Calibri Light"/>
          <w:color w:val="292929"/>
          <w:sz w:val="19"/>
          <w:szCs w:val="19"/>
        </w:rPr>
        <w:t>pre-</w:t>
      </w:r>
      <w:r>
        <w:rPr>
          <w:rFonts w:ascii="Verdana" w:hAnsi="Verdana" w:cs="Calibri Light"/>
          <w:color w:val="292929"/>
          <w:sz w:val="19"/>
          <w:szCs w:val="19"/>
        </w:rPr>
        <w:t>deployment</w:t>
      </w:r>
      <w:r w:rsidR="00947C53">
        <w:rPr>
          <w:rFonts w:ascii="Verdana" w:hAnsi="Verdana" w:cs="Calibri Light"/>
          <w:color w:val="292929"/>
          <w:sz w:val="19"/>
          <w:szCs w:val="19"/>
        </w:rPr>
        <w:t xml:space="preserve"> tests</w:t>
      </w:r>
      <w:r>
        <w:rPr>
          <w:rFonts w:ascii="Verdana" w:hAnsi="Verdana" w:cs="Calibri Light"/>
          <w:color w:val="292929"/>
          <w:sz w:val="19"/>
          <w:szCs w:val="19"/>
        </w:rPr>
        <w:t xml:space="preserve">, reducing </w:t>
      </w:r>
      <w:r w:rsidR="0051793A">
        <w:rPr>
          <w:rFonts w:ascii="Verdana" w:hAnsi="Verdana" w:cs="Calibri Light"/>
          <w:color w:val="292929"/>
          <w:sz w:val="19"/>
          <w:szCs w:val="19"/>
        </w:rPr>
        <w:t>deployment time by more than an hour</w:t>
      </w:r>
    </w:p>
    <w:p w14:paraId="24AA3A3F" w14:textId="7F4074FF" w:rsidR="0051793A" w:rsidRPr="008D2F9F" w:rsidRDefault="00CA01FB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</w:t>
      </w:r>
      <w:r w:rsidR="004E56DE">
        <w:rPr>
          <w:rFonts w:ascii="Verdana" w:hAnsi="Verdana" w:cs="Calibri Light"/>
          <w:color w:val="292929"/>
          <w:sz w:val="19"/>
          <w:szCs w:val="19"/>
        </w:rPr>
        <w:t xml:space="preserve">mplemented </w:t>
      </w:r>
      <w:r>
        <w:rPr>
          <w:rFonts w:ascii="Verdana" w:hAnsi="Verdana" w:cs="Calibri Light"/>
          <w:color w:val="292929"/>
          <w:sz w:val="19"/>
          <w:szCs w:val="19"/>
        </w:rPr>
        <w:t>in-app caching, reducing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loading time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by nearly 50%</w:t>
      </w:r>
    </w:p>
    <w:p w14:paraId="40CD80C6" w14:textId="5CFF20CB" w:rsidR="00123EB0" w:rsidRDefault="004B30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UI rendering library using Java</w:t>
      </w:r>
      <w:r w:rsidR="001F07AA">
        <w:rPr>
          <w:rFonts w:ascii="Verdana" w:hAnsi="Verdana" w:cs="Calibri Light"/>
          <w:color w:val="292929"/>
          <w:sz w:val="19"/>
          <w:szCs w:val="19"/>
        </w:rPr>
        <w:t>,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increas</w:t>
      </w:r>
      <w:r w:rsidR="001F07AA">
        <w:rPr>
          <w:rFonts w:ascii="Verdana" w:hAnsi="Verdana" w:cs="Calibri Light"/>
          <w:color w:val="292929"/>
          <w:sz w:val="19"/>
          <w:szCs w:val="19"/>
        </w:rPr>
        <w:t>ing the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re</w:t>
      </w:r>
      <w:bookmarkStart w:id="0" w:name="_GoBack"/>
      <w:bookmarkEnd w:id="0"/>
      <w:r w:rsidR="00123EB0">
        <w:rPr>
          <w:rFonts w:ascii="Verdana" w:hAnsi="Verdana" w:cs="Calibri Light"/>
          <w:color w:val="292929"/>
          <w:sz w:val="19"/>
          <w:szCs w:val="19"/>
        </w:rPr>
        <w:t>ndering speed by</w:t>
      </w:r>
      <w:r w:rsidR="009D18A6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23EB0">
        <w:rPr>
          <w:rFonts w:ascii="Verdana" w:hAnsi="Verdana" w:cs="Calibri Light"/>
          <w:color w:val="292929"/>
          <w:sz w:val="19"/>
          <w:szCs w:val="19"/>
        </w:rPr>
        <w:t>3x</w:t>
      </w:r>
    </w:p>
    <w:p w14:paraId="2CF7405A" w14:textId="575860AB" w:rsidR="006270A9" w:rsidRPr="0079033E" w:rsidRDefault="00872A44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B921A0">
        <w:rPr>
          <w:rFonts w:ascii="Verdana" w:hAnsi="Verdana" w:cs="Calibri Light"/>
          <w:color w:val="5F5F5F"/>
          <w:sz w:val="19"/>
          <w:szCs w:val="19"/>
        </w:rPr>
        <w:t>8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Aug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40ED05D7" w14:textId="6B355AA0" w:rsidR="008126B4" w:rsidRPr="008126B4" w:rsidRDefault="00ED1876" w:rsidP="008126B4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DEB6A6F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Installed and configured a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Windows 2012 </w:t>
      </w:r>
      <w:r>
        <w:rPr>
          <w:rFonts w:ascii="Verdana" w:hAnsi="Verdana" w:cs="Calibri Light"/>
          <w:color w:val="292929"/>
          <w:sz w:val="19"/>
          <w:szCs w:val="19"/>
        </w:rPr>
        <w:t xml:space="preserve">server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for keeping track of client </w:t>
      </w:r>
      <w:r w:rsidR="002A7E35">
        <w:rPr>
          <w:rFonts w:ascii="Verdana" w:hAnsi="Verdana" w:cs="Calibri Light"/>
          <w:color w:val="292929"/>
          <w:sz w:val="19"/>
          <w:szCs w:val="19"/>
        </w:rPr>
        <w:t>information and financial data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423FF8DB" w14:textId="54F6FA6A" w:rsidR="002E3558" w:rsidRPr="0079033E" w:rsidRDefault="002E3558" w:rsidP="002E3558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proofErr w:type="spellStart"/>
      <w:r>
        <w:rPr>
          <w:rFonts w:ascii="Verdana" w:hAnsi="Verdana" w:cs="Calibri"/>
          <w:b/>
          <w:color w:val="000000" w:themeColor="text1"/>
          <w:sz w:val="19"/>
          <w:szCs w:val="19"/>
        </w:rPr>
        <w:t>Chat</w:t>
      </w:r>
      <w:r w:rsidR="00364137">
        <w:rPr>
          <w:rFonts w:ascii="Verdana" w:hAnsi="Verdana" w:cs="Calibri"/>
          <w:b/>
          <w:color w:val="000000" w:themeColor="text1"/>
          <w:sz w:val="19"/>
          <w:szCs w:val="19"/>
        </w:rPr>
        <w:t>ify</w:t>
      </w:r>
      <w:proofErr w:type="spellEnd"/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Aug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</w:t>
      </w:r>
    </w:p>
    <w:p w14:paraId="2B3AD0F6" w14:textId="314119E3" w:rsidR="002E3558" w:rsidRPr="00F56A63" w:rsidRDefault="002E3558" w:rsidP="002E3558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Flask, PostgreSQL</w:t>
      </w:r>
    </w:p>
    <w:p w14:paraId="042532F5" w14:textId="044FAF2C" w:rsidR="009037A5" w:rsidRDefault="00115F57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an o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nline chatting forum </w:t>
      </w:r>
      <w:r w:rsidR="00C1113A">
        <w:rPr>
          <w:rFonts w:ascii="Verdana" w:hAnsi="Verdana" w:cs="Calibri Light"/>
          <w:color w:val="292929"/>
          <w:sz w:val="19"/>
          <w:szCs w:val="19"/>
        </w:rPr>
        <w:t>using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RESTful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principals</w:t>
      </w:r>
    </w:p>
    <w:p w14:paraId="1B43FC1A" w14:textId="00EC30F5" w:rsidR="00364137" w:rsidRDefault="000E33DD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Created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a database in PostgreSQL for storing chat history</w:t>
      </w:r>
    </w:p>
    <w:p w14:paraId="13C117E9" w14:textId="60DE529C" w:rsidR="00115F57" w:rsidRPr="00115F57" w:rsidRDefault="00F3604E" w:rsidP="00115F57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Wrote function for</w:t>
      </w:r>
      <w:r w:rsidR="00C60356">
        <w:rPr>
          <w:rFonts w:ascii="Verdana" w:hAnsi="Verdana" w:cs="Calibri Light"/>
          <w:color w:val="292929"/>
          <w:sz w:val="19"/>
          <w:szCs w:val="19"/>
        </w:rPr>
        <w:t xml:space="preserve"> cleaning input data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60356">
        <w:rPr>
          <w:rFonts w:ascii="Verdana" w:hAnsi="Verdana" w:cs="Calibri Light"/>
          <w:color w:val="292929"/>
          <w:sz w:val="19"/>
          <w:szCs w:val="19"/>
        </w:rPr>
        <w:t>to prevent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SQL</w:t>
      </w:r>
      <w:r w:rsidR="00C1113A">
        <w:rPr>
          <w:rFonts w:ascii="Verdana" w:hAnsi="Verdana" w:cs="Calibri Light"/>
          <w:color w:val="292929"/>
          <w:sz w:val="19"/>
          <w:szCs w:val="19"/>
        </w:rPr>
        <w:t xml:space="preserve"> and XSS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injection attacks</w:t>
      </w:r>
    </w:p>
    <w:p w14:paraId="16C73FFD" w14:textId="007F9852" w:rsidR="00B921A0" w:rsidRPr="0079033E" w:rsidRDefault="00B921A0" w:rsidP="00B921A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Dec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7A557772" w14:textId="244B9E13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a </w:t>
      </w:r>
      <w:r w:rsidRPr="0079033E">
        <w:rPr>
          <w:rFonts w:ascii="Verdana" w:hAnsi="Verdana" w:cs="Calibri Light"/>
          <w:color w:val="292929"/>
          <w:sz w:val="19"/>
          <w:szCs w:val="19"/>
        </w:rPr>
        <w:t>2D multiplayer</w:t>
      </w:r>
      <w:r w:rsidR="000E33DD">
        <w:rPr>
          <w:rFonts w:ascii="Verdana" w:hAnsi="Verdana" w:cs="Calibri Light"/>
          <w:color w:val="292929"/>
          <w:sz w:val="19"/>
          <w:szCs w:val="19"/>
        </w:rPr>
        <w:t xml:space="preserve"> space simulation game</w:t>
      </w:r>
    </w:p>
    <w:p w14:paraId="3BD445AD" w14:textId="6497D04D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to host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the </w:t>
      </w:r>
      <w:r w:rsidR="001F398A">
        <w:rPr>
          <w:rFonts w:ascii="Verdana" w:hAnsi="Verdana" w:cs="Calibri Light"/>
          <w:color w:val="292929"/>
          <w:sz w:val="19"/>
          <w:szCs w:val="19"/>
        </w:rPr>
        <w:t>game on cloud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F398A">
        <w:rPr>
          <w:rFonts w:ascii="Verdana" w:hAnsi="Verdana" w:cs="Calibri Light"/>
          <w:color w:val="292929"/>
          <w:sz w:val="19"/>
          <w:szCs w:val="19"/>
        </w:rPr>
        <w:t>using Photon Networking API</w:t>
      </w:r>
    </w:p>
    <w:p w14:paraId="59F14D6F" w14:textId="51D2E707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Wrote </w:t>
      </w:r>
      <w:r w:rsidR="00947C53">
        <w:rPr>
          <w:rFonts w:ascii="Verdana" w:hAnsi="Verdana" w:cs="Calibri Light"/>
          <w:color w:val="292929"/>
          <w:sz w:val="19"/>
          <w:szCs w:val="19"/>
        </w:rPr>
        <w:t>interpolations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>predict movement of game objects</w:t>
      </w:r>
      <w:r w:rsidR="001F398A">
        <w:rPr>
          <w:rFonts w:ascii="Verdana" w:hAnsi="Verdana" w:cs="Calibri Light"/>
          <w:color w:val="292929"/>
          <w:sz w:val="19"/>
          <w:szCs w:val="19"/>
        </w:rPr>
        <w:t>,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</w:t>
      </w:r>
      <w:r w:rsidR="001F398A">
        <w:rPr>
          <w:rFonts w:ascii="Verdana" w:hAnsi="Verdana" w:cs="Calibri Light"/>
          <w:color w:val="292929"/>
          <w:sz w:val="19"/>
          <w:szCs w:val="19"/>
        </w:rPr>
        <w:t>ing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lag due to network latency</w:t>
      </w:r>
    </w:p>
    <w:p w14:paraId="57CA24E3" w14:textId="70ACB488" w:rsidR="0055141D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2CB51F9D" w14:textId="0A36FC6B" w:rsidR="000A620A" w:rsidRPr="0079033E" w:rsidRDefault="000A620A" w:rsidP="000A620A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AWS Certified Cloud P</w:t>
      </w:r>
      <w:r w:rsidRPr="000A620A">
        <w:rPr>
          <w:rFonts w:ascii="Verdana" w:hAnsi="Verdana" w:cs="Calibri"/>
          <w:b/>
          <w:color w:val="000000" w:themeColor="text1"/>
          <w:sz w:val="19"/>
          <w:szCs w:val="19"/>
        </w:rPr>
        <w:t>ractitioner</w:t>
      </w:r>
      <w:r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>
        <w:rPr>
          <w:rFonts w:ascii="Verdana" w:hAnsi="Verdana" w:cs="Arial"/>
          <w:bCs/>
          <w:color w:val="5F5F5F"/>
          <w:sz w:val="19"/>
          <w:szCs w:val="19"/>
        </w:rPr>
        <w:t xml:space="preserve">Feb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</w:t>
      </w:r>
      <w:r>
        <w:rPr>
          <w:rFonts w:ascii="Verdana" w:hAnsi="Verdana" w:cs="Calibri Light"/>
          <w:bCs/>
          <w:color w:val="5F5F5F"/>
          <w:sz w:val="19"/>
          <w:szCs w:val="19"/>
        </w:rPr>
        <w:t>20</w:t>
      </w:r>
    </w:p>
    <w:p w14:paraId="2C96B547" w14:textId="4FE218EA" w:rsidR="000A620A" w:rsidRPr="000A620A" w:rsidRDefault="000A620A" w:rsidP="000A620A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0A620A">
        <w:rPr>
          <w:rFonts w:ascii="Verdana" w:hAnsi="Verdana" w:cs="Calibri Light"/>
          <w:bCs/>
          <w:color w:val="292929"/>
          <w:sz w:val="19"/>
          <w:szCs w:val="19"/>
        </w:rPr>
        <w:t>Validation Number SG7MPFX2HE1E1MCJ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09138EF4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0695A" w14:textId="77777777" w:rsidR="007E76A3" w:rsidRDefault="007E76A3">
      <w:pPr>
        <w:spacing w:after="0"/>
      </w:pPr>
      <w:r>
        <w:separator/>
      </w:r>
    </w:p>
  </w:endnote>
  <w:endnote w:type="continuationSeparator" w:id="0">
    <w:p w14:paraId="4EAE63B6" w14:textId="77777777" w:rsidR="007E76A3" w:rsidRDefault="007E76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umin Pro">
    <w:altName w:val="Calibri"/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27AD7" w14:textId="77777777" w:rsidR="007E76A3" w:rsidRDefault="007E76A3">
      <w:pPr>
        <w:spacing w:after="0"/>
      </w:pPr>
      <w:r>
        <w:separator/>
      </w:r>
    </w:p>
  </w:footnote>
  <w:footnote w:type="continuationSeparator" w:id="0">
    <w:p w14:paraId="4E47436B" w14:textId="77777777" w:rsidR="007E76A3" w:rsidRDefault="007E76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99885C7C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1754"/>
    <w:rsid w:val="000720DE"/>
    <w:rsid w:val="00075AC8"/>
    <w:rsid w:val="00075BD2"/>
    <w:rsid w:val="0007609B"/>
    <w:rsid w:val="00097865"/>
    <w:rsid w:val="000A4F59"/>
    <w:rsid w:val="000A620A"/>
    <w:rsid w:val="000A7A9E"/>
    <w:rsid w:val="000B49BB"/>
    <w:rsid w:val="000B6E41"/>
    <w:rsid w:val="000B7EDB"/>
    <w:rsid w:val="000C3974"/>
    <w:rsid w:val="000C5318"/>
    <w:rsid w:val="000C54AB"/>
    <w:rsid w:val="000C636A"/>
    <w:rsid w:val="000C6F4D"/>
    <w:rsid w:val="000E33DD"/>
    <w:rsid w:val="000E7BA6"/>
    <w:rsid w:val="0010310C"/>
    <w:rsid w:val="001065A7"/>
    <w:rsid w:val="00112C57"/>
    <w:rsid w:val="0011433E"/>
    <w:rsid w:val="00115F57"/>
    <w:rsid w:val="00122667"/>
    <w:rsid w:val="00122972"/>
    <w:rsid w:val="00123EB0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E7728"/>
    <w:rsid w:val="001F07AA"/>
    <w:rsid w:val="001F398A"/>
    <w:rsid w:val="001F7411"/>
    <w:rsid w:val="002103D6"/>
    <w:rsid w:val="0021118C"/>
    <w:rsid w:val="00212E20"/>
    <w:rsid w:val="00215F29"/>
    <w:rsid w:val="002170D2"/>
    <w:rsid w:val="00222265"/>
    <w:rsid w:val="00225EBA"/>
    <w:rsid w:val="002275B7"/>
    <w:rsid w:val="002401C9"/>
    <w:rsid w:val="00242CC8"/>
    <w:rsid w:val="002504B1"/>
    <w:rsid w:val="00263D05"/>
    <w:rsid w:val="0027085E"/>
    <w:rsid w:val="002773F3"/>
    <w:rsid w:val="0028220F"/>
    <w:rsid w:val="00282D4C"/>
    <w:rsid w:val="00287012"/>
    <w:rsid w:val="00287753"/>
    <w:rsid w:val="00290CCB"/>
    <w:rsid w:val="002A643A"/>
    <w:rsid w:val="002A7E35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2F1135"/>
    <w:rsid w:val="00306E6E"/>
    <w:rsid w:val="00310C2E"/>
    <w:rsid w:val="00324296"/>
    <w:rsid w:val="00324BCE"/>
    <w:rsid w:val="003371E1"/>
    <w:rsid w:val="00342955"/>
    <w:rsid w:val="00344446"/>
    <w:rsid w:val="00345CE5"/>
    <w:rsid w:val="00356C14"/>
    <w:rsid w:val="00360198"/>
    <w:rsid w:val="003637E5"/>
    <w:rsid w:val="00364137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0A40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B302A"/>
    <w:rsid w:val="004C24BB"/>
    <w:rsid w:val="004E109B"/>
    <w:rsid w:val="004E3F12"/>
    <w:rsid w:val="004E56DE"/>
    <w:rsid w:val="004F5553"/>
    <w:rsid w:val="004F6E08"/>
    <w:rsid w:val="004F70BC"/>
    <w:rsid w:val="0051793A"/>
    <w:rsid w:val="0052407B"/>
    <w:rsid w:val="00534865"/>
    <w:rsid w:val="0054187C"/>
    <w:rsid w:val="0055141D"/>
    <w:rsid w:val="005655FB"/>
    <w:rsid w:val="00570A88"/>
    <w:rsid w:val="00580C5F"/>
    <w:rsid w:val="0058108D"/>
    <w:rsid w:val="00581E25"/>
    <w:rsid w:val="00585B45"/>
    <w:rsid w:val="005908C5"/>
    <w:rsid w:val="00590955"/>
    <w:rsid w:val="005921BB"/>
    <w:rsid w:val="00592548"/>
    <w:rsid w:val="00594303"/>
    <w:rsid w:val="00596EBE"/>
    <w:rsid w:val="005974E5"/>
    <w:rsid w:val="005B5060"/>
    <w:rsid w:val="005C019D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E3835"/>
    <w:rsid w:val="006F6967"/>
    <w:rsid w:val="00700B2D"/>
    <w:rsid w:val="00701F8A"/>
    <w:rsid w:val="0070220C"/>
    <w:rsid w:val="00706B27"/>
    <w:rsid w:val="00715FC8"/>
    <w:rsid w:val="00724735"/>
    <w:rsid w:val="00725296"/>
    <w:rsid w:val="00726101"/>
    <w:rsid w:val="00730952"/>
    <w:rsid w:val="00731D07"/>
    <w:rsid w:val="00740C6C"/>
    <w:rsid w:val="007510BA"/>
    <w:rsid w:val="00753F67"/>
    <w:rsid w:val="00763734"/>
    <w:rsid w:val="00764D83"/>
    <w:rsid w:val="00765B92"/>
    <w:rsid w:val="0076714B"/>
    <w:rsid w:val="00773213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7E76A3"/>
    <w:rsid w:val="008015E3"/>
    <w:rsid w:val="00805864"/>
    <w:rsid w:val="008126B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33F6F"/>
    <w:rsid w:val="008426C6"/>
    <w:rsid w:val="00847F1A"/>
    <w:rsid w:val="008540DC"/>
    <w:rsid w:val="008569AD"/>
    <w:rsid w:val="00857793"/>
    <w:rsid w:val="00872A44"/>
    <w:rsid w:val="0087397E"/>
    <w:rsid w:val="00875652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419B"/>
    <w:rsid w:val="00936432"/>
    <w:rsid w:val="00942B9A"/>
    <w:rsid w:val="00947450"/>
    <w:rsid w:val="00947C53"/>
    <w:rsid w:val="0095011C"/>
    <w:rsid w:val="0095153D"/>
    <w:rsid w:val="009520EC"/>
    <w:rsid w:val="00956ECA"/>
    <w:rsid w:val="00971A7D"/>
    <w:rsid w:val="009756F6"/>
    <w:rsid w:val="009825B2"/>
    <w:rsid w:val="00993BC5"/>
    <w:rsid w:val="00994613"/>
    <w:rsid w:val="009A5708"/>
    <w:rsid w:val="009B529B"/>
    <w:rsid w:val="009B7FD7"/>
    <w:rsid w:val="009C1F12"/>
    <w:rsid w:val="009C3EC8"/>
    <w:rsid w:val="009D18A6"/>
    <w:rsid w:val="009D5933"/>
    <w:rsid w:val="009D65B8"/>
    <w:rsid w:val="009D66A8"/>
    <w:rsid w:val="009D7286"/>
    <w:rsid w:val="009D7A07"/>
    <w:rsid w:val="009F3D74"/>
    <w:rsid w:val="009F7083"/>
    <w:rsid w:val="00A00147"/>
    <w:rsid w:val="00A05A8C"/>
    <w:rsid w:val="00A064AC"/>
    <w:rsid w:val="00A25047"/>
    <w:rsid w:val="00A30689"/>
    <w:rsid w:val="00A3364C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85397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4A8D"/>
    <w:rsid w:val="00BE68FC"/>
    <w:rsid w:val="00BF1EF6"/>
    <w:rsid w:val="00BF602E"/>
    <w:rsid w:val="00C104A4"/>
    <w:rsid w:val="00C1113A"/>
    <w:rsid w:val="00C11865"/>
    <w:rsid w:val="00C14C89"/>
    <w:rsid w:val="00C15DCE"/>
    <w:rsid w:val="00C42B99"/>
    <w:rsid w:val="00C4447C"/>
    <w:rsid w:val="00C502C1"/>
    <w:rsid w:val="00C50CB8"/>
    <w:rsid w:val="00C60356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A01FB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147B"/>
    <w:rsid w:val="00D145E3"/>
    <w:rsid w:val="00D20C8C"/>
    <w:rsid w:val="00D21CFC"/>
    <w:rsid w:val="00D23145"/>
    <w:rsid w:val="00D24456"/>
    <w:rsid w:val="00D268D0"/>
    <w:rsid w:val="00D35BF0"/>
    <w:rsid w:val="00D419A3"/>
    <w:rsid w:val="00D4287F"/>
    <w:rsid w:val="00D45276"/>
    <w:rsid w:val="00D51364"/>
    <w:rsid w:val="00D550F0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9632A"/>
    <w:rsid w:val="00DB484C"/>
    <w:rsid w:val="00DC403A"/>
    <w:rsid w:val="00DD1974"/>
    <w:rsid w:val="00DD2C48"/>
    <w:rsid w:val="00DE22FF"/>
    <w:rsid w:val="00DE48E4"/>
    <w:rsid w:val="00DF256F"/>
    <w:rsid w:val="00E001A7"/>
    <w:rsid w:val="00E013B3"/>
    <w:rsid w:val="00E01AF8"/>
    <w:rsid w:val="00E06C51"/>
    <w:rsid w:val="00E13793"/>
    <w:rsid w:val="00E14FC7"/>
    <w:rsid w:val="00E20690"/>
    <w:rsid w:val="00E22F98"/>
    <w:rsid w:val="00E26816"/>
    <w:rsid w:val="00E315A1"/>
    <w:rsid w:val="00E32137"/>
    <w:rsid w:val="00E430E8"/>
    <w:rsid w:val="00E52DBD"/>
    <w:rsid w:val="00E56A2A"/>
    <w:rsid w:val="00E668E1"/>
    <w:rsid w:val="00E67974"/>
    <w:rsid w:val="00E7224D"/>
    <w:rsid w:val="00E72F76"/>
    <w:rsid w:val="00E73C03"/>
    <w:rsid w:val="00E75051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A7A0A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604E"/>
    <w:rsid w:val="00F37389"/>
    <w:rsid w:val="00F414FE"/>
    <w:rsid w:val="00F41C39"/>
    <w:rsid w:val="00F46CC4"/>
    <w:rsid w:val="00F5467D"/>
    <w:rsid w:val="00F56A63"/>
    <w:rsid w:val="00FA09B5"/>
    <w:rsid w:val="00FA24EB"/>
    <w:rsid w:val="00FB66C1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550D-FDF6-45FB-971C-30B877827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11</cp:revision>
  <cp:lastPrinted>2020-04-29T01:12:00Z</cp:lastPrinted>
  <dcterms:created xsi:type="dcterms:W3CDTF">2020-02-21T03:59:00Z</dcterms:created>
  <dcterms:modified xsi:type="dcterms:W3CDTF">2020-04-29T01:12:00Z</dcterms:modified>
  <cp:version/>
</cp:coreProperties>
</file>