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28D" w:rsidRPr="00B4528D" w:rsidRDefault="00911F06" w:rsidP="00B4528D">
      <w:pPr>
        <w:pStyle w:val="Title"/>
      </w:pPr>
      <w:r>
        <w:t>Haydn Keung – Software Engineering</w:t>
      </w:r>
    </w:p>
    <w:p w:rsidR="008417D1" w:rsidRDefault="00911F06" w:rsidP="008417D1">
      <w:r w:rsidRPr="00911F06">
        <w:t>github.com/haydnkeung</w:t>
      </w:r>
      <w:r w:rsidR="008417D1">
        <w:t> | </w:t>
      </w:r>
      <w:r w:rsidRPr="00911F06">
        <w:t>linkedin.com/in/haydnkeung</w:t>
      </w:r>
      <w:r w:rsidR="008417D1">
        <w:t> | </w:t>
      </w:r>
      <w:r>
        <w:t>hkeung@uwaterloo.ca | haydnkeung.me</w:t>
      </w:r>
    </w:p>
    <w:p w:rsidR="00911F06" w:rsidRDefault="00911F06" w:rsidP="00911F06">
      <w:pPr>
        <w:pStyle w:val="Date"/>
      </w:pPr>
      <w:r>
        <w:t xml:space="preserve">March </w:t>
      </w:r>
      <w:r w:rsidR="00A10BB4">
        <w:t>22</w:t>
      </w:r>
      <w:r>
        <w:t>, 2019</w:t>
      </w:r>
    </w:p>
    <w:p w:rsidR="00911F06" w:rsidRDefault="00A10BB4" w:rsidP="00911F06">
      <w:pPr>
        <w:spacing w:after="0"/>
      </w:pPr>
      <w:proofErr w:type="spellStart"/>
      <w:r>
        <w:t>Triyosoft</w:t>
      </w:r>
      <w:proofErr w:type="spellEnd"/>
    </w:p>
    <w:p w:rsidR="00911F06" w:rsidRDefault="00A10BB4" w:rsidP="00911F06">
      <w:pPr>
        <w:spacing w:after="0"/>
      </w:pPr>
      <w:r>
        <w:rPr>
          <w:rFonts w:ascii="Microsoft YaHei" w:eastAsia="Microsoft YaHei" w:hAnsi="Microsoft YaHei" w:hint="eastAsia"/>
          <w:color w:val="333333"/>
          <w:sz w:val="18"/>
          <w:szCs w:val="18"/>
          <w:shd w:val="clear" w:color="auto" w:fill="FFFFFF"/>
        </w:rPr>
        <w:t>205-1 Yonge Street</w:t>
      </w:r>
      <w:bookmarkStart w:id="0" w:name="_GoBack"/>
      <w:bookmarkEnd w:id="0"/>
    </w:p>
    <w:p w:rsidR="008C4A27" w:rsidRDefault="00911F06" w:rsidP="00911F06">
      <w:pPr>
        <w:pStyle w:val="Date"/>
      </w:pPr>
      <w:r>
        <w:t>To whom it may concern</w:t>
      </w:r>
      <w:r w:rsidR="008C4A27">
        <w:t>:</w:t>
      </w:r>
    </w:p>
    <w:p w:rsidR="008417D1" w:rsidRDefault="003E3B6C" w:rsidP="003E3B6C">
      <w:pPr>
        <w:ind w:firstLine="720"/>
      </w:pPr>
      <w:r>
        <w:t xml:space="preserve">As an ardent software engineering student, I enjoy experimenting and tinkering around with the latest and greatest frameworks/tools. In the past, I have experimentd with technology such as: 3D game engines (Unity 3D) to develop an online multiplayer space shooter game, and various implementations of encryption algorithms (RSA). </w:t>
      </w:r>
    </w:p>
    <w:p w:rsidR="003E3B6C" w:rsidRDefault="003E3B6C" w:rsidP="003E3B6C">
      <w:pPr>
        <w:ind w:firstLine="720"/>
      </w:pPr>
      <w:r>
        <w:t xml:space="preserve">I strongly believe that </w:t>
      </w:r>
      <w:r w:rsidR="00713E68">
        <w:t xml:space="preserve">not only will </w:t>
      </w:r>
      <w:r>
        <w:t xml:space="preserve">my </w:t>
      </w:r>
      <w:r w:rsidR="00713E68">
        <w:t xml:space="preserve">technical </w:t>
      </w:r>
      <w:r>
        <w:t>skills will be of value to your company</w:t>
      </w:r>
      <w:r w:rsidR="00713E68">
        <w:t>, but as well as my passion for making a difference in the lives of customers. When I was in high school, I was both the founder of the programming club and the vice president of a student-run company in hope of promoting STEM and entrepreneurship endeavors amongst high school students.</w:t>
      </w:r>
    </w:p>
    <w:p w:rsidR="00911F06" w:rsidRDefault="008417D1" w:rsidP="00911F06">
      <w:pPr>
        <w:pStyle w:val="Closing"/>
      </w:pPr>
      <w:r>
        <w:t>Sincerely,</w:t>
      </w:r>
    </w:p>
    <w:p w:rsidR="00B4528D" w:rsidRPr="00911F06" w:rsidRDefault="00911F06" w:rsidP="00911F06">
      <w:pPr>
        <w:pStyle w:val="Closing"/>
      </w:pPr>
      <w:r>
        <w:rPr>
          <w:color w:val="404040" w:themeColor="text1" w:themeTint="BF"/>
        </w:rPr>
        <w:t>Haydn K</w:t>
      </w:r>
    </w:p>
    <w:sectPr w:rsidR="00B4528D" w:rsidRPr="00911F06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23B" w:rsidRDefault="00D6523B" w:rsidP="008C4A27">
      <w:pPr>
        <w:spacing w:after="0"/>
      </w:pPr>
      <w:r>
        <w:separator/>
      </w:r>
    </w:p>
  </w:endnote>
  <w:endnote w:type="continuationSeparator" w:id="0">
    <w:p w:rsidR="00D6523B" w:rsidRDefault="00D6523B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23B" w:rsidRDefault="00D6523B" w:rsidP="008C4A27">
      <w:pPr>
        <w:spacing w:after="0"/>
      </w:pPr>
      <w:r>
        <w:separator/>
      </w:r>
    </w:p>
  </w:footnote>
  <w:footnote w:type="continuationSeparator" w:id="0">
    <w:p w:rsidR="00D6523B" w:rsidRDefault="00D6523B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06"/>
    <w:rsid w:val="00077B54"/>
    <w:rsid w:val="00293B83"/>
    <w:rsid w:val="003E3B6C"/>
    <w:rsid w:val="004C6507"/>
    <w:rsid w:val="00586C86"/>
    <w:rsid w:val="006A3CE7"/>
    <w:rsid w:val="00713E68"/>
    <w:rsid w:val="008417D1"/>
    <w:rsid w:val="008C4A27"/>
    <w:rsid w:val="00911F06"/>
    <w:rsid w:val="00A10BB4"/>
    <w:rsid w:val="00A71493"/>
    <w:rsid w:val="00A83BE6"/>
    <w:rsid w:val="00B137AD"/>
    <w:rsid w:val="00B4528D"/>
    <w:rsid w:val="00D6523B"/>
    <w:rsid w:val="00E74694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8FA9"/>
  <w15:chartTrackingRefBased/>
  <w15:docId w15:val="{6EE12BBC-D7E6-4211-B440-DAC03692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06"/>
    <w:rPr>
      <w:rFonts w:asciiTheme="majorHAnsi" w:eastAsiaTheme="majorEastAsia" w:hAnsiTheme="majorHAnsi" w:cstheme="majorBidi"/>
      <w:color w:val="0E0E0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K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34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HaydnK</dc:creator>
  <cp:keywords/>
  <dc:description/>
  <cp:lastModifiedBy>HaydnK</cp:lastModifiedBy>
  <cp:revision>2</cp:revision>
  <dcterms:created xsi:type="dcterms:W3CDTF">2019-03-11T03:55:00Z</dcterms:created>
  <dcterms:modified xsi:type="dcterms:W3CDTF">2019-03-22T19:46:00Z</dcterms:modified>
</cp:coreProperties>
</file>