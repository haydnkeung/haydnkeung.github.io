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linkedin.com/in/haydnkeung</w:t>
            </w:r>
          </w:p>
        </w:tc>
      </w:tr>
    </w:tbl>
    <w:p w14:paraId="06C30A97" w14:textId="589CA171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Java</w:t>
      </w:r>
      <w:r w:rsidR="00DD7052">
        <w:rPr>
          <w:rFonts w:ascii="Verdana" w:hAnsi="Verdana" w:cs="Arial"/>
          <w:sz w:val="18"/>
          <w:szCs w:val="18"/>
        </w:rPr>
        <w:t>,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Pytho</w:t>
      </w:r>
      <w:r w:rsidR="00DD7052">
        <w:rPr>
          <w:rFonts w:ascii="Verdana" w:hAnsi="Verdana" w:cs="Arial"/>
          <w:sz w:val="18"/>
          <w:szCs w:val="18"/>
        </w:rPr>
        <w:t>n,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C++</w:t>
      </w:r>
      <w:r w:rsidR="00DD7052">
        <w:rPr>
          <w:rFonts w:ascii="Verdana" w:hAnsi="Verdana" w:cs="Arial"/>
          <w:sz w:val="18"/>
          <w:szCs w:val="18"/>
        </w:rPr>
        <w:t xml:space="preserve">, </w:t>
      </w:r>
      <w:r w:rsidR="004F70BC" w:rsidRPr="004F70BC">
        <w:rPr>
          <w:rFonts w:ascii="Verdana" w:hAnsi="Verdana" w:cs="Arial"/>
          <w:sz w:val="18"/>
          <w:szCs w:val="18"/>
        </w:rPr>
        <w:t>Groov</w:t>
      </w:r>
      <w:r w:rsidR="00DD7052">
        <w:rPr>
          <w:rFonts w:ascii="Verdana" w:hAnsi="Verdana" w:cs="Arial"/>
          <w:sz w:val="18"/>
          <w:szCs w:val="18"/>
        </w:rPr>
        <w:t>y,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Shell</w:t>
      </w:r>
      <w:r w:rsidR="00DD7052">
        <w:rPr>
          <w:rFonts w:ascii="Verdana" w:hAnsi="Verdana" w:cs="Arial"/>
          <w:sz w:val="18"/>
          <w:szCs w:val="18"/>
        </w:rPr>
        <w:t>,</w:t>
      </w:r>
      <w:r w:rsidR="00071754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SQL</w:t>
      </w:r>
    </w:p>
    <w:p w14:paraId="466E5E29" w14:textId="5C41840A" w:rsidR="00956ECA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="004F70BC">
        <w:rPr>
          <w:rFonts w:ascii="Verdana" w:hAnsi="Verdana" w:cs="Calibri"/>
          <w:b/>
          <w:color w:val="000000" w:themeColor="text1"/>
        </w:rPr>
        <w:t xml:space="preserve"> &amp; SDKS: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DD7052">
        <w:rPr>
          <w:rFonts w:ascii="Verdana" w:hAnsi="Verdana" w:cs="Calibri Light"/>
          <w:color w:val="292929"/>
          <w:sz w:val="18"/>
          <w:szCs w:val="18"/>
        </w:rPr>
        <w:t>Tensorflow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MySQL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071754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01AAA1CD" w14:textId="550FDC7A" w:rsidR="00DD7052" w:rsidRPr="005974E5" w:rsidRDefault="00DD7052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>
        <w:rPr>
          <w:rFonts w:ascii="Verdana" w:hAnsi="Verdana" w:cs="Calibri"/>
          <w:b/>
          <w:color w:val="000000" w:themeColor="text1"/>
        </w:rPr>
        <w:t xml:space="preserve">Cloud/Infrastructure: </w:t>
      </w:r>
      <w:r w:rsidRPr="004F70BC">
        <w:rPr>
          <w:rFonts w:ascii="Verdana" w:hAnsi="Verdana" w:cs="Calibri Light"/>
          <w:color w:val="292929"/>
          <w:sz w:val="18"/>
          <w:szCs w:val="18"/>
        </w:rPr>
        <w:t>AWS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>
        <w:rPr>
          <w:rFonts w:ascii="Verdana" w:hAnsi="Verdana" w:cs="Calibri Light"/>
          <w:color w:val="292929"/>
          <w:sz w:val="18"/>
          <w:szCs w:val="18"/>
        </w:rPr>
        <w:t>GCP</w:t>
      </w:r>
      <w:r w:rsidRPr="00DD7052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Terrafor</w:t>
      </w:r>
      <w:r>
        <w:rPr>
          <w:rFonts w:ascii="Verdana" w:hAnsi="Verdana" w:cs="Calibri Light"/>
          <w:color w:val="292929"/>
          <w:sz w:val="18"/>
          <w:szCs w:val="18"/>
        </w:rPr>
        <w:t>m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Docker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>
        <w:rPr>
          <w:rFonts w:ascii="Verdana" w:hAnsi="Verdana" w:cs="Calibri Light"/>
          <w:color w:val="292929"/>
          <w:sz w:val="18"/>
          <w:szCs w:val="18"/>
        </w:rPr>
        <w:t>Kubeflow</w:t>
      </w:r>
    </w:p>
    <w:p w14:paraId="1DA3479F" w14:textId="22633DFE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51CD1661" w14:textId="099D9409" w:rsidR="00DD7052" w:rsidRPr="0079033E" w:rsidRDefault="00DD7052" w:rsidP="00DD70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ML Engineer/BI Developer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Square Enix</w:t>
      </w:r>
      <w:r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>Sep</w:t>
      </w:r>
      <w:r>
        <w:rPr>
          <w:rFonts w:ascii="Verdana" w:hAnsi="Verdana" w:cs="Arial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 xml:space="preserve">20 – </w:t>
      </w:r>
      <w:r>
        <w:rPr>
          <w:rFonts w:ascii="Verdana" w:hAnsi="Verdana" w:cs="Calibri Light"/>
          <w:color w:val="5F5F5F"/>
          <w:sz w:val="19"/>
          <w:szCs w:val="19"/>
        </w:rPr>
        <w:t>Dec</w:t>
      </w:r>
      <w:r>
        <w:rPr>
          <w:rFonts w:ascii="Verdana" w:hAnsi="Verdana" w:cs="Calibri Light"/>
          <w:color w:val="5F5F5F"/>
          <w:sz w:val="19"/>
          <w:szCs w:val="19"/>
        </w:rPr>
        <w:t xml:space="preserve"> 2020</w:t>
      </w:r>
    </w:p>
    <w:p w14:paraId="43E06C04" w14:textId="09C682E2" w:rsidR="00DD7052" w:rsidRPr="00DB484C" w:rsidRDefault="00DD7052" w:rsidP="00DD7052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GCP, Tensorflow, Kubeflow, Apache Beam</w:t>
      </w:r>
    </w:p>
    <w:p w14:paraId="4936A09C" w14:textId="38DABAB8" w:rsidR="00DD7052" w:rsidRDefault="00DD7052" w:rsidP="00DD7052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 xml:space="preserve">Design and created ML pipelines using Tensorflow Extended, Kubeflow and GCP to extract data from </w:t>
      </w:r>
      <w:r>
        <w:rPr>
          <w:rFonts w:ascii="Verdana" w:hAnsi="Verdana" w:cs="Calibri Light"/>
          <w:color w:val="292929"/>
          <w:sz w:val="19"/>
          <w:szCs w:val="19"/>
        </w:rPr>
        <w:t>data warehouses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and continuously training new models</w:t>
      </w:r>
    </w:p>
    <w:p w14:paraId="7EA8049C" w14:textId="77777777" w:rsidR="00DD7052" w:rsidRDefault="00DD7052" w:rsidP="00DD7052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Implemented deep learning models using Tensorflow to estimate the likelihood of users unsubscribing from various services</w:t>
      </w:r>
    </w:p>
    <w:p w14:paraId="544E101D" w14:textId="71F231D7" w:rsidR="00DD7052" w:rsidRPr="00DD7052" w:rsidRDefault="00DD7052" w:rsidP="00DD7052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Created ETL pipelines using Apache Bea</w:t>
      </w:r>
      <w:r>
        <w:rPr>
          <w:rFonts w:ascii="Verdana" w:hAnsi="Verdana" w:cs="Calibri Light"/>
          <w:color w:val="292929"/>
          <w:sz w:val="19"/>
          <w:szCs w:val="19"/>
        </w:rPr>
        <w:t>m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to, clean, wrangle and prepare data for ML.</w:t>
      </w:r>
    </w:p>
    <w:p w14:paraId="0278D7B2" w14:textId="375BD5B1" w:rsidR="00EA7A0A" w:rsidRPr="0079033E" w:rsidRDefault="004F70BC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 w:rsidR="00EA7A0A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EA7A0A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EA7A0A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 w:rsidR="00EA7A0A"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="00EA7A0A" w:rsidRPr="0079033E">
        <w:rPr>
          <w:rFonts w:ascii="Verdana" w:hAnsi="Verdana" w:cs="Arial"/>
          <w:color w:val="5F5F5F"/>
          <w:sz w:val="19"/>
          <w:szCs w:val="19"/>
        </w:rPr>
        <w:tab/>
      </w:r>
      <w:r w:rsidR="00EA7A0A">
        <w:rPr>
          <w:rFonts w:ascii="Verdana" w:hAnsi="Verdana" w:cs="Arial"/>
          <w:color w:val="5F5F5F"/>
          <w:sz w:val="19"/>
          <w:szCs w:val="19"/>
        </w:rPr>
        <w:t xml:space="preserve">Jan </w:t>
      </w:r>
      <w:r w:rsidR="00EA7A0A" w:rsidRPr="0079033E">
        <w:rPr>
          <w:rFonts w:ascii="Verdana" w:hAnsi="Verdana" w:cs="Calibri Light"/>
          <w:color w:val="5F5F5F"/>
          <w:sz w:val="19"/>
          <w:szCs w:val="19"/>
        </w:rPr>
        <w:t>20</w:t>
      </w:r>
      <w:r w:rsidR="00EA7A0A"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70F785A1" w14:textId="72E8DD56" w:rsidR="00EA7A0A" w:rsidRPr="00DB484C" w:rsidRDefault="00875652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</w:t>
      </w:r>
      <w:r w:rsidR="00D9632A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>AWS,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Jenkins,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440A40">
        <w:rPr>
          <w:rFonts w:ascii="Verdana" w:hAnsi="Verdana" w:cs="Calibri Light"/>
          <w:i/>
          <w:iCs/>
          <w:color w:val="292929"/>
          <w:sz w:val="19"/>
          <w:szCs w:val="19"/>
        </w:rPr>
        <w:t>Docker</w:t>
      </w:r>
    </w:p>
    <w:p w14:paraId="6200ECCB" w14:textId="57F236AF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3F72D101" w14:textId="77777777" w:rsidR="00A46030" w:rsidRDefault="00A46030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Reduced monthly AWS expenses by $60,000 by implementing a serverless cloud management tool on AWS monitoring and remove unused resources</w:t>
      </w:r>
    </w:p>
    <w:p w14:paraId="4C07944A" w14:textId="5A7B18CA" w:rsidR="003068FE" w:rsidRDefault="003068FE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Created dashboard with real-time analytics of system performance by wrangling AWS logs and building data streams using Kinesis, Splunk and Python</w:t>
      </w:r>
    </w:p>
    <w:p w14:paraId="779574B2" w14:textId="30692044" w:rsidR="00D9632A" w:rsidRDefault="00D9632A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Implemented an OSI layer 3 (network layer) firewall for private subnets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66205D">
        <w:rPr>
          <w:rFonts w:ascii="Verdana" w:hAnsi="Verdana" w:cs="Calibri Light"/>
          <w:color w:val="292929"/>
          <w:sz w:val="19"/>
          <w:szCs w:val="19"/>
        </w:rPr>
        <w:t>Madoor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5F9748B3" w14:textId="3050EA6D" w:rsidR="00A46030" w:rsidRDefault="00F414FE" w:rsidP="00A46030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  <w:r w:rsidR="00416A65">
        <w:rPr>
          <w:rFonts w:ascii="Verdana" w:hAnsi="Verdana" w:cs="Arial"/>
          <w:color w:val="000000" w:themeColor="text1"/>
          <w:sz w:val="36"/>
          <w:szCs w:val="36"/>
        </w:rPr>
        <w:t>/Achievements</w:t>
      </w:r>
    </w:p>
    <w:p w14:paraId="112E29D5" w14:textId="77777777" w:rsidR="00416A65" w:rsidRDefault="00416A65" w:rsidP="00416A65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Solution Architect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0B20D923" w14:textId="5BC9F01C" w:rsidR="00416A65" w:rsidRPr="00416A65" w:rsidRDefault="00416A65" w:rsidP="00416A6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Certified (901/1000)</w:t>
      </w:r>
    </w:p>
    <w:p w14:paraId="5CB04B17" w14:textId="0FFA5352" w:rsidR="00A46030" w:rsidRPr="0079033E" w:rsidRDefault="00A46030" w:rsidP="00A4603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Connect-4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23D9887" w14:textId="33A58025" w:rsidR="00A46030" w:rsidRPr="00F56A63" w:rsidRDefault="00A46030" w:rsidP="00A46030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Numpy, Tensorflow</w:t>
      </w:r>
    </w:p>
    <w:p w14:paraId="401177D1" w14:textId="6D529BE1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Built an AI to play connect-4 using reinforcement learning, Python, Numpy and Tensorflow</w:t>
      </w:r>
    </w:p>
    <w:p w14:paraId="1F7454A8" w14:textId="77777777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Creating heuristics using game theory to train AI through self-play</w:t>
      </w:r>
    </w:p>
    <w:p w14:paraId="1F74BE2B" w14:textId="346A7399" w:rsidR="00A46030" w:rsidRP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Competed in online competitions against other AIs on Kaggle placing 74/394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433FE60F" w:rsidR="00A30689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p w14:paraId="0569B289" w14:textId="659BBD28" w:rsidR="00416A65" w:rsidRDefault="00416A65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Relevant Courses: </w:t>
      </w:r>
    </w:p>
    <w:p w14:paraId="22B4833F" w14:textId="02288FA6" w:rsidR="00416A65" w:rsidRDefault="00416A65" w:rsidP="00416A65">
      <w:pPr>
        <w:pStyle w:val="ListBullet"/>
        <w:numPr>
          <w:ilvl w:val="1"/>
          <w:numId w:val="21"/>
        </w:numPr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Intro to Mathematical Optimization (CO 250)</w:t>
      </w:r>
    </w:p>
    <w:p w14:paraId="691B92C4" w14:textId="2DCBE971" w:rsidR="00416A65" w:rsidRDefault="00416A65" w:rsidP="00416A65">
      <w:pPr>
        <w:pStyle w:val="ListBullet"/>
        <w:numPr>
          <w:ilvl w:val="1"/>
          <w:numId w:val="21"/>
        </w:numPr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Intro to Data Structures (CS 241)</w:t>
      </w:r>
    </w:p>
    <w:p w14:paraId="02C763EE" w14:textId="05DBA7E0" w:rsidR="00416A65" w:rsidRPr="0079033E" w:rsidRDefault="00416A65" w:rsidP="00416A65">
      <w:pPr>
        <w:pStyle w:val="ListBullet"/>
        <w:numPr>
          <w:ilvl w:val="1"/>
          <w:numId w:val="21"/>
        </w:numPr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Intro to Combinatorics (Math 239)</w:t>
      </w:r>
    </w:p>
    <w:sectPr w:rsidR="00416A65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45509" w14:textId="77777777" w:rsidR="004B2794" w:rsidRDefault="004B2794">
      <w:pPr>
        <w:spacing w:after="0"/>
      </w:pPr>
      <w:r>
        <w:separator/>
      </w:r>
    </w:p>
  </w:endnote>
  <w:endnote w:type="continuationSeparator" w:id="0">
    <w:p w14:paraId="054FF600" w14:textId="77777777" w:rsidR="004B2794" w:rsidRDefault="004B2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8042F" w14:textId="77777777" w:rsidR="004B2794" w:rsidRDefault="004B2794">
      <w:pPr>
        <w:spacing w:after="0"/>
      </w:pPr>
      <w:r>
        <w:separator/>
      </w:r>
    </w:p>
  </w:footnote>
  <w:footnote w:type="continuationSeparator" w:id="0">
    <w:p w14:paraId="39064FB4" w14:textId="77777777" w:rsidR="004B2794" w:rsidRDefault="004B2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7DA1FCD"/>
    <w:multiLevelType w:val="hybridMultilevel"/>
    <w:tmpl w:val="DD6C2ABE"/>
    <w:lvl w:ilvl="0" w:tplc="06205D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8FE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16A6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2794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46030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22A1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754E7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D7052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1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AD78D-183E-4C95-B41A-C698F27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14</cp:revision>
  <cp:lastPrinted>2020-04-29T01:12:00Z</cp:lastPrinted>
  <dcterms:created xsi:type="dcterms:W3CDTF">2020-02-21T03:59:00Z</dcterms:created>
  <dcterms:modified xsi:type="dcterms:W3CDTF">2020-09-29T22:23:00Z</dcterms:modified>
  <cp:version/>
</cp:coreProperties>
</file>