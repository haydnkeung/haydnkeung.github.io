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3F796B40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="00B85397" w:rsidRPr="00B85397">
              <w:rPr>
                <w:rFonts w:ascii="Verdana" w:hAnsi="Verdana" w:cs="Calibri Light"/>
                <w:color w:val="292929"/>
                <w:sz w:val="16"/>
                <w:szCs w:val="16"/>
              </w:rPr>
              <w:t>haydnkeung.github.io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5C8A724F" w14:textId="77777777" w:rsidR="00045296" w:rsidRPr="005974E5" w:rsidRDefault="00045296" w:rsidP="00045296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Pr="004F70BC">
        <w:rPr>
          <w:rFonts w:ascii="Verdana" w:hAnsi="Verdana" w:cs="Arial"/>
          <w:sz w:val="18"/>
          <w:szCs w:val="18"/>
        </w:rPr>
        <w:t>Java</w:t>
      </w:r>
      <w:r>
        <w:rPr>
          <w:rFonts w:ascii="Verdana" w:hAnsi="Verdana" w:cs="Arial"/>
          <w:sz w:val="18"/>
          <w:szCs w:val="18"/>
        </w:rPr>
        <w:t xml:space="preserve">, </w:t>
      </w:r>
      <w:r w:rsidRPr="004F70BC">
        <w:rPr>
          <w:rFonts w:ascii="Verdana" w:hAnsi="Verdana" w:cs="Arial"/>
          <w:sz w:val="18"/>
          <w:szCs w:val="18"/>
        </w:rPr>
        <w:t>Pytho</w:t>
      </w:r>
      <w:r>
        <w:rPr>
          <w:rFonts w:ascii="Verdana" w:hAnsi="Verdana" w:cs="Arial"/>
          <w:sz w:val="18"/>
          <w:szCs w:val="18"/>
        </w:rPr>
        <w:t xml:space="preserve">n, </w:t>
      </w:r>
      <w:r w:rsidRPr="004F70BC">
        <w:rPr>
          <w:rFonts w:ascii="Verdana" w:hAnsi="Verdana" w:cs="Arial"/>
          <w:sz w:val="18"/>
          <w:szCs w:val="18"/>
        </w:rPr>
        <w:t>C++</w:t>
      </w:r>
      <w:r>
        <w:rPr>
          <w:rFonts w:ascii="Verdana" w:hAnsi="Verdana" w:cs="Arial"/>
          <w:sz w:val="18"/>
          <w:szCs w:val="18"/>
        </w:rPr>
        <w:t xml:space="preserve">, </w:t>
      </w:r>
      <w:r w:rsidRPr="004F70BC">
        <w:rPr>
          <w:rFonts w:ascii="Verdana" w:hAnsi="Verdana" w:cs="Arial"/>
          <w:sz w:val="18"/>
          <w:szCs w:val="18"/>
        </w:rPr>
        <w:t>Groov</w:t>
      </w:r>
      <w:r>
        <w:rPr>
          <w:rFonts w:ascii="Verdana" w:hAnsi="Verdana" w:cs="Arial"/>
          <w:sz w:val="18"/>
          <w:szCs w:val="18"/>
        </w:rPr>
        <w:t xml:space="preserve">y, </w:t>
      </w:r>
      <w:r w:rsidRPr="004F70BC">
        <w:rPr>
          <w:rFonts w:ascii="Verdana" w:hAnsi="Verdana" w:cs="Arial"/>
          <w:sz w:val="18"/>
          <w:szCs w:val="18"/>
        </w:rPr>
        <w:t>Shell</w:t>
      </w:r>
      <w:r>
        <w:rPr>
          <w:rFonts w:ascii="Verdana" w:hAnsi="Verdana" w:cs="Arial"/>
          <w:sz w:val="18"/>
          <w:szCs w:val="18"/>
        </w:rPr>
        <w:t xml:space="preserve">, </w:t>
      </w:r>
      <w:r w:rsidRPr="004F70BC">
        <w:rPr>
          <w:rFonts w:ascii="Verdana" w:hAnsi="Verdana" w:cs="Arial"/>
          <w:sz w:val="18"/>
          <w:szCs w:val="18"/>
        </w:rPr>
        <w:t>SQL</w:t>
      </w:r>
    </w:p>
    <w:p w14:paraId="46501D76" w14:textId="77777777" w:rsidR="00045296" w:rsidRDefault="00045296" w:rsidP="00045296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Tools</w:t>
      </w:r>
      <w:r>
        <w:rPr>
          <w:rFonts w:ascii="Verdana" w:hAnsi="Verdana" w:cs="Calibri"/>
          <w:b/>
          <w:color w:val="000000" w:themeColor="text1"/>
        </w:rPr>
        <w:t xml:space="preserve"> &amp; SDKS: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Jenkins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proofErr w:type="spellStart"/>
      <w:r>
        <w:rPr>
          <w:rFonts w:ascii="Verdana" w:hAnsi="Verdana" w:cs="Calibri Light"/>
          <w:color w:val="292929"/>
          <w:sz w:val="18"/>
          <w:szCs w:val="18"/>
        </w:rPr>
        <w:t>Tensorflow</w:t>
      </w:r>
      <w:proofErr w:type="spellEnd"/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Splunk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MySQL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Packer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Unity3D</w:t>
      </w:r>
    </w:p>
    <w:p w14:paraId="0A870CC4" w14:textId="4AACB93F" w:rsidR="00045296" w:rsidRPr="005974E5" w:rsidRDefault="00045296" w:rsidP="00045296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>
        <w:rPr>
          <w:rFonts w:ascii="Verdana" w:hAnsi="Verdana" w:cs="Calibri"/>
          <w:b/>
          <w:color w:val="000000" w:themeColor="text1"/>
        </w:rPr>
        <w:t xml:space="preserve">Cloud/Infrastructure: </w:t>
      </w:r>
      <w:r w:rsidRPr="004F70BC">
        <w:rPr>
          <w:rFonts w:ascii="Verdana" w:hAnsi="Verdana" w:cs="Calibri Light"/>
          <w:color w:val="292929"/>
          <w:sz w:val="18"/>
          <w:szCs w:val="18"/>
        </w:rPr>
        <w:t>AWS</w:t>
      </w:r>
      <w:r>
        <w:rPr>
          <w:rFonts w:ascii="Verdana" w:hAnsi="Verdana" w:cs="Calibri Light"/>
          <w:color w:val="292929"/>
          <w:sz w:val="18"/>
          <w:szCs w:val="18"/>
        </w:rPr>
        <w:t xml:space="preserve"> (Certified SAA)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GCP</w:t>
      </w:r>
      <w:r w:rsidRPr="00DD7052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Pr="004F70BC">
        <w:rPr>
          <w:rFonts w:ascii="Verdana" w:hAnsi="Verdana" w:cs="Calibri Light"/>
          <w:color w:val="292929"/>
          <w:sz w:val="18"/>
          <w:szCs w:val="18"/>
        </w:rPr>
        <w:t>Terrafor</w:t>
      </w:r>
      <w:r>
        <w:rPr>
          <w:rFonts w:ascii="Verdana" w:hAnsi="Verdana" w:cs="Calibri Light"/>
          <w:color w:val="292929"/>
          <w:sz w:val="18"/>
          <w:szCs w:val="18"/>
        </w:rPr>
        <w:t xml:space="preserve">m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Docker </w:t>
      </w:r>
      <w:r w:rsidRPr="004F70BC">
        <w:rPr>
          <w:rFonts w:ascii="Verdana" w:hAnsi="Verdana" w:cs="Calibri Light"/>
          <w:color w:val="292929"/>
          <w:sz w:val="18"/>
          <w:szCs w:val="18"/>
        </w:rPr>
        <w:t>•</w:t>
      </w:r>
      <w:r>
        <w:rPr>
          <w:rFonts w:ascii="Verdana" w:hAnsi="Verdana" w:cs="Calibri Light"/>
          <w:color w:val="292929"/>
          <w:sz w:val="18"/>
          <w:szCs w:val="18"/>
        </w:rPr>
        <w:t xml:space="preserve"> Kubeflow</w:t>
      </w:r>
    </w:p>
    <w:p w14:paraId="2659B010" w14:textId="77777777" w:rsidR="00045296" w:rsidRDefault="00045296" w:rsidP="0004529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59C40EE8" w14:textId="76419356" w:rsidR="00045296" w:rsidRPr="0079033E" w:rsidRDefault="00045296" w:rsidP="00045296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ML Engineer/BI Developer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 xml:space="preserve"> Intern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 xml:space="preserve">Square </w:t>
      </w:r>
      <w:proofErr w:type="spellStart"/>
      <w:r>
        <w:rPr>
          <w:rFonts w:ascii="Verdana" w:hAnsi="Verdana" w:cs="Calibri Light"/>
          <w:color w:val="292929"/>
          <w:sz w:val="19"/>
          <w:szCs w:val="19"/>
        </w:rPr>
        <w:t>Enix</w:t>
      </w:r>
      <w:proofErr w:type="spellEnd"/>
      <w:r>
        <w:rPr>
          <w:rFonts w:ascii="Verdana" w:hAnsi="Verdana" w:cs="Calibri Light"/>
          <w:color w:val="292929"/>
          <w:sz w:val="19"/>
          <w:szCs w:val="19"/>
        </w:rPr>
        <w:t xml:space="preserve">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 – Dec 2020</w:t>
      </w:r>
    </w:p>
    <w:p w14:paraId="517CC3DB" w14:textId="77777777" w:rsidR="00045296" w:rsidRPr="00DB484C" w:rsidRDefault="00045296" w:rsidP="00045296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Python, GCP, </w:t>
      </w:r>
      <w:proofErr w:type="spellStart"/>
      <w:r>
        <w:rPr>
          <w:rFonts w:ascii="Verdana" w:hAnsi="Verdana" w:cs="Calibri Light"/>
          <w:i/>
          <w:iCs/>
          <w:color w:val="292929"/>
          <w:sz w:val="19"/>
          <w:szCs w:val="19"/>
        </w:rPr>
        <w:t>Tensorflow</w:t>
      </w:r>
      <w:proofErr w:type="spellEnd"/>
      <w:r>
        <w:rPr>
          <w:rFonts w:ascii="Verdana" w:hAnsi="Verdana" w:cs="Calibri Light"/>
          <w:i/>
          <w:iCs/>
          <w:color w:val="292929"/>
          <w:sz w:val="19"/>
          <w:szCs w:val="19"/>
        </w:rPr>
        <w:t>, Kubeflow, Apache Beam</w:t>
      </w:r>
    </w:p>
    <w:p w14:paraId="3A727FC7" w14:textId="634EC151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D7052">
        <w:rPr>
          <w:rFonts w:ascii="Verdana" w:hAnsi="Verdana" w:cs="Calibri Light"/>
          <w:color w:val="292929"/>
          <w:sz w:val="19"/>
          <w:szCs w:val="19"/>
        </w:rPr>
        <w:t>Design</w:t>
      </w:r>
      <w:r>
        <w:rPr>
          <w:rFonts w:ascii="Verdana" w:hAnsi="Verdana" w:cs="Calibri Light"/>
          <w:color w:val="292929"/>
          <w:sz w:val="19"/>
          <w:szCs w:val="19"/>
        </w:rPr>
        <w:t>ed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and </w:t>
      </w:r>
      <w:r>
        <w:rPr>
          <w:rFonts w:ascii="Verdana" w:hAnsi="Verdana" w:cs="Calibri Light"/>
          <w:color w:val="292929"/>
          <w:sz w:val="19"/>
          <w:szCs w:val="19"/>
        </w:rPr>
        <w:t>led the development of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ML pipelines using </w:t>
      </w:r>
      <w:proofErr w:type="spellStart"/>
      <w:r w:rsidRPr="00DD7052">
        <w:rPr>
          <w:rFonts w:ascii="Verdana" w:hAnsi="Verdana" w:cs="Calibri Light"/>
          <w:color w:val="292929"/>
          <w:sz w:val="19"/>
          <w:szCs w:val="19"/>
        </w:rPr>
        <w:t>Tensorflow</w:t>
      </w:r>
      <w:proofErr w:type="spellEnd"/>
      <w:r w:rsidRPr="00DD7052">
        <w:rPr>
          <w:rFonts w:ascii="Verdana" w:hAnsi="Verdana" w:cs="Calibri Light"/>
          <w:color w:val="292929"/>
          <w:sz w:val="19"/>
          <w:szCs w:val="19"/>
        </w:rPr>
        <w:t xml:space="preserve"> Extended, Kubeflow and GCP to extract data from </w:t>
      </w:r>
      <w:r>
        <w:rPr>
          <w:rFonts w:ascii="Verdana" w:hAnsi="Verdana" w:cs="Calibri Light"/>
          <w:color w:val="292929"/>
          <w:sz w:val="19"/>
          <w:szCs w:val="19"/>
        </w:rPr>
        <w:t>data warehouses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and continuously training new </w:t>
      </w:r>
      <w:r>
        <w:rPr>
          <w:rFonts w:ascii="Verdana" w:hAnsi="Verdana" w:cs="Calibri Light"/>
          <w:color w:val="292929"/>
          <w:sz w:val="19"/>
          <w:szCs w:val="19"/>
        </w:rPr>
        <w:t xml:space="preserve">ML </w:t>
      </w:r>
      <w:r w:rsidRPr="00DD7052">
        <w:rPr>
          <w:rFonts w:ascii="Verdana" w:hAnsi="Verdana" w:cs="Calibri Light"/>
          <w:color w:val="292929"/>
          <w:sz w:val="19"/>
          <w:szCs w:val="19"/>
        </w:rPr>
        <w:t>models</w:t>
      </w:r>
    </w:p>
    <w:p w14:paraId="559CB940" w14:textId="0324F723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Led the development of projects by gathering details and requirements from non-technical stakeholders, translating requirements into project description</w:t>
      </w:r>
      <w:r w:rsidR="00685E2F">
        <w:rPr>
          <w:rFonts w:ascii="Verdana" w:hAnsi="Verdana" w:cs="Calibri Light"/>
          <w:color w:val="292929"/>
          <w:sz w:val="19"/>
          <w:szCs w:val="19"/>
        </w:rPr>
        <w:t>s,</w:t>
      </w:r>
      <w:r>
        <w:rPr>
          <w:rFonts w:ascii="Verdana" w:hAnsi="Verdana" w:cs="Calibri Light"/>
          <w:color w:val="292929"/>
          <w:sz w:val="19"/>
          <w:szCs w:val="19"/>
        </w:rPr>
        <w:t xml:space="preserve"> breaking down</w:t>
      </w:r>
      <w:r w:rsidR="00685E2F">
        <w:rPr>
          <w:rFonts w:ascii="Verdana" w:hAnsi="Verdana" w:cs="Calibri Light"/>
          <w:color w:val="292929"/>
          <w:sz w:val="19"/>
          <w:szCs w:val="19"/>
        </w:rPr>
        <w:t xml:space="preserve"> projects</w:t>
      </w:r>
      <w:r>
        <w:rPr>
          <w:rFonts w:ascii="Verdana" w:hAnsi="Verdana" w:cs="Calibri Light"/>
          <w:color w:val="292929"/>
          <w:sz w:val="19"/>
          <w:szCs w:val="19"/>
        </w:rPr>
        <w:t xml:space="preserve"> and distributing JIRA tasks</w:t>
      </w:r>
    </w:p>
    <w:p w14:paraId="787BC2C9" w14:textId="77777777" w:rsidR="00045296" w:rsidRPr="00DD7052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D7052">
        <w:rPr>
          <w:rFonts w:ascii="Verdana" w:hAnsi="Verdana" w:cs="Calibri Light"/>
          <w:color w:val="292929"/>
          <w:sz w:val="19"/>
          <w:szCs w:val="19"/>
        </w:rPr>
        <w:t>Created ETL pipelines using Apache Bea</w:t>
      </w:r>
      <w:r>
        <w:rPr>
          <w:rFonts w:ascii="Verdana" w:hAnsi="Verdana" w:cs="Calibri Light"/>
          <w:color w:val="292929"/>
          <w:sz w:val="19"/>
          <w:szCs w:val="19"/>
        </w:rPr>
        <w:t>m</w:t>
      </w:r>
      <w:r w:rsidRPr="00DD7052">
        <w:rPr>
          <w:rFonts w:ascii="Verdana" w:hAnsi="Verdana" w:cs="Calibri Light"/>
          <w:color w:val="292929"/>
          <w:sz w:val="19"/>
          <w:szCs w:val="19"/>
        </w:rPr>
        <w:t xml:space="preserve"> to, clean, wrangle and prepare data for ML.</w:t>
      </w:r>
    </w:p>
    <w:p w14:paraId="3EEC807F" w14:textId="4E989C50" w:rsidR="00045296" w:rsidRPr="0079033E" w:rsidRDefault="00045296" w:rsidP="00045296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>ite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R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>eliability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E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>ngineer</w:t>
      </w:r>
      <w:r>
        <w:rPr>
          <w:rFonts w:ascii="Verdana" w:hAnsi="Verdana" w:cs="Calibri"/>
          <w:b/>
          <w:color w:val="000000" w:themeColor="text1"/>
          <w:sz w:val="19"/>
          <w:szCs w:val="19"/>
        </w:rPr>
        <w:t xml:space="preserve"> Intern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Trend Micro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Jan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 – Apr 2020</w:t>
      </w:r>
    </w:p>
    <w:p w14:paraId="120A5C22" w14:textId="77777777" w:rsidR="00045296" w:rsidRPr="00DB484C" w:rsidRDefault="00045296" w:rsidP="00045296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Java, AWS, Jenkins, Terraform, Docker</w:t>
      </w:r>
    </w:p>
    <w:p w14:paraId="327D4F95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Built Terraform modules and Jenkins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4F70BC">
        <w:rPr>
          <w:rFonts w:ascii="Verdana" w:hAnsi="Verdana" w:cs="Calibri Light"/>
          <w:color w:val="292929"/>
          <w:sz w:val="19"/>
          <w:szCs w:val="19"/>
        </w:rPr>
        <w:t>jobs used by over 100 engineers to automate creation of development infrastructure</w:t>
      </w:r>
    </w:p>
    <w:p w14:paraId="0C62C8B2" w14:textId="708D4443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Reduced monthly AWS expenses by $60,000 by implementing a serverless cloud management tool on AWS monitoring and remove unused resources</w:t>
      </w:r>
    </w:p>
    <w:p w14:paraId="44BA05AB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3068FE">
        <w:rPr>
          <w:rFonts w:ascii="Verdana" w:hAnsi="Verdana" w:cs="Calibri Light"/>
          <w:color w:val="292929"/>
          <w:sz w:val="19"/>
          <w:szCs w:val="19"/>
        </w:rPr>
        <w:t>Created dashboard with real-time analytics of system performance by wrangling AWS logs and building data streams using Kinesis, Splunk and Python</w:t>
      </w:r>
    </w:p>
    <w:p w14:paraId="2F784305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D9632A">
        <w:rPr>
          <w:rFonts w:ascii="Verdana" w:hAnsi="Verdana" w:cs="Calibri Light"/>
          <w:color w:val="292929"/>
          <w:sz w:val="19"/>
          <w:szCs w:val="19"/>
        </w:rPr>
        <w:t xml:space="preserve">Implemented an OSI layer 3 (network layer) </w:t>
      </w:r>
      <w:proofErr w:type="gramStart"/>
      <w:r w:rsidRPr="00D9632A">
        <w:rPr>
          <w:rFonts w:ascii="Verdana" w:hAnsi="Verdana" w:cs="Calibri Light"/>
          <w:color w:val="292929"/>
          <w:sz w:val="19"/>
          <w:szCs w:val="19"/>
        </w:rPr>
        <w:t>firewall</w:t>
      </w:r>
      <w:proofErr w:type="gramEnd"/>
      <w:r w:rsidRPr="00D9632A">
        <w:rPr>
          <w:rFonts w:ascii="Verdana" w:hAnsi="Verdana" w:cs="Calibri Light"/>
          <w:color w:val="292929"/>
          <w:sz w:val="19"/>
          <w:szCs w:val="19"/>
        </w:rPr>
        <w:t xml:space="preserve"> for private subnets</w:t>
      </w:r>
    </w:p>
    <w:p w14:paraId="33AFDEC0" w14:textId="77777777" w:rsidR="00045296" w:rsidRPr="0079033E" w:rsidRDefault="00045296" w:rsidP="00045296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 – Aug 2019</w:t>
      </w:r>
    </w:p>
    <w:p w14:paraId="7D012D9C" w14:textId="77777777" w:rsidR="00045296" w:rsidRPr="00DB484C" w:rsidRDefault="00045296" w:rsidP="00045296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313FACEA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72D94E91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to automate pre-deployment tests, reducing deployment time by more than an hour</w:t>
      </w:r>
    </w:p>
    <w:p w14:paraId="15A80E69" w14:textId="77777777" w:rsidR="00045296" w:rsidRPr="008D2F9F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Implemented in-app caching, reducing loading time by nearly 50%</w:t>
      </w:r>
    </w:p>
    <w:p w14:paraId="6B3D7DD3" w14:textId="77777777" w:rsidR="00045296" w:rsidRDefault="00045296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Java, increasing the rendering speed by 3x</w:t>
      </w:r>
    </w:p>
    <w:p w14:paraId="5F9748B3" w14:textId="1D4C9ECC" w:rsidR="00A46030" w:rsidRDefault="00F414FE" w:rsidP="00A46030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5CB04B17" w14:textId="0FFA5352" w:rsidR="00A46030" w:rsidRPr="0079033E" w:rsidRDefault="00A46030" w:rsidP="00A4603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Connect-4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</w:t>
      </w:r>
    </w:p>
    <w:p w14:paraId="723D9887" w14:textId="33A58025" w:rsidR="00A46030" w:rsidRPr="00F56A63" w:rsidRDefault="00A46030" w:rsidP="00A46030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Python, </w:t>
      </w:r>
      <w:proofErr w:type="spellStart"/>
      <w:r>
        <w:rPr>
          <w:rFonts w:ascii="Verdana" w:hAnsi="Verdana" w:cs="Calibri Light"/>
          <w:i/>
          <w:iCs/>
          <w:color w:val="292929"/>
          <w:sz w:val="19"/>
          <w:szCs w:val="19"/>
        </w:rPr>
        <w:t>Numpy</w:t>
      </w:r>
      <w:proofErr w:type="spellEnd"/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, </w:t>
      </w:r>
      <w:proofErr w:type="spellStart"/>
      <w:r>
        <w:rPr>
          <w:rFonts w:ascii="Verdana" w:hAnsi="Verdana" w:cs="Calibri Light"/>
          <w:i/>
          <w:iCs/>
          <w:color w:val="292929"/>
          <w:sz w:val="19"/>
          <w:szCs w:val="19"/>
        </w:rPr>
        <w:t>Tensorflow</w:t>
      </w:r>
      <w:proofErr w:type="spellEnd"/>
    </w:p>
    <w:p w14:paraId="401177D1" w14:textId="6D529BE1" w:rsid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 xml:space="preserve">Built an AI to play connect-4 using reinforcement learning, Python, </w:t>
      </w:r>
      <w:proofErr w:type="spellStart"/>
      <w:r w:rsidRPr="00A46030">
        <w:rPr>
          <w:rFonts w:ascii="Verdana" w:hAnsi="Verdana" w:cs="Calibri Light"/>
          <w:color w:val="292929"/>
          <w:sz w:val="19"/>
          <w:szCs w:val="19"/>
        </w:rPr>
        <w:t>Numpy</w:t>
      </w:r>
      <w:proofErr w:type="spellEnd"/>
      <w:r w:rsidRPr="00A46030">
        <w:rPr>
          <w:rFonts w:ascii="Verdana" w:hAnsi="Verdana" w:cs="Calibri Light"/>
          <w:color w:val="292929"/>
          <w:sz w:val="19"/>
          <w:szCs w:val="19"/>
        </w:rPr>
        <w:t xml:space="preserve"> and </w:t>
      </w:r>
      <w:proofErr w:type="spellStart"/>
      <w:r w:rsidRPr="00A46030">
        <w:rPr>
          <w:rFonts w:ascii="Verdana" w:hAnsi="Verdana" w:cs="Calibri Light"/>
          <w:color w:val="292929"/>
          <w:sz w:val="19"/>
          <w:szCs w:val="19"/>
        </w:rPr>
        <w:t>Tensorflow</w:t>
      </w:r>
      <w:proofErr w:type="spellEnd"/>
    </w:p>
    <w:p w14:paraId="1F7454A8" w14:textId="77777777" w:rsid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Creating heuristics using game theory to train AI through self-play</w:t>
      </w:r>
    </w:p>
    <w:p w14:paraId="1F74BE2B" w14:textId="346A7399" w:rsidR="00A46030" w:rsidRPr="00A46030" w:rsidRDefault="00A46030" w:rsidP="00A46030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Competed in online competitions against other AIs on Kaggle placing 74/394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5B4695A5" w14:textId="7D096E95" w:rsidR="00A46030" w:rsidRDefault="00A46030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A46030">
        <w:rPr>
          <w:rFonts w:ascii="Verdana" w:hAnsi="Verdana" w:cs="Calibri Light"/>
          <w:color w:val="292929"/>
          <w:sz w:val="19"/>
          <w:szCs w:val="19"/>
        </w:rPr>
        <w:t>Built a 2D multiplayer space simulation game using Unity Engine</w:t>
      </w:r>
    </w:p>
    <w:p w14:paraId="3BD445AD" w14:textId="5AF74608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>using Photon Networking API</w:t>
      </w:r>
    </w:p>
    <w:p w14:paraId="2CB51F9D" w14:textId="438E0951" w:rsidR="000A620A" w:rsidRPr="00045296" w:rsidRDefault="00F414FE" w:rsidP="0004529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42E41822" w14:textId="3B0839CC" w:rsidR="00E56A2A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77507" w14:textId="77777777" w:rsidR="006F2255" w:rsidRDefault="006F2255">
      <w:pPr>
        <w:spacing w:after="0"/>
      </w:pPr>
      <w:r>
        <w:separator/>
      </w:r>
    </w:p>
  </w:endnote>
  <w:endnote w:type="continuationSeparator" w:id="0">
    <w:p w14:paraId="23BB2D92" w14:textId="77777777" w:rsidR="006F2255" w:rsidRDefault="006F22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Calibri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F8C54" w14:textId="77777777" w:rsidR="006F2255" w:rsidRDefault="006F2255">
      <w:pPr>
        <w:spacing w:after="0"/>
      </w:pPr>
      <w:r>
        <w:separator/>
      </w:r>
    </w:p>
  </w:footnote>
  <w:footnote w:type="continuationSeparator" w:id="0">
    <w:p w14:paraId="26BCCE68" w14:textId="77777777" w:rsidR="006F2255" w:rsidRDefault="006F22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5296"/>
    <w:rsid w:val="00047060"/>
    <w:rsid w:val="000658F5"/>
    <w:rsid w:val="000675BC"/>
    <w:rsid w:val="00071754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5EBA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8FE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0A40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4F70BC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5E2F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2255"/>
    <w:rsid w:val="006F6967"/>
    <w:rsid w:val="00700B2D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7E76A3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33F6F"/>
    <w:rsid w:val="008426C6"/>
    <w:rsid w:val="00847F1A"/>
    <w:rsid w:val="008540DC"/>
    <w:rsid w:val="008569AD"/>
    <w:rsid w:val="00857793"/>
    <w:rsid w:val="00872A44"/>
    <w:rsid w:val="0087397E"/>
    <w:rsid w:val="00875652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25047"/>
    <w:rsid w:val="00A30689"/>
    <w:rsid w:val="00A3364C"/>
    <w:rsid w:val="00A41271"/>
    <w:rsid w:val="00A44062"/>
    <w:rsid w:val="00A46030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85397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2B99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147B"/>
    <w:rsid w:val="00D122A1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754E7"/>
    <w:rsid w:val="00D90BB5"/>
    <w:rsid w:val="00D910B2"/>
    <w:rsid w:val="00D91412"/>
    <w:rsid w:val="00D957E5"/>
    <w:rsid w:val="00D95F62"/>
    <w:rsid w:val="00D9632A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1AF8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AD78D-183E-4C95-B41A-C698F27C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2</cp:revision>
  <cp:lastPrinted>2020-04-29T01:12:00Z</cp:lastPrinted>
  <dcterms:created xsi:type="dcterms:W3CDTF">2020-10-23T19:00:00Z</dcterms:created>
  <dcterms:modified xsi:type="dcterms:W3CDTF">2020-10-23T19:00:00Z</dcterms:modified>
  <cp:version/>
</cp:coreProperties>
</file>